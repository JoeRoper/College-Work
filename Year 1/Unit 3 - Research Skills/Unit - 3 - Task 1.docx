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15 w16se w16cid wp14">
  <w:body>
    <w:sdt>
      <w:sdtPr>
        <w:id w:val="1517887430"/>
        <w:docPartObj>
          <w:docPartGallery w:val="Cover Pages"/>
          <w:docPartUnique/>
        </w:docPartObj>
      </w:sdtPr>
      <w:sdtEndPr>
        <w:rPr>
          <w:sz w:val="28"/>
          <w:szCs w:val="28"/>
        </w:rPr>
      </w:sdtEndPr>
      <w:sdtContent>
        <w:p w:rsidR="00243C24" w:rsidRDefault="00243C24" w14:paraId="18B87082" w14:textId="77777777"/>
        <w:p w:rsidR="00243C24" w:rsidP="46A5C33A" w:rsidRDefault="00243C24" w14:paraId="7F0E9DEF" w14:textId="77777777">
          <w:r>
            <w:rPr>
              <w:noProof/>
              <w:lang w:eastAsia="en-GB"/>
            </w:rPr>
            <mc:AlternateContent>
              <mc:Choice Requires="wpg">
                <w:drawing>
                  <wp:anchor distT="0" distB="0" distL="114300" distR="114300" simplePos="0" relativeHeight="251658240" behindDoc="1" locked="0" layoutInCell="1" allowOverlap="1" wp14:anchorId="7EC76210" wp14:editId="4209FB9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3670D" w:rsidRDefault="00C3670D" w14:paraId="3CDD5F57" w14:textId="77777777">
                                      <w:pPr>
                                        <w:pStyle w:val="NoSpacing"/>
                                        <w:rPr>
                                          <w:color w:val="FFFFFF" w:themeColor="background1"/>
                                          <w:sz w:val="32"/>
                                          <w:szCs w:val="32"/>
                                        </w:rPr>
                                      </w:pPr>
                                      <w:r>
                                        <w:rPr>
                                          <w:color w:val="FFFFFF" w:themeColor="background1"/>
                                          <w:sz w:val="32"/>
                                          <w:szCs w:val="32"/>
                                          <w:lang w:val="en-GB"/>
                                        </w:rPr>
                                        <w:t>STUDENT Joseph Roper</w:t>
                                      </w:r>
                                    </w:p>
                                  </w:sdtContent>
                                </w:sdt>
                                <w:p w:rsidR="00C3670D" w:rsidRDefault="006B655C" w14:paraId="0CF426D3" w14:textId="7777777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3670D">
                                        <w:rPr>
                                          <w:caps/>
                                          <w:color w:val="FFFFFF" w:themeColor="background1"/>
                                          <w:lang w:val="en-GB"/>
                                        </w:rPr>
                                        <w:t>Salford City College</w:t>
                                      </w:r>
                                    </w:sdtContent>
                                  </w:sdt>
                                  <w:r w:rsidR="00C3670D">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C3670D">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3670D" w:rsidRDefault="00C3670D" w14:paraId="4B2DF1DB" w14:textId="77777777">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BTEC National 90 Credit Diploma in Creative Media Production</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3670D" w:rsidRDefault="00C3670D" w14:paraId="1D759E69" w14:textId="77777777">
                                      <w:pPr>
                                        <w:pStyle w:val="NoSpacing"/>
                                        <w:spacing w:before="240"/>
                                        <w:rPr>
                                          <w:caps/>
                                          <w:color w:val="373545" w:themeColor="text2"/>
                                          <w:sz w:val="36"/>
                                          <w:szCs w:val="36"/>
                                        </w:rPr>
                                      </w:pPr>
                                      <w:r>
                                        <w:rPr>
                                          <w:caps/>
                                          <w:color w:val="373545" w:themeColor="text2"/>
                                          <w:sz w:val="36"/>
                                          <w:szCs w:val="36"/>
                                        </w:rPr>
                                        <w:t>Unit 3: Research techniques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spid="_x0000_s1026" w14:anchorId="7EC7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style="position:absolute;top:73152;width:68580;height:1431;visibility:visible;mso-wrap-style:square;v-text-anchor:middle" o:spid="_x0000_s1027" fillcolor="#3494ba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ctangle 121" style="position:absolute;top:74390;width:68580;height:18327;visibility:visible;mso-wrap-style:square;v-text-anchor:bottom" o:spid="_x0000_s1028" fillcolor="#58b6c0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3670D" w:rsidRDefault="00C3670D" w14:paraId="3CDD5F57" w14:textId="77777777">
                                <w:pPr>
                                  <w:pStyle w:val="NoSpacing"/>
                                  <w:rPr>
                                    <w:color w:val="FFFFFF" w:themeColor="background1"/>
                                    <w:sz w:val="32"/>
                                    <w:szCs w:val="32"/>
                                  </w:rPr>
                                </w:pPr>
                                <w:r>
                                  <w:rPr>
                                    <w:color w:val="FFFFFF" w:themeColor="background1"/>
                                    <w:sz w:val="32"/>
                                    <w:szCs w:val="32"/>
                                    <w:lang w:val="en-GB"/>
                                  </w:rPr>
                                  <w:t>STUDENT Joseph Roper</w:t>
                                </w:r>
                              </w:p>
                            </w:sdtContent>
                          </w:sdt>
                          <w:p w:rsidR="00C3670D" w:rsidRDefault="006B655C" w14:paraId="0CF426D3" w14:textId="7777777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3670D">
                                  <w:rPr>
                                    <w:caps/>
                                    <w:color w:val="FFFFFF" w:themeColor="background1"/>
                                    <w:lang w:val="en-GB"/>
                                  </w:rPr>
                                  <w:t>Salford City College</w:t>
                                </w:r>
                              </w:sdtContent>
                            </w:sdt>
                            <w:r w:rsidR="00C3670D">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C3670D">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3670D" w:rsidRDefault="00C3670D" w14:paraId="4B2DF1DB" w14:textId="77777777">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BTEC National 90 Credit Diploma in Creative Media Production</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3670D" w:rsidRDefault="00C3670D" w14:paraId="1D759E69" w14:textId="77777777">
                                <w:pPr>
                                  <w:pStyle w:val="NoSpacing"/>
                                  <w:spacing w:before="240"/>
                                  <w:rPr>
                                    <w:caps/>
                                    <w:color w:val="373545" w:themeColor="text2"/>
                                    <w:sz w:val="36"/>
                                    <w:szCs w:val="36"/>
                                  </w:rPr>
                                </w:pPr>
                                <w:r>
                                  <w:rPr>
                                    <w:caps/>
                                    <w:color w:val="373545" w:themeColor="text2"/>
                                    <w:sz w:val="36"/>
                                    <w:szCs w:val="36"/>
                                  </w:rPr>
                                  <w:t>Unit 3: Research techniques</w:t>
                                </w:r>
                              </w:p>
                            </w:sdtContent>
                          </w:sdt>
                        </w:txbxContent>
                      </v:textbox>
                    </v:shape>
                    <w10:wrap anchorx="page" anchory="page"/>
                  </v:group>
                </w:pict>
              </mc:Fallback>
            </mc:AlternateContent>
          </w:r>
        </w:p>
        <w:p w:rsidR="00243C24" w:rsidRDefault="00243C24" w14:paraId="4DDCDE2D" w14:textId="77777777">
          <w:r>
            <w:br w:type="page"/>
          </w:r>
        </w:p>
        <w:p w:rsidR="008446B4" w:rsidP="004041E1" w:rsidRDefault="009C5636" w14:paraId="7E599F0C" w14:textId="3A18833A">
          <w:pPr>
            <w:pStyle w:val="Title"/>
          </w:pPr>
          <w:r>
            <w:lastRenderedPageBreak/>
            <w:t>Research Techniques</w:t>
          </w:r>
        </w:p>
        <w:p w:rsidR="009C5636" w:rsidP="46A5C33A" w:rsidRDefault="46A5C33A" w14:paraId="20E09AA3" w14:textId="77777777">
          <w:pPr>
            <w:pStyle w:val="Heading1"/>
            <w:rPr>
              <w:sz w:val="40"/>
              <w:szCs w:val="40"/>
            </w:rPr>
          </w:pPr>
          <w:r w:rsidRPr="46A5C33A">
            <w:rPr>
              <w:sz w:val="40"/>
              <w:szCs w:val="40"/>
            </w:rPr>
            <w:t>Research</w:t>
          </w:r>
        </w:p>
        <w:p w:rsidR="009C5636" w:rsidP="009C5636" w:rsidRDefault="46A5C33A" w14:paraId="490487DA" w14:textId="77777777">
          <w:r>
            <w:t xml:space="preserve">Research is the gathering of information by studying materials and sources or asking people to retrieve facts, evidence and new conclusions. The reason research is so important to the games industry is because with it they can find out who their target market is meaning they know what age group they should market the game to and what gender they should market the game to as well. </w:t>
          </w:r>
        </w:p>
        <w:p w:rsidR="007C6B9E" w:rsidP="009C5636" w:rsidRDefault="46A5C33A" w14:paraId="2AF3619A" w14:textId="45F8D459">
          <w:r>
            <w:t>The purpose of research is to learn and gather information, research is important when developing a game as you can see which genres have succeeded and failed in the past. This will inform the developers for example if first person shooter (FPS) games are popular and horror games are not</w:t>
          </w:r>
          <w:r w:rsidR="00C67197">
            <w:t xml:space="preserve"> the  developers will know</w:t>
          </w:r>
          <w:r>
            <w:t xml:space="preserve"> not make a horror game and think about making a </w:t>
          </w:r>
          <w:r w:rsidR="004D7B12">
            <w:t>first-person</w:t>
          </w:r>
          <w:r>
            <w:t xml:space="preserve"> shooter. </w:t>
          </w:r>
        </w:p>
        <w:p w:rsidR="00FA76DA" w:rsidP="009C5636" w:rsidRDefault="46A5C33A" w14:paraId="56C7BB3B" w14:textId="07C453F8">
          <w:r>
            <w:t xml:space="preserve">Research allows for </w:t>
          </w:r>
          <w:r w:rsidR="00DB0A73">
            <w:t>a developer to find out who their</w:t>
          </w:r>
          <w:r>
            <w:t xml:space="preserve"> target market is. The target market is the specific audience for your game or </w:t>
          </w:r>
          <w:r w:rsidR="004D7B12">
            <w:t>product,</w:t>
          </w:r>
          <w:r>
            <w:t xml:space="preserve"> so you would tailor your game or product to match the needs of your target market. For example, if your target market is aged from 4</w:t>
          </w:r>
          <w:r w:rsidR="00DD32EC">
            <w:t xml:space="preserve"> to 6 you would </w:t>
          </w:r>
          <w:r w:rsidR="00DB0A73">
            <w:t>en</w:t>
          </w:r>
          <w:r>
            <w:t>sure your game wasn’t a horror game or contained realistic guns or violence.</w:t>
          </w:r>
        </w:p>
        <w:p w:rsidR="003918F3" w:rsidP="46A5C33A" w:rsidRDefault="46A5C33A" w14:paraId="789FA12A" w14:textId="77777777">
          <w:pPr>
            <w:pStyle w:val="Heading1"/>
            <w:rPr>
              <w:sz w:val="40"/>
              <w:szCs w:val="40"/>
            </w:rPr>
          </w:pPr>
          <w:r w:rsidRPr="46A5C33A">
            <w:rPr>
              <w:rStyle w:val="Hyperlink"/>
              <w:color w:val="276E8B" w:themeColor="accent1" w:themeShade="BF"/>
              <w:sz w:val="40"/>
              <w:szCs w:val="40"/>
              <w:u w:val="none"/>
            </w:rPr>
            <w:t xml:space="preserve">Types of </w:t>
          </w:r>
          <w:r w:rsidRPr="46A5C33A">
            <w:rPr>
              <w:sz w:val="40"/>
              <w:szCs w:val="40"/>
            </w:rPr>
            <w:t>Research</w:t>
          </w:r>
        </w:p>
        <w:p w:rsidR="003918F3" w:rsidP="46A5C33A" w:rsidRDefault="46A5C33A" w14:paraId="4A889BA2" w14:textId="77777777">
          <w:pPr>
            <w:pStyle w:val="Heading2"/>
            <w:rPr>
              <w:sz w:val="32"/>
              <w:szCs w:val="32"/>
            </w:rPr>
          </w:pPr>
          <w:r w:rsidRPr="46A5C33A">
            <w:rPr>
              <w:sz w:val="32"/>
              <w:szCs w:val="32"/>
            </w:rPr>
            <w:t>Quantitative Research</w:t>
          </w:r>
        </w:p>
        <w:p w:rsidR="00305F47" w:rsidP="003918F3" w:rsidRDefault="00EA3CEE" w14:paraId="320A62EB" w14:textId="6C837CD4">
          <w:r>
            <w:rPr>
              <w:noProof/>
              <w:lang w:eastAsia="en-GB"/>
            </w:rPr>
            <w:drawing>
              <wp:anchor distT="0" distB="0" distL="114300" distR="114300" simplePos="0" relativeHeight="251658242" behindDoc="1" locked="0" layoutInCell="1" allowOverlap="1" wp14:anchorId="37F4C1DA" wp14:editId="0CEC7DB8">
                <wp:simplePos x="0" y="0"/>
                <wp:positionH relativeFrom="column">
                  <wp:posOffset>3317875</wp:posOffset>
                </wp:positionH>
                <wp:positionV relativeFrom="paragraph">
                  <wp:posOffset>1857375</wp:posOffset>
                </wp:positionV>
                <wp:extent cx="2753833" cy="2253630"/>
                <wp:effectExtent l="0" t="0" r="8890" b="1333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918F3">
            <w:t>Quantitative research is the gathering of informat</w:t>
          </w:r>
          <w:r w:rsidR="004025C1">
            <w:t>ion usually a lot of it to make a graph or chart to easily represent the data gathered to the researcher or developers</w:t>
          </w:r>
          <w:r w:rsidR="003F30B0">
            <w:t xml:space="preserve"> this is usually done in the early stages of development to find out w</w:t>
          </w:r>
          <w:r w:rsidR="008D3F1F">
            <w:t>h</w:t>
          </w:r>
          <w:r w:rsidR="003F30B0">
            <w:t xml:space="preserve">at </w:t>
          </w:r>
          <w:r w:rsidR="008D3F1F">
            <w:t>t</w:t>
          </w:r>
          <w:r w:rsidR="003F30B0">
            <w:t>he developers should make</w:t>
          </w:r>
          <w:r w:rsidR="004025C1">
            <w:t xml:space="preserve">. Quantitative research is important as it generalises results </w:t>
          </w:r>
          <w:r w:rsidR="00C61EF5">
            <w:t>in a numerical format</w:t>
          </w:r>
          <w:r w:rsidR="00A17972">
            <w:t xml:space="preserve"> and allows the developer to find out what their target market or the public want in a video game through simple questions given to a lot o</w:t>
          </w:r>
          <w:r w:rsidR="00AD1BF7">
            <w:t>f</w:t>
          </w:r>
          <w:r w:rsidR="00A17972">
            <w:t xml:space="preserve"> people</w:t>
          </w:r>
          <w:r w:rsidR="00C61EF5">
            <w:t>. Qu</w:t>
          </w:r>
          <w:r w:rsidR="00BE0E1C">
            <w:t>antitative</w:t>
          </w:r>
          <w:r w:rsidR="009120EF">
            <w:t xml:space="preserve"> questions are usually</w:t>
          </w:r>
          <w:r w:rsidR="00C61EF5">
            <w:t xml:space="preserve"> multiple choice and include tick boxes </w:t>
          </w:r>
          <w:r w:rsidR="00B46985">
            <w:t>a</w:t>
          </w:r>
          <w:r w:rsidR="00C61EF5">
            <w:t>s</w:t>
          </w:r>
          <w:r w:rsidR="00B46985">
            <w:t xml:space="preserve"> shown in the </w:t>
          </w:r>
          <w:r w:rsidR="008F498F">
            <w:t>example below</w:t>
          </w:r>
          <w:r w:rsidR="00C61EF5">
            <w:t>.</w:t>
          </w:r>
          <w:r w:rsidR="008F498F">
            <w:t xml:space="preserve"> T</w:t>
          </w:r>
          <w:r w:rsidR="00834B19">
            <w:t xml:space="preserve">he person answering would tick as many boxes </w:t>
          </w:r>
          <w:r w:rsidR="008F7D79">
            <w:t>as they like and the</w:t>
          </w:r>
          <w:r w:rsidR="00EC5202">
            <w:t xml:space="preserve"> information</w:t>
          </w:r>
          <w:r w:rsidR="008F7D79">
            <w:t xml:space="preserve"> gathered</w:t>
          </w:r>
          <w:r w:rsidR="00EC5202">
            <w:t xml:space="preserve"> wou</w:t>
          </w:r>
          <w:r w:rsidR="00DD7D74">
            <w:t>ld be recorded</w:t>
          </w:r>
          <w:r w:rsidR="00EC5202">
            <w:t>.</w:t>
          </w:r>
          <w:r w:rsidR="00A17972">
            <w:t xml:space="preserve"> </w:t>
          </w:r>
          <w:r w:rsidR="008D3F1F">
            <w:t xml:space="preserve">From the chart we can see that he publics favourite genre of games are shooters this tells the developers </w:t>
          </w:r>
          <w:r w:rsidR="00AD1BF7">
            <w:t>th</w:t>
          </w:r>
          <w:r w:rsidR="008D3F1F">
            <w:t>at if t</w:t>
          </w:r>
          <w:r w:rsidR="00AD1BF7">
            <w:t>h</w:t>
          </w:r>
          <w:r w:rsidR="008D3F1F">
            <w:t xml:space="preserve">ey make a shooter genre of game it will </w:t>
          </w:r>
          <w:r w:rsidR="00AD1BF7">
            <w:t xml:space="preserve">get the biggest fan base and players out </w:t>
          </w:r>
          <w:r w:rsidR="00E752D8">
            <w:t>of all the other genres on the</w:t>
          </w:r>
          <w:r w:rsidR="00AD1BF7">
            <w:t xml:space="preserve"> question.</w:t>
          </w:r>
        </w:p>
        <w:p w:rsidR="003F30B0" w:rsidP="003918F3" w:rsidRDefault="003F30B0" w14:paraId="082ED419" w14:textId="77777777"/>
        <w:tbl>
          <w:tblPr>
            <w:tblStyle w:val="TableGrid"/>
            <w:tblW w:w="5098" w:type="dxa"/>
            <w:tblLook w:val="04A0" w:firstRow="1" w:lastRow="0" w:firstColumn="1" w:lastColumn="0" w:noHBand="0" w:noVBand="1"/>
          </w:tblPr>
          <w:tblGrid>
            <w:gridCol w:w="4616"/>
            <w:gridCol w:w="482"/>
          </w:tblGrid>
          <w:tr w:rsidR="00EC5202" w:rsidTr="46A5C33A" w14:paraId="1216A43D" w14:textId="77777777">
            <w:trPr>
              <w:gridAfter w:val="1"/>
              <w:wAfter w:w="482" w:type="dxa"/>
              <w:trHeight w:val="503"/>
            </w:trPr>
            <w:tc>
              <w:tcPr>
                <w:tcW w:w="4616" w:type="dxa"/>
              </w:tcPr>
              <w:p w:rsidR="003F30B0" w:rsidP="003918F3" w:rsidRDefault="46A5C33A" w14:paraId="20833855" w14:textId="77777777">
                <w:r>
                  <w:t xml:space="preserve">What is your favourite genre of game? </w:t>
                </w:r>
              </w:p>
              <w:p w:rsidR="00EC5202" w:rsidP="003918F3" w:rsidRDefault="46A5C33A" w14:paraId="5906F4DD" w14:textId="77777777">
                <w:r>
                  <w:t>(Tick all boxes that apply)</w:t>
                </w:r>
              </w:p>
            </w:tc>
          </w:tr>
          <w:tr w:rsidR="00305F47" w:rsidTr="46A5C33A" w14:paraId="29E9D9BB" w14:textId="77777777">
            <w:trPr>
              <w:trHeight w:val="503"/>
            </w:trPr>
            <w:tc>
              <w:tcPr>
                <w:tcW w:w="4616" w:type="dxa"/>
              </w:tcPr>
              <w:p w:rsidR="00305F47" w:rsidP="003918F3" w:rsidRDefault="46A5C33A" w14:paraId="23383D24" w14:textId="77777777">
                <w:r>
                  <w:t>Platformer</w:t>
                </w:r>
              </w:p>
            </w:tc>
            <w:tc>
              <w:tcPr>
                <w:tcW w:w="482" w:type="dxa"/>
              </w:tcPr>
              <w:p w:rsidR="00305F47" w:rsidP="003918F3" w:rsidRDefault="00305F47" w14:paraId="1926A3DB" w14:textId="77777777"/>
            </w:tc>
          </w:tr>
          <w:tr w:rsidR="00305F47" w:rsidTr="46A5C33A" w14:paraId="4A0A8039" w14:textId="77777777">
            <w:trPr>
              <w:trHeight w:val="471"/>
            </w:trPr>
            <w:tc>
              <w:tcPr>
                <w:tcW w:w="4616" w:type="dxa"/>
              </w:tcPr>
              <w:p w:rsidR="00305F47" w:rsidP="003918F3" w:rsidRDefault="46A5C33A" w14:paraId="2986C325" w14:textId="77777777">
                <w:r>
                  <w:t>Shooter</w:t>
                </w:r>
              </w:p>
            </w:tc>
            <w:tc>
              <w:tcPr>
                <w:tcW w:w="482" w:type="dxa"/>
              </w:tcPr>
              <w:p w:rsidR="00305F47" w:rsidP="003918F3" w:rsidRDefault="00305F47" w14:paraId="16F3112D" w14:textId="77777777"/>
            </w:tc>
          </w:tr>
          <w:tr w:rsidR="00305F47" w:rsidTr="46A5C33A" w14:paraId="0756A7DC" w14:textId="77777777">
            <w:trPr>
              <w:trHeight w:val="503"/>
            </w:trPr>
            <w:tc>
              <w:tcPr>
                <w:tcW w:w="4616" w:type="dxa"/>
              </w:tcPr>
              <w:p w:rsidR="00305F47" w:rsidP="003918F3" w:rsidRDefault="46A5C33A" w14:paraId="0124AB9A" w14:textId="77777777">
                <w:r>
                  <w:t>Racing</w:t>
                </w:r>
              </w:p>
            </w:tc>
            <w:tc>
              <w:tcPr>
                <w:tcW w:w="482" w:type="dxa"/>
              </w:tcPr>
              <w:p w:rsidR="00305F47" w:rsidP="003918F3" w:rsidRDefault="00305F47" w14:paraId="6CBBC517" w14:textId="77777777"/>
            </w:tc>
          </w:tr>
          <w:tr w:rsidR="00305F47" w:rsidTr="46A5C33A" w14:paraId="5AD6BAD8" w14:textId="77777777">
            <w:trPr>
              <w:trHeight w:val="503"/>
            </w:trPr>
            <w:tc>
              <w:tcPr>
                <w:tcW w:w="4616" w:type="dxa"/>
              </w:tcPr>
              <w:p w:rsidR="00305F47" w:rsidP="003918F3" w:rsidRDefault="46A5C33A" w14:paraId="134D2F88" w14:textId="77777777">
                <w:r>
                  <w:t>Rhythm</w:t>
                </w:r>
              </w:p>
            </w:tc>
            <w:tc>
              <w:tcPr>
                <w:tcW w:w="482" w:type="dxa"/>
              </w:tcPr>
              <w:p w:rsidR="00305F47" w:rsidP="003918F3" w:rsidRDefault="00305F47" w14:paraId="657C3522" w14:textId="77777777"/>
            </w:tc>
          </w:tr>
        </w:tbl>
        <w:p w:rsidR="00305F47" w:rsidP="003918F3" w:rsidRDefault="00305F47" w14:paraId="4AAFC00D" w14:textId="77777777"/>
        <w:p w:rsidR="00A17972" w:rsidP="003918F3" w:rsidRDefault="00A17972" w14:paraId="654E7729" w14:textId="77777777"/>
        <w:p w:rsidRPr="008D3F1F" w:rsidR="00A17972" w:rsidP="46A5C33A" w:rsidRDefault="46A5C33A" w14:paraId="4965A18D" w14:textId="77777777">
          <w:pPr>
            <w:pStyle w:val="Heading3"/>
            <w:rPr>
              <w:color w:val="276E8B" w:themeColor="accent1" w:themeShade="BF"/>
              <w:sz w:val="28"/>
              <w:szCs w:val="28"/>
            </w:rPr>
          </w:pPr>
          <w:r w:rsidRPr="46A5C33A">
            <w:rPr>
              <w:color w:val="276E8B" w:themeColor="accent1" w:themeShade="BF"/>
              <w:sz w:val="28"/>
              <w:szCs w:val="28"/>
            </w:rPr>
            <w:lastRenderedPageBreak/>
            <w:t>Advantages</w:t>
          </w:r>
        </w:p>
        <w:p w:rsidR="00612B4C" w:rsidP="003918F3" w:rsidRDefault="46A5C33A" w14:paraId="07384BE0" w14:textId="6DFAC5E3">
          <w:r>
            <w:t xml:space="preserve">Firstly, quantitative research is easy and fast </w:t>
          </w:r>
          <w:r w:rsidR="000B352E">
            <w:t xml:space="preserve">to collect as well as analyse </w:t>
          </w:r>
          <w:r>
            <w:t xml:space="preserve"> because it only takes a minute or two to collect </w:t>
          </w:r>
          <w:r w:rsidR="003F18AA">
            <w:t>the information and</w:t>
          </w:r>
          <w:r>
            <w:t xml:space="preserve"> input it into</w:t>
          </w:r>
          <w:r w:rsidR="005A7517">
            <w:t xml:space="preserve"> a</w:t>
          </w:r>
          <w:r>
            <w:t xml:space="preserve"> Microsoft Excel </w:t>
          </w:r>
          <w:r w:rsidR="001767FA">
            <w:t xml:space="preserve">sheet </w:t>
          </w:r>
          <w:r>
            <w:t>a</w:t>
          </w:r>
          <w:r w:rsidR="001767FA">
            <w:t>n</w:t>
          </w:r>
          <w:r>
            <w:t>d make a chart.</w:t>
          </w:r>
        </w:p>
        <w:p w:rsidR="00612B4C" w:rsidP="003918F3" w:rsidRDefault="46A5C33A" w14:paraId="45188AD4" w14:textId="26A944FB">
          <w:r>
            <w:t xml:space="preserve">Secondly, the repeated information and the trusted set of statistics can give confidence to developers when making </w:t>
          </w:r>
          <w:r w:rsidR="004D7B12">
            <w:t>future</w:t>
          </w:r>
          <w:r w:rsidR="005753C6">
            <w:t xml:space="preserve"> plans</w:t>
          </w:r>
          <w:r>
            <w:t xml:space="preserve"> for a game.</w:t>
          </w:r>
        </w:p>
        <w:p w:rsidR="00AE174A" w:rsidP="003918F3" w:rsidRDefault="46A5C33A" w14:paraId="1CF9E5AC" w14:textId="2F84281F">
          <w:r>
            <w:t>Thirdly, quantitative research can be anonymo</w:t>
          </w:r>
          <w:r w:rsidR="009C3EC0">
            <w:t>us which is useful for</w:t>
          </w:r>
          <w:r>
            <w:t xml:space="preserve"> sensitive topics or shy people as this will give them the c</w:t>
          </w:r>
          <w:r w:rsidR="009C3EC0">
            <w:t>onfidence to answer and complete</w:t>
          </w:r>
          <w:r>
            <w:t xml:space="preserve"> </w:t>
          </w:r>
          <w:r w:rsidR="009C3EC0">
            <w:t>the questions honestly.</w:t>
          </w:r>
        </w:p>
        <w:p w:rsidR="002E6EE4" w:rsidP="46A5C33A" w:rsidRDefault="46A5C33A" w14:paraId="38E1AA7C" w14:textId="77777777">
          <w:pPr>
            <w:pStyle w:val="Heading3"/>
            <w:rPr>
              <w:color w:val="276E8B" w:themeColor="accent1" w:themeShade="BF"/>
              <w:sz w:val="28"/>
              <w:szCs w:val="28"/>
            </w:rPr>
          </w:pPr>
          <w:r w:rsidRPr="46A5C33A">
            <w:rPr>
              <w:color w:val="276E8B" w:themeColor="accent1" w:themeShade="BF"/>
              <w:sz w:val="28"/>
              <w:szCs w:val="28"/>
            </w:rPr>
            <w:t>Disadvantages</w:t>
          </w:r>
        </w:p>
        <w:p w:rsidR="002E6EE4" w:rsidP="002E6EE4" w:rsidRDefault="46A5C33A" w14:paraId="30E033AF" w14:textId="77777777">
          <w:r>
            <w:t>Firstly, quantitative questions don’t give people much choice as if they disagree with the question or don’t like any of the genres for example with my question they can’t fill it in.</w:t>
          </w:r>
        </w:p>
        <w:p w:rsidR="00C4218B" w:rsidP="002E6EE4" w:rsidRDefault="46A5C33A" w14:paraId="3ED06CEA" w14:textId="25858654">
          <w:r>
            <w:t xml:space="preserve">Secondly, quantitative research can be costly as you </w:t>
          </w:r>
          <w:r w:rsidR="004D7B12">
            <w:t>must</w:t>
          </w:r>
          <w:r>
            <w:t xml:space="preserve"> print out the questions hundreds of times.</w:t>
          </w:r>
        </w:p>
        <w:p w:rsidR="00074326" w:rsidP="002E6EE4" w:rsidRDefault="46A5C33A" w14:paraId="5E2C8579" w14:textId="3952AD8E">
          <w:r>
            <w:t xml:space="preserve">Thirdly, as quantitative questions are usually aimed at the public and not the developers target market people may share opinions that don’t apply to the audience </w:t>
          </w:r>
          <w:r w:rsidR="004D7B12">
            <w:t>creating</w:t>
          </w:r>
          <w:r>
            <w:t xml:space="preserve"> a potential bias in the study and information.</w:t>
          </w:r>
        </w:p>
        <w:p w:rsidR="00723171" w:rsidP="002E6EE4" w:rsidRDefault="46A5C33A" w14:paraId="2A92294A" w14:textId="22B7115D">
          <w:r>
            <w:t>Finally, quantitative research isn’t the most effective way of getting peoples true opinions leaving holes</w:t>
          </w:r>
          <w:r w:rsidR="009C3EC0">
            <w:t xml:space="preserve"> in</w:t>
          </w:r>
          <w:r>
            <w:t xml:space="preserve"> the developers knowledge of the research. </w:t>
          </w:r>
        </w:p>
        <w:p w:rsidRPr="00E752D8" w:rsidR="004025C1" w:rsidP="46A5C33A" w:rsidRDefault="46A5C33A" w14:paraId="23E151E1" w14:textId="77777777">
          <w:pPr>
            <w:pStyle w:val="Heading2"/>
            <w:rPr>
              <w:sz w:val="32"/>
              <w:szCs w:val="32"/>
            </w:rPr>
          </w:pPr>
          <w:r w:rsidRPr="46A5C33A">
            <w:rPr>
              <w:sz w:val="32"/>
              <w:szCs w:val="32"/>
            </w:rPr>
            <w:t>Qualitative Research</w:t>
          </w:r>
        </w:p>
        <w:p w:rsidR="00E11794" w:rsidP="009C5636" w:rsidRDefault="46A5C33A" w14:paraId="2587E599" w14:textId="46421E54">
          <w:r>
            <w:t xml:space="preserve">Qualitative research is the gathering of information from </w:t>
          </w:r>
          <w:r w:rsidR="004D7B12">
            <w:t>a developer</w:t>
          </w:r>
          <w:r>
            <w:t xml:space="preserve"> target market through questions that ask for people’s opinions and allow for descriptive answers. Qualitative research is usually collected through focus groups containing the target market. Quantitative questions usually shape the developers target market whereas qualitative questions refine it and find out what their target market really wants in a game. Qualitative research like quantitative is also usually used in the early stages of development as well. Researchers and developers use qualitative research to find out what their potential fanbase would like in a video game and what entertains them about a specific genre. Unlike quantitative questions qualitative questions take a longer time to fill out which provides the researcher/developer with more detailed responses. Also answers to qualitative </w:t>
          </w:r>
          <w:r w:rsidR="009C3EC0">
            <w:t>questions cannot be represented as a</w:t>
          </w:r>
          <w:r>
            <w:t xml:space="preserve"> graph </w:t>
          </w:r>
          <w:r w:rsidR="009C3EC0">
            <w:t>or chart</w:t>
          </w:r>
          <w:r>
            <w:t xml:space="preserve"> because the quest</w:t>
          </w:r>
          <w:r w:rsidR="00700F75">
            <w:t>ions ask for a person’s opinion</w:t>
          </w:r>
          <w:r>
            <w:t xml:space="preserve"> and are meant to be read entirely making the process of getting the relevant information out of the answers tedious and long. An example of a qualitative question is the one down below</w:t>
          </w:r>
          <w:r w:rsidR="00700F75">
            <w:t>,</w:t>
          </w:r>
          <w:r>
            <w:t xml:space="preserve"> it looks the same as the quantitative question example but with the added “Why?” section, this is where the person answering would go in-depth about why they love that specific genre of game, because of this added “Why?” section this question would not be given to a large group of people as it would take too much time for the person answering that they might just skip that section and if they don’t that is too much work for the developers/researchers to read all of the answers.</w:t>
          </w:r>
        </w:p>
        <w:p w:rsidR="00EA3CEE" w:rsidP="009C5636" w:rsidRDefault="00EA3CEE" w14:paraId="7A429244" w14:textId="77777777"/>
        <w:p w:rsidR="00EA3CEE" w:rsidP="009C5636" w:rsidRDefault="00EA3CEE" w14:paraId="443DBE2C" w14:textId="77777777"/>
        <w:p w:rsidR="00EA3CEE" w:rsidP="009C5636" w:rsidRDefault="00EA3CEE" w14:paraId="426B8B30" w14:textId="77777777"/>
        <w:p w:rsidR="00EA3CEE" w:rsidP="00EA3CEE" w:rsidRDefault="00EA3CEE" w14:paraId="19238EF0" w14:textId="77777777"/>
        <w:tbl>
          <w:tblPr>
            <w:tblStyle w:val="TableGrid"/>
            <w:tblW w:w="5098" w:type="dxa"/>
            <w:tblLook w:val="04A0" w:firstRow="1" w:lastRow="0" w:firstColumn="1" w:lastColumn="0" w:noHBand="0" w:noVBand="1"/>
          </w:tblPr>
          <w:tblGrid>
            <w:gridCol w:w="4616"/>
            <w:gridCol w:w="482"/>
          </w:tblGrid>
          <w:tr w:rsidR="00EA3CEE" w:rsidTr="46A5C33A" w14:paraId="1546CA50" w14:textId="77777777">
            <w:trPr>
              <w:gridAfter w:val="1"/>
              <w:wAfter w:w="482" w:type="dxa"/>
              <w:trHeight w:val="503"/>
            </w:trPr>
            <w:tc>
              <w:tcPr>
                <w:tcW w:w="4616" w:type="dxa"/>
              </w:tcPr>
              <w:p w:rsidR="00EA3CEE" w:rsidP="00C3670D" w:rsidRDefault="46A5C33A" w14:paraId="4FE0D1DD" w14:textId="77777777">
                <w:r>
                  <w:lastRenderedPageBreak/>
                  <w:t>What is your favourite genre of game? And why?</w:t>
                </w:r>
              </w:p>
              <w:p w:rsidR="00EA3CEE" w:rsidP="00C3670D" w:rsidRDefault="46A5C33A" w14:paraId="2FF503D1" w14:textId="77777777">
                <w:r>
                  <w:t>(Tick all boxes that apply)</w:t>
                </w:r>
              </w:p>
            </w:tc>
          </w:tr>
          <w:tr w:rsidR="00EA3CEE" w:rsidTr="46A5C33A" w14:paraId="03450B31" w14:textId="77777777">
            <w:trPr>
              <w:trHeight w:val="503"/>
            </w:trPr>
            <w:tc>
              <w:tcPr>
                <w:tcW w:w="4616" w:type="dxa"/>
              </w:tcPr>
              <w:p w:rsidR="00EA3CEE" w:rsidP="00C3670D" w:rsidRDefault="46A5C33A" w14:paraId="3333223A" w14:textId="77777777">
                <w:r>
                  <w:t>Platformer</w:t>
                </w:r>
              </w:p>
            </w:tc>
            <w:tc>
              <w:tcPr>
                <w:tcW w:w="482" w:type="dxa"/>
              </w:tcPr>
              <w:p w:rsidR="00EA3CEE" w:rsidP="00C3670D" w:rsidRDefault="00EA3CEE" w14:paraId="22BA2DE5" w14:textId="77777777"/>
            </w:tc>
          </w:tr>
          <w:tr w:rsidR="00EA3CEE" w:rsidTr="46A5C33A" w14:paraId="34B63A52" w14:textId="77777777">
            <w:trPr>
              <w:trHeight w:val="471"/>
            </w:trPr>
            <w:tc>
              <w:tcPr>
                <w:tcW w:w="4616" w:type="dxa"/>
              </w:tcPr>
              <w:p w:rsidR="00EA3CEE" w:rsidP="00C3670D" w:rsidRDefault="46A5C33A" w14:paraId="344F1ED3" w14:textId="77777777">
                <w:r>
                  <w:t>Shooter</w:t>
                </w:r>
              </w:p>
            </w:tc>
            <w:tc>
              <w:tcPr>
                <w:tcW w:w="482" w:type="dxa"/>
              </w:tcPr>
              <w:p w:rsidR="00EA3CEE" w:rsidP="00C3670D" w:rsidRDefault="00EA3CEE" w14:paraId="7628B7B5" w14:textId="77777777"/>
            </w:tc>
          </w:tr>
          <w:tr w:rsidR="00EA3CEE" w:rsidTr="46A5C33A" w14:paraId="340BB937" w14:textId="77777777">
            <w:trPr>
              <w:trHeight w:val="503"/>
            </w:trPr>
            <w:tc>
              <w:tcPr>
                <w:tcW w:w="4616" w:type="dxa"/>
              </w:tcPr>
              <w:p w:rsidR="00EA3CEE" w:rsidP="00C3670D" w:rsidRDefault="46A5C33A" w14:paraId="60D4ADBE" w14:textId="77777777">
                <w:r>
                  <w:t>Racing</w:t>
                </w:r>
              </w:p>
            </w:tc>
            <w:tc>
              <w:tcPr>
                <w:tcW w:w="482" w:type="dxa"/>
              </w:tcPr>
              <w:p w:rsidR="00EA3CEE" w:rsidP="00C3670D" w:rsidRDefault="00EA3CEE" w14:paraId="52B786B1" w14:textId="77777777"/>
            </w:tc>
          </w:tr>
          <w:tr w:rsidR="00EA3CEE" w:rsidTr="46A5C33A" w14:paraId="29CEB403" w14:textId="77777777">
            <w:trPr>
              <w:trHeight w:val="503"/>
            </w:trPr>
            <w:tc>
              <w:tcPr>
                <w:tcW w:w="4616" w:type="dxa"/>
              </w:tcPr>
              <w:p w:rsidR="00EA3CEE" w:rsidP="00C3670D" w:rsidRDefault="46A5C33A" w14:paraId="4609DFCA" w14:textId="77777777">
                <w:r>
                  <w:t>Rhythm</w:t>
                </w:r>
              </w:p>
            </w:tc>
            <w:tc>
              <w:tcPr>
                <w:tcW w:w="482" w:type="dxa"/>
              </w:tcPr>
              <w:p w:rsidR="00EA3CEE" w:rsidP="00C3670D" w:rsidRDefault="00EA3CEE" w14:paraId="35B75852" w14:textId="77777777"/>
            </w:tc>
          </w:tr>
          <w:tr w:rsidR="00EA3CEE" w:rsidTr="46A5C33A" w14:paraId="45772C77" w14:textId="77777777">
            <w:trPr>
              <w:gridAfter w:val="1"/>
              <w:wAfter w:w="482" w:type="dxa"/>
              <w:trHeight w:val="3106"/>
            </w:trPr>
            <w:tc>
              <w:tcPr>
                <w:tcW w:w="4616" w:type="dxa"/>
              </w:tcPr>
              <w:p w:rsidR="00EA3CEE" w:rsidP="00C3670D" w:rsidRDefault="00262450" w14:paraId="0C17FB2E" w14:textId="0F2D31F8">
                <w:r>
                  <w:t>Why:</w:t>
                </w:r>
                <w:r w:rsidR="46A5C33A">
                  <w:t xml:space="preserve"> </w:t>
                </w:r>
              </w:p>
            </w:tc>
          </w:tr>
        </w:tbl>
        <w:p w:rsidR="00EA3CEE" w:rsidP="009C5636" w:rsidRDefault="00EA3CEE" w14:paraId="055420C0" w14:textId="77777777"/>
        <w:p w:rsidR="00EA3CEE" w:rsidP="46A5C33A" w:rsidRDefault="46A5C33A" w14:paraId="2F39FF9D" w14:textId="77777777">
          <w:pPr>
            <w:pStyle w:val="Heading3"/>
            <w:rPr>
              <w:sz w:val="28"/>
              <w:szCs w:val="28"/>
            </w:rPr>
          </w:pPr>
          <w:r w:rsidRPr="46A5C33A">
            <w:rPr>
              <w:sz w:val="28"/>
              <w:szCs w:val="28"/>
            </w:rPr>
            <w:t>Advantages</w:t>
          </w:r>
        </w:p>
        <w:p w:rsidR="00C3670D" w:rsidP="00EA3CEE" w:rsidRDefault="46A5C33A" w14:paraId="43504FC2" w14:textId="77777777">
          <w:r>
            <w:t>Qualitative questions allow for topics to be explored in more depth and detail than quantitative questions.</w:t>
          </w:r>
        </w:p>
        <w:p w:rsidR="00C3670D" w:rsidP="00EA3CEE" w:rsidRDefault="46A5C33A" w14:paraId="6CF1D816" w14:textId="77777777">
          <w:r>
            <w:t>Qualitative research is often cheaper than quantitative research as less paper is needed to be printed out and less people are needed through recruitment.</w:t>
          </w:r>
        </w:p>
        <w:p w:rsidR="00EA3CEE" w:rsidRDefault="46A5C33A" w14:paraId="6B34EE6C" w14:textId="77777777">
          <w:r>
            <w:t>Finally, qualitative research offers flexibility and is more convenient to collect as large groups are not needed to be interviewed at once.</w:t>
          </w:r>
        </w:p>
      </w:sdtContent>
    </w:sdt>
    <w:p w:rsidR="00EA3CEE" w:rsidP="46A5C33A" w:rsidRDefault="46A5C33A" w14:paraId="5934F9C0" w14:textId="77777777">
      <w:pPr>
        <w:pStyle w:val="Heading3"/>
        <w:rPr>
          <w:sz w:val="28"/>
          <w:szCs w:val="28"/>
        </w:rPr>
      </w:pPr>
      <w:r w:rsidRPr="46A5C33A">
        <w:rPr>
          <w:sz w:val="28"/>
          <w:szCs w:val="28"/>
        </w:rPr>
        <w:t>Disadvantages</w:t>
      </w:r>
    </w:p>
    <w:p w:rsidR="00C3670D" w:rsidP="00C3670D" w:rsidRDefault="46A5C33A" w14:paraId="6FA304A5" w14:textId="39B394D7">
      <w:r>
        <w:t xml:space="preserve">As qualitative research is purely based on opinions it is hard to justify </w:t>
      </w:r>
      <w:r w:rsidR="00262450">
        <w:t>whether</w:t>
      </w:r>
      <w:r>
        <w:t xml:space="preserve"> the people interviewed have the same opinion as others making it harder to get any type of solid statistic to base your actions off when developing a game.</w:t>
      </w:r>
    </w:p>
    <w:p w:rsidR="00EB2C26" w:rsidP="00EA3CEE" w:rsidRDefault="46A5C33A" w14:paraId="1A3687F3" w14:textId="79E6503F">
      <w:r>
        <w:t xml:space="preserve">Finally, because qualitative questions take quite a bit of time to fill out it is hard to find people who will </w:t>
      </w:r>
      <w:r w:rsidR="00262450">
        <w:t>fill</w:t>
      </w:r>
      <w:r>
        <w:t xml:space="preserve"> in the questions making it harder to get any research at all.</w:t>
      </w:r>
    </w:p>
    <w:p w:rsidR="00EA3CEE" w:rsidP="00EA3CEE" w:rsidRDefault="00EB2C26" w14:paraId="4BBD5441" w14:textId="77777777">
      <w:r>
        <w:br w:type="page"/>
      </w:r>
    </w:p>
    <w:p w:rsidRPr="00C422B0" w:rsidR="000D1DDB" w:rsidP="46A5C33A" w:rsidRDefault="46A5C33A" w14:paraId="78A613D9" w14:textId="77777777">
      <w:pPr>
        <w:pStyle w:val="Heading1"/>
        <w:rPr>
          <w:sz w:val="40"/>
          <w:szCs w:val="40"/>
        </w:rPr>
      </w:pPr>
      <w:r w:rsidRPr="46A5C33A">
        <w:rPr>
          <w:sz w:val="40"/>
          <w:szCs w:val="40"/>
        </w:rPr>
        <w:lastRenderedPageBreak/>
        <w:t>Methods of Research</w:t>
      </w:r>
    </w:p>
    <w:p w:rsidR="001C60B6" w:rsidP="46A5C33A" w:rsidRDefault="46A5C33A" w14:paraId="4E0B7F85" w14:textId="77777777">
      <w:pPr>
        <w:pStyle w:val="Heading2"/>
        <w:rPr>
          <w:sz w:val="32"/>
          <w:szCs w:val="32"/>
        </w:rPr>
      </w:pPr>
      <w:r w:rsidRPr="46A5C33A">
        <w:rPr>
          <w:sz w:val="32"/>
          <w:szCs w:val="32"/>
        </w:rPr>
        <w:t>Primary Research</w:t>
      </w:r>
    </w:p>
    <w:p w:rsidR="00384B8A" w:rsidP="46A5C33A" w:rsidRDefault="00F56A94" w14:paraId="26292E58" w14:textId="6893D85E">
      <w:pPr>
        <w:rPr>
          <w:b/>
          <w:bCs/>
          <w:u w:val="single"/>
        </w:rPr>
      </w:pPr>
      <w:r>
        <w:t xml:space="preserve">Primary research is research that has never been carried out before </w:t>
      </w:r>
      <w:r w:rsidR="00D33931">
        <w:t xml:space="preserve">and involves gathering information for </w:t>
      </w:r>
      <w:r w:rsidR="00FB6960">
        <w:t>the developers/researchers</w:t>
      </w:r>
      <w:r w:rsidR="008B4673">
        <w:t>. Primary research should</w:t>
      </w:r>
      <w:r w:rsidR="000700BE">
        <w:t xml:space="preserve"> meet </w:t>
      </w:r>
      <w:r w:rsidR="008B4673">
        <w:t xml:space="preserve">the </w:t>
      </w:r>
      <w:r w:rsidR="00262450">
        <w:t>developer’s</w:t>
      </w:r>
      <w:r w:rsidR="000700BE">
        <w:t xml:space="preserve"> specific need</w:t>
      </w:r>
      <w:r w:rsidR="001926AF">
        <w:t>s</w:t>
      </w:r>
      <w:r w:rsidR="000700BE">
        <w:t xml:space="preserve"> </w:t>
      </w:r>
      <w:r w:rsidR="008B4673">
        <w:t xml:space="preserve">so that the information </w:t>
      </w:r>
      <w:r w:rsidR="00DB6EE4">
        <w:t xml:space="preserve">collected is </w:t>
      </w:r>
      <w:r w:rsidR="000700BE">
        <w:t>unique to the</w:t>
      </w:r>
      <w:r w:rsidR="001926AF">
        <w:t xml:space="preserve">ir </w:t>
      </w:r>
      <w:r w:rsidR="008B4673">
        <w:t>investigation</w:t>
      </w:r>
      <w:r w:rsidR="00DB6EE4">
        <w:t xml:space="preserve">. Primary research does not have to be done by the </w:t>
      </w:r>
      <w:r w:rsidR="00E1416B">
        <w:t xml:space="preserve">researcher/developer as you can also hire a firm </w:t>
      </w:r>
      <w:r w:rsidR="00BF36BD">
        <w:t xml:space="preserve">to carry the research out although this saves time and work for the developer it can also be </w:t>
      </w:r>
      <w:r w:rsidR="00262450">
        <w:t>costly,</w:t>
      </w:r>
      <w:r w:rsidR="00BF36BD">
        <w:t xml:space="preserve"> and the devel</w:t>
      </w:r>
      <w:r w:rsidR="00FA1DCE">
        <w:t xml:space="preserve">oper might not get the information he wanted back from the </w:t>
      </w:r>
      <w:r w:rsidR="00C6267E">
        <w:t>firm’s</w:t>
      </w:r>
      <w:r w:rsidR="008304DD">
        <w:t xml:space="preserve"> research.</w:t>
      </w:r>
      <w:r w:rsidR="00C6267E">
        <w:t xml:space="preserve"> A perfect example of primary research is </w:t>
      </w:r>
      <w:r w:rsidR="009D3D00">
        <w:t xml:space="preserve">from the company Nintendo as they wanted to add a new character to their fighting game </w:t>
      </w:r>
      <w:r w:rsidRPr="61000283" w:rsidR="00636824">
        <w:rPr>
          <w:shd w:val="clear" w:color="auto" w:fill="FFFFFF"/>
        </w:rPr>
        <w:t xml:space="preserve">Super Smash Bros. for Nintendo 3DS and Wii </w:t>
      </w:r>
      <w:r w:rsidRPr="61000283" w:rsidR="00262450">
        <w:rPr>
          <w:shd w:val="clear" w:color="auto" w:fill="FFFFFF"/>
        </w:rPr>
        <w:t>U,</w:t>
      </w:r>
      <w:r w:rsidRPr="61000283" w:rsidR="00B86F75">
        <w:rPr>
          <w:shd w:val="clear" w:color="auto" w:fill="FFFFFF"/>
        </w:rPr>
        <w:t xml:space="preserve"> but they didn’t know which character out of their many games to add so they asked </w:t>
      </w:r>
      <w:r w:rsidRPr="61000283" w:rsidR="00D12339">
        <w:rPr>
          <w:shd w:val="clear" w:color="auto" w:fill="FFFFFF"/>
        </w:rPr>
        <w:t xml:space="preserve">their fanbase and got them to pick out </w:t>
      </w:r>
      <w:r w:rsidRPr="61000283" w:rsidR="00083801">
        <w:rPr>
          <w:shd w:val="clear" w:color="auto" w:fill="FFFFFF"/>
        </w:rPr>
        <w:t xml:space="preserve">one character they wanted added to the game </w:t>
      </w:r>
      <w:r w:rsidRPr="61000283" w:rsidR="00D12339">
        <w:rPr>
          <w:shd w:val="clear" w:color="auto" w:fill="FFFFFF"/>
        </w:rPr>
        <w:t>of a list of characters</w:t>
      </w:r>
      <w:r w:rsidRPr="61000283" w:rsidR="00083801">
        <w:rPr>
          <w:shd w:val="clear" w:color="auto" w:fill="FFFFFF"/>
        </w:rPr>
        <w:t xml:space="preserve"> on their website</w:t>
      </w:r>
      <w:r w:rsidRPr="61000283" w:rsidR="00843F57">
        <w:rPr>
          <w:shd w:val="clear" w:color="auto" w:fill="FFFFFF"/>
        </w:rPr>
        <w:t xml:space="preserve">. This is primary research as the information was not previously out there on the </w:t>
      </w:r>
      <w:r w:rsidRPr="61000283" w:rsidR="00262450">
        <w:rPr>
          <w:shd w:val="clear" w:color="auto" w:fill="FFFFFF"/>
        </w:rPr>
        <w:t>internet,</w:t>
      </w:r>
      <w:r w:rsidRPr="61000283" w:rsidR="00843F57">
        <w:rPr>
          <w:shd w:val="clear" w:color="auto" w:fill="FFFFFF"/>
        </w:rPr>
        <w:t xml:space="preserve"> </w:t>
      </w:r>
      <w:r w:rsidRPr="61000283" w:rsidR="0052666B">
        <w:rPr>
          <w:shd w:val="clear" w:color="auto" w:fill="FFFFFF"/>
        </w:rPr>
        <w:t xml:space="preserve">so they had to carry out the research themselves </w:t>
      </w:r>
      <w:r w:rsidRPr="61000283" w:rsidR="009D28ED">
        <w:rPr>
          <w:shd w:val="clear" w:color="auto" w:fill="FFFFFF"/>
        </w:rPr>
        <w:t xml:space="preserve">with the help of their fanbase the perfect target </w:t>
      </w:r>
      <w:r w:rsidRPr="61000283" w:rsidR="002C6B5B">
        <w:rPr>
          <w:shd w:val="clear" w:color="auto" w:fill="FFFFFF"/>
        </w:rPr>
        <w:t>audience.</w:t>
      </w:r>
      <w:r w:rsidRPr="61000283" w:rsidR="00384B8A">
        <w:rPr>
          <w:shd w:val="clear" w:color="auto" w:fill="FFFFFF"/>
        </w:rPr>
        <w:t xml:space="preserve"> </w:t>
      </w:r>
    </w:p>
    <w:p w:rsidR="00046532" w:rsidP="00D33931" w:rsidRDefault="00DB306C" w14:paraId="1CB07EE8" w14:textId="77777777">
      <w:pPr>
        <w:rPr>
          <w:rFonts w:cstheme="minorHAnsi"/>
          <w:szCs w:val="45"/>
          <w:shd w:val="clear" w:color="auto" w:fill="FFFFFF"/>
        </w:rPr>
      </w:pPr>
      <w:r>
        <w:rPr>
          <w:noProof/>
          <w:lang w:eastAsia="en-GB"/>
        </w:rPr>
        <w:drawing>
          <wp:inline distT="0" distB="0" distL="0" distR="0" wp14:anchorId="4EF56B6C" wp14:editId="149C5534">
            <wp:extent cx="2613660" cy="1470183"/>
            <wp:effectExtent l="0" t="0" r="0" b="0"/>
            <wp:docPr id="2" name="Picture 2" descr="Image result for super smash bros 4 fan character vo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super smash bros 4 fan character vot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0855" cy="1474230"/>
                    </a:xfrm>
                    <a:prstGeom prst="rect">
                      <a:avLst/>
                    </a:prstGeom>
                    <a:noFill/>
                    <a:ln>
                      <a:noFill/>
                    </a:ln>
                  </pic:spPr>
                </pic:pic>
              </a:graphicData>
            </a:graphic>
          </wp:inline>
        </w:drawing>
      </w:r>
    </w:p>
    <w:p w:rsidR="00FC2B7F" w:rsidP="46A5C33A" w:rsidRDefault="00FC2B7F" w14:paraId="4318E9AF" w14:textId="77777777">
      <w:pPr>
        <w:pStyle w:val="Heading3"/>
        <w:rPr>
          <w:sz w:val="28"/>
          <w:szCs w:val="28"/>
        </w:rPr>
      </w:pPr>
      <w:r w:rsidRPr="61000283">
        <w:rPr>
          <w:sz w:val="28"/>
          <w:szCs w:val="28"/>
          <w:shd w:val="clear" w:color="auto" w:fill="FFFFFF"/>
        </w:rPr>
        <w:t>Advantages</w:t>
      </w:r>
    </w:p>
    <w:p w:rsidRPr="00846AE3" w:rsidR="00FC2B7F" w:rsidP="61000283" w:rsidRDefault="46A5C33A" w14:paraId="3EB92069" w14:textId="00FB99AA">
      <w:r>
        <w:t xml:space="preserve">The advantages of using primary research are that you can tailor the information specifically around your target market without having to use secondary research and read through a lot of useless information to your investigation. </w:t>
      </w:r>
      <w:r w:rsidR="00262450">
        <w:t>Also,</w:t>
      </w:r>
      <w:r>
        <w:t xml:space="preserve"> as it is the developers/researchers specific research it can be changed to adapt with new information such as if you were going to advertise your game around the male demographic and you do some primary research and find out that your game has a big fanbase for the female demographic you can change the investigation to find out what woman would like in a game too.</w:t>
      </w:r>
    </w:p>
    <w:p w:rsidR="00FC2B7F" w:rsidP="46A5C33A" w:rsidRDefault="00FC2B7F" w14:paraId="53983627" w14:textId="77777777">
      <w:pPr>
        <w:pStyle w:val="Heading3"/>
        <w:rPr>
          <w:sz w:val="28"/>
          <w:szCs w:val="28"/>
        </w:rPr>
      </w:pPr>
      <w:r w:rsidRPr="61000283">
        <w:rPr>
          <w:sz w:val="28"/>
          <w:szCs w:val="28"/>
          <w:shd w:val="clear" w:color="auto" w:fill="FFFFFF"/>
        </w:rPr>
        <w:t>Disadvantages</w:t>
      </w:r>
    </w:p>
    <w:p w:rsidRPr="00846AE3" w:rsidR="00846AE3" w:rsidP="46A5C33A" w:rsidRDefault="46A5C33A" w14:paraId="458FF088" w14:textId="76D4F1E8">
      <w:pPr>
        <w:pStyle w:val="Heading3"/>
        <w:rPr>
          <w:rFonts w:asciiTheme="minorHAnsi" w:hAnsiTheme="minorHAnsi" w:cstheme="minorBidi"/>
          <w:color w:val="auto"/>
          <w:sz w:val="22"/>
          <w:szCs w:val="22"/>
        </w:rPr>
      </w:pPr>
      <w:r w:rsidRPr="46A5C33A">
        <w:rPr>
          <w:rFonts w:asciiTheme="minorHAnsi" w:hAnsiTheme="minorHAnsi" w:cstheme="minorBidi"/>
          <w:color w:val="auto"/>
          <w:sz w:val="22"/>
          <w:szCs w:val="22"/>
        </w:rPr>
        <w:t xml:space="preserve">Firstly, as I’ve discussed previously primary research takes too long and is a very tedious task also in some cases the researcher/developer could come up blanc with the investigation and not learn anything new. Secondly, primary research can be very expensive depending on how big the task is, how many people are going to be interviewed and finally how long </w:t>
      </w:r>
      <w:r w:rsidR="00700F75">
        <w:rPr>
          <w:rFonts w:asciiTheme="minorHAnsi" w:hAnsiTheme="minorHAnsi" w:cstheme="minorBidi"/>
          <w:color w:val="auto"/>
          <w:sz w:val="22"/>
          <w:szCs w:val="22"/>
        </w:rPr>
        <w:t>the investigation will continue</w:t>
      </w:r>
      <w:r w:rsidRPr="46A5C33A">
        <w:rPr>
          <w:rFonts w:asciiTheme="minorHAnsi" w:hAnsiTheme="minorHAnsi" w:cstheme="minorBidi"/>
          <w:color w:val="auto"/>
          <w:sz w:val="22"/>
          <w:szCs w:val="22"/>
        </w:rPr>
        <w:t xml:space="preserve"> for.</w:t>
      </w:r>
    </w:p>
    <w:p w:rsidR="00C422B0" w:rsidP="46A5C33A" w:rsidRDefault="46A5C33A" w14:paraId="436C5DAA" w14:textId="77777777">
      <w:pPr>
        <w:pStyle w:val="Heading3"/>
        <w:rPr>
          <w:sz w:val="28"/>
          <w:szCs w:val="28"/>
        </w:rPr>
      </w:pPr>
      <w:r w:rsidRPr="46A5C33A">
        <w:rPr>
          <w:sz w:val="28"/>
          <w:szCs w:val="28"/>
        </w:rPr>
        <w:t>Focus Groups</w:t>
      </w:r>
    </w:p>
    <w:p w:rsidR="00D35B41" w:rsidP="46A5C33A" w:rsidRDefault="46A5C33A" w14:paraId="35873151" w14:textId="77777777">
      <w:pPr>
        <w:rPr>
          <w:rFonts w:ascii="Calibri" w:hAnsi="Calibri" w:cs="Calibri"/>
          <w:color w:val="000000" w:themeColor="text1"/>
        </w:rPr>
      </w:pPr>
      <w:r w:rsidRPr="46A5C33A">
        <w:rPr>
          <w:rFonts w:ascii="Calibri" w:hAnsi="Calibri" w:cs="Calibri"/>
          <w:color w:val="000000" w:themeColor="text1"/>
        </w:rPr>
        <w:t>Focus groups are where you get a room of people usually people in your target market and ask them questions about your product or game.</w:t>
      </w:r>
    </w:p>
    <w:p w:rsidRPr="009F20CD" w:rsidR="00846AE3" w:rsidP="46A5C33A" w:rsidRDefault="46A5C33A" w14:paraId="476AB4DC" w14:textId="77777777">
      <w:pPr>
        <w:rPr>
          <w:rFonts w:ascii="Calibri" w:hAnsi="Calibri" w:cs="Calibri"/>
          <w:color w:val="000000" w:themeColor="text1"/>
          <w:u w:val="single"/>
        </w:rPr>
      </w:pPr>
      <w:r w:rsidRPr="009F20CD">
        <w:rPr>
          <w:rFonts w:ascii="Calibri" w:hAnsi="Calibri" w:cs="Calibri"/>
          <w:color w:val="000000" w:themeColor="text1"/>
          <w:u w:val="single"/>
        </w:rPr>
        <w:t>Advantages:</w:t>
      </w:r>
    </w:p>
    <w:p w:rsidR="00846AE3" w:rsidP="46A5C33A" w:rsidRDefault="46A5C33A" w14:paraId="321B54EF" w14:textId="77777777">
      <w:pPr>
        <w:rPr>
          <w:rFonts w:ascii="Calibri" w:hAnsi="Calibri" w:cs="Calibri"/>
          <w:color w:val="000000" w:themeColor="text1"/>
        </w:rPr>
      </w:pPr>
      <w:r w:rsidRPr="46A5C33A">
        <w:rPr>
          <w:rFonts w:ascii="Calibri" w:hAnsi="Calibri" w:cs="Calibri"/>
          <w:color w:val="000000" w:themeColor="text1"/>
        </w:rPr>
        <w:t>You get to have a discussion with your target market and you can find out a lot of new information.</w:t>
      </w:r>
    </w:p>
    <w:p w:rsidRPr="009F20CD" w:rsidR="00A7398C" w:rsidP="46A5C33A" w:rsidRDefault="46A5C33A" w14:paraId="26AB73A8" w14:textId="77777777">
      <w:pPr>
        <w:rPr>
          <w:rFonts w:ascii="Calibri" w:hAnsi="Calibri" w:cs="Calibri"/>
          <w:color w:val="000000" w:themeColor="text1"/>
          <w:u w:val="single"/>
        </w:rPr>
      </w:pPr>
      <w:r w:rsidRPr="009F20CD">
        <w:rPr>
          <w:rFonts w:ascii="Calibri" w:hAnsi="Calibri" w:cs="Calibri"/>
          <w:color w:val="000000" w:themeColor="text1"/>
          <w:u w:val="single"/>
        </w:rPr>
        <w:lastRenderedPageBreak/>
        <w:t>Disadvantages:</w:t>
      </w:r>
    </w:p>
    <w:p w:rsidR="00846AE3" w:rsidP="46A5C33A" w:rsidRDefault="46A5C33A" w14:paraId="5282118D" w14:textId="77777777">
      <w:pPr>
        <w:rPr>
          <w:rFonts w:ascii="Calibri" w:hAnsi="Calibri" w:cs="Calibri"/>
          <w:color w:val="000000" w:themeColor="text1"/>
        </w:rPr>
      </w:pPr>
      <w:r w:rsidRPr="46A5C33A">
        <w:rPr>
          <w:rFonts w:ascii="Calibri" w:hAnsi="Calibri" w:cs="Calibri"/>
          <w:color w:val="000000" w:themeColor="text1"/>
        </w:rPr>
        <w:t>They can be hard and take time to set up.</w:t>
      </w:r>
    </w:p>
    <w:p w:rsidR="00846AE3" w:rsidP="46A5C33A" w:rsidRDefault="46A5C33A" w14:paraId="10C96C01" w14:textId="77777777">
      <w:pPr>
        <w:rPr>
          <w:rFonts w:ascii="Calibri" w:hAnsi="Calibri" w:cs="Calibri"/>
          <w:color w:val="000000" w:themeColor="text1"/>
        </w:rPr>
      </w:pPr>
      <w:r w:rsidRPr="46A5C33A">
        <w:rPr>
          <w:rFonts w:ascii="Calibri" w:hAnsi="Calibri" w:cs="Calibri"/>
          <w:color w:val="000000" w:themeColor="text1"/>
        </w:rPr>
        <w:t>Sometimes you could just not get any new information at all.</w:t>
      </w:r>
    </w:p>
    <w:p w:rsidRPr="00846AE3" w:rsidR="00846AE3" w:rsidP="46A5C33A" w:rsidRDefault="46A5C33A" w14:paraId="26D12DF6" w14:textId="77777777">
      <w:pPr>
        <w:rPr>
          <w:rFonts w:ascii="Calibri" w:hAnsi="Calibri" w:cs="Calibri"/>
          <w:color w:val="000000" w:themeColor="text1"/>
        </w:rPr>
      </w:pPr>
      <w:r w:rsidRPr="46A5C33A">
        <w:rPr>
          <w:rFonts w:ascii="Calibri" w:hAnsi="Calibri" w:cs="Calibri"/>
          <w:color w:val="000000" w:themeColor="text1"/>
        </w:rPr>
        <w:t>You could get the wrong people who don’t even play games.</w:t>
      </w:r>
    </w:p>
    <w:p w:rsidR="001348B8" w:rsidP="46A5C33A" w:rsidRDefault="46A5C33A" w14:paraId="04D5F145" w14:textId="77777777">
      <w:pPr>
        <w:pStyle w:val="Heading3"/>
        <w:rPr>
          <w:sz w:val="28"/>
          <w:szCs w:val="28"/>
        </w:rPr>
      </w:pPr>
      <w:r w:rsidRPr="46A5C33A">
        <w:rPr>
          <w:sz w:val="28"/>
          <w:szCs w:val="28"/>
        </w:rPr>
        <w:t>Beta Tests</w:t>
      </w:r>
    </w:p>
    <w:p w:rsidR="00846AE3" w:rsidP="61000283" w:rsidRDefault="46A5C33A" w14:paraId="500B85F0" w14:textId="62515621">
      <w:r>
        <w:t>These are where you let people play a nearly finished product of your game and get their opinions on the game. You can have a closed beta which is where only a select few get to play your game and you can have an open beta where the public can play your game</w:t>
      </w:r>
      <w:r w:rsidR="00700F75">
        <w:t>,</w:t>
      </w:r>
      <w:r>
        <w:t xml:space="preserve"> open betas are usually carried out through the internet.</w:t>
      </w:r>
    </w:p>
    <w:p w:rsidRPr="009F20CD" w:rsidR="00A7398C" w:rsidP="61000283" w:rsidRDefault="46A5C33A" w14:paraId="6C18E638" w14:textId="77777777">
      <w:pPr>
        <w:rPr>
          <w:u w:val="single"/>
        </w:rPr>
      </w:pPr>
      <w:r w:rsidRPr="009F20CD">
        <w:rPr>
          <w:u w:val="single"/>
        </w:rPr>
        <w:t>Advantages:</w:t>
      </w:r>
    </w:p>
    <w:p w:rsidRPr="00A7398C" w:rsidR="00846AE3" w:rsidP="61000283" w:rsidRDefault="46A5C33A" w14:paraId="345DD176" w14:textId="77777777">
      <w:r>
        <w:t>You can increase your fan base and hype for the game</w:t>
      </w:r>
    </w:p>
    <w:p w:rsidRPr="00A7398C" w:rsidR="00846AE3" w:rsidP="46A5C33A" w:rsidRDefault="46A5C33A" w14:paraId="6488497F" w14:textId="77777777">
      <w:pPr>
        <w:pStyle w:val="NormalWeb"/>
        <w:spacing w:before="0" w:beforeAutospacing="0" w:after="0" w:afterAutospacing="0"/>
        <w:rPr>
          <w:rFonts w:asciiTheme="minorHAnsi" w:hAnsiTheme="minorHAnsi" w:cstheme="minorBidi"/>
          <w:sz w:val="22"/>
          <w:szCs w:val="22"/>
        </w:rPr>
      </w:pPr>
      <w:r w:rsidRPr="46A5C33A">
        <w:rPr>
          <w:rFonts w:asciiTheme="minorHAnsi" w:hAnsiTheme="minorHAnsi" w:cstheme="minorBidi"/>
          <w:sz w:val="22"/>
          <w:szCs w:val="22"/>
        </w:rPr>
        <w:t>You can find new bugs with your game and fix them before it releases.</w:t>
      </w:r>
    </w:p>
    <w:p w:rsidRPr="00A7398C" w:rsidR="00975FC2" w:rsidP="00846AE3" w:rsidRDefault="00975FC2" w14:paraId="1563CC03" w14:textId="77777777">
      <w:pPr>
        <w:pStyle w:val="NormalWeb"/>
        <w:spacing w:before="0" w:beforeAutospacing="0" w:after="0" w:afterAutospacing="0"/>
        <w:rPr>
          <w:rFonts w:asciiTheme="minorHAnsi" w:hAnsiTheme="minorHAnsi" w:cstheme="minorHAnsi"/>
          <w:sz w:val="22"/>
          <w:szCs w:val="22"/>
        </w:rPr>
      </w:pPr>
    </w:p>
    <w:p w:rsidRPr="009F20CD" w:rsidR="00A7398C" w:rsidP="46A5C33A" w:rsidRDefault="46A5C33A" w14:paraId="5E6A2569" w14:textId="77777777">
      <w:pPr>
        <w:pStyle w:val="NormalWeb"/>
        <w:spacing w:before="0" w:beforeAutospacing="0" w:after="0" w:afterAutospacing="0"/>
        <w:rPr>
          <w:rFonts w:asciiTheme="minorHAnsi" w:hAnsiTheme="minorHAnsi" w:cstheme="minorBidi"/>
          <w:sz w:val="22"/>
          <w:szCs w:val="22"/>
          <w:u w:val="single"/>
        </w:rPr>
      </w:pPr>
      <w:r w:rsidRPr="009F20CD">
        <w:rPr>
          <w:rFonts w:asciiTheme="minorHAnsi" w:hAnsiTheme="minorHAnsi" w:cstheme="minorBidi"/>
          <w:sz w:val="22"/>
          <w:szCs w:val="22"/>
          <w:u w:val="single"/>
        </w:rPr>
        <w:t>Disadvantages:</w:t>
      </w:r>
    </w:p>
    <w:p w:rsidR="00A7398C" w:rsidP="00846AE3" w:rsidRDefault="00A7398C" w14:paraId="196FEA6B" w14:textId="77777777">
      <w:pPr>
        <w:pStyle w:val="NormalWeb"/>
        <w:spacing w:before="0" w:beforeAutospacing="0" w:after="0" w:afterAutospacing="0"/>
        <w:rPr>
          <w:rFonts w:asciiTheme="minorHAnsi" w:hAnsiTheme="minorHAnsi" w:cstheme="minorHAnsi"/>
          <w:sz w:val="22"/>
          <w:szCs w:val="22"/>
        </w:rPr>
      </w:pPr>
    </w:p>
    <w:p w:rsidRPr="00A7398C" w:rsidR="00A7398C" w:rsidP="46A5C33A" w:rsidRDefault="46A5C33A" w14:paraId="74EE7184" w14:textId="77777777">
      <w:pPr>
        <w:pStyle w:val="NormalWeb"/>
        <w:spacing w:before="0" w:beforeAutospacing="0" w:after="0" w:afterAutospacing="0"/>
        <w:rPr>
          <w:rFonts w:asciiTheme="minorHAnsi" w:hAnsiTheme="minorHAnsi" w:cstheme="minorBidi"/>
          <w:sz w:val="22"/>
          <w:szCs w:val="22"/>
        </w:rPr>
      </w:pPr>
      <w:r w:rsidRPr="46A5C33A">
        <w:rPr>
          <w:rFonts w:asciiTheme="minorHAnsi" w:hAnsiTheme="minorHAnsi" w:cstheme="minorBidi"/>
          <w:sz w:val="22"/>
          <w:szCs w:val="22"/>
        </w:rPr>
        <w:t>They can be expensive and take time to set up.</w:t>
      </w:r>
    </w:p>
    <w:p w:rsidRPr="00846AE3" w:rsidR="00846AE3" w:rsidP="00846AE3" w:rsidRDefault="00846AE3" w14:paraId="1503BE8F" w14:textId="77777777">
      <w:pPr>
        <w:rPr>
          <w:rFonts w:cstheme="minorHAnsi"/>
        </w:rPr>
      </w:pPr>
    </w:p>
    <w:p w:rsidR="001348B8" w:rsidP="46A5C33A" w:rsidRDefault="46A5C33A" w14:paraId="7F1B3B6D" w14:textId="77777777">
      <w:pPr>
        <w:pStyle w:val="Heading3"/>
        <w:rPr>
          <w:sz w:val="28"/>
          <w:szCs w:val="28"/>
        </w:rPr>
      </w:pPr>
      <w:r w:rsidRPr="46A5C33A">
        <w:rPr>
          <w:sz w:val="28"/>
          <w:szCs w:val="28"/>
        </w:rPr>
        <w:t>Forum Feedback</w:t>
      </w:r>
    </w:p>
    <w:p w:rsidRPr="00A7398C" w:rsidR="00A7398C" w:rsidP="61000283" w:rsidRDefault="46A5C33A" w14:paraId="2C31B6D9" w14:textId="77777777">
      <w:r>
        <w:t>This is when you previously have a game out and you create a forum for your fan base to post on.</w:t>
      </w:r>
    </w:p>
    <w:p w:rsidRPr="009F20CD" w:rsidR="00A7398C" w:rsidP="61000283" w:rsidRDefault="46A5C33A" w14:paraId="2A11DBE3" w14:textId="77777777">
      <w:pPr>
        <w:rPr>
          <w:u w:val="single"/>
        </w:rPr>
      </w:pPr>
      <w:r w:rsidRPr="009F20CD">
        <w:rPr>
          <w:u w:val="single"/>
        </w:rPr>
        <w:t>Advantages:</w:t>
      </w:r>
    </w:p>
    <w:p w:rsidRPr="00A7398C" w:rsidR="00A7398C" w:rsidP="46A5C33A" w:rsidRDefault="46A5C33A" w14:paraId="76ABD81C" w14:textId="77777777">
      <w:pPr>
        <w:pStyle w:val="NormalWeb"/>
        <w:spacing w:before="0" w:beforeAutospacing="0" w:after="0" w:afterAutospacing="0"/>
        <w:rPr>
          <w:rFonts w:asciiTheme="minorHAnsi" w:hAnsiTheme="minorHAnsi" w:cstheme="minorBidi"/>
          <w:sz w:val="22"/>
          <w:szCs w:val="22"/>
        </w:rPr>
      </w:pPr>
      <w:r w:rsidRPr="46A5C33A">
        <w:rPr>
          <w:rFonts w:asciiTheme="minorHAnsi" w:hAnsiTheme="minorHAnsi" w:cstheme="minorBidi"/>
          <w:sz w:val="22"/>
          <w:szCs w:val="22"/>
        </w:rPr>
        <w:t>You can find out if there are any new bugs and fix them.</w:t>
      </w:r>
    </w:p>
    <w:p w:rsidRPr="00A7398C" w:rsidR="00A7398C" w:rsidP="00A7398C" w:rsidRDefault="00A7398C" w14:paraId="4051FF2B" w14:textId="77777777">
      <w:pPr>
        <w:pStyle w:val="NormalWeb"/>
        <w:spacing w:before="0" w:beforeAutospacing="0" w:after="0" w:afterAutospacing="0"/>
        <w:rPr>
          <w:rFonts w:asciiTheme="minorHAnsi" w:hAnsiTheme="minorHAnsi" w:cstheme="minorHAnsi"/>
          <w:sz w:val="20"/>
        </w:rPr>
      </w:pPr>
    </w:p>
    <w:p w:rsidRPr="00A7398C" w:rsidR="00A7398C" w:rsidP="46A5C33A" w:rsidRDefault="46A5C33A" w14:paraId="690E833D" w14:textId="185E0313">
      <w:pPr>
        <w:pStyle w:val="NormalWeb"/>
        <w:spacing w:before="0" w:beforeAutospacing="0" w:after="0" w:afterAutospacing="0"/>
        <w:rPr>
          <w:rFonts w:asciiTheme="minorHAnsi" w:hAnsiTheme="minorHAnsi" w:cstheme="minorBidi"/>
          <w:sz w:val="22"/>
          <w:szCs w:val="22"/>
        </w:rPr>
      </w:pPr>
      <w:r w:rsidRPr="46A5C33A">
        <w:rPr>
          <w:rFonts w:asciiTheme="minorHAnsi" w:hAnsiTheme="minorHAnsi" w:cstheme="minorBidi"/>
          <w:sz w:val="22"/>
          <w:szCs w:val="22"/>
        </w:rPr>
        <w:t xml:space="preserve">You get to find out what your actual fans like about the </w:t>
      </w:r>
      <w:r w:rsidRPr="46A5C33A" w:rsidR="008717B9">
        <w:rPr>
          <w:rFonts w:asciiTheme="minorHAnsi" w:hAnsiTheme="minorHAnsi" w:cstheme="minorBidi"/>
          <w:sz w:val="22"/>
          <w:szCs w:val="22"/>
        </w:rPr>
        <w:t>game,</w:t>
      </w:r>
      <w:r w:rsidRPr="46A5C33A">
        <w:rPr>
          <w:rFonts w:asciiTheme="minorHAnsi" w:hAnsiTheme="minorHAnsi" w:cstheme="minorBidi"/>
          <w:sz w:val="22"/>
          <w:szCs w:val="22"/>
        </w:rPr>
        <w:t xml:space="preserve"> so you can improve it.</w:t>
      </w:r>
    </w:p>
    <w:p w:rsidRPr="00A7398C" w:rsidR="00A7398C" w:rsidP="00A7398C" w:rsidRDefault="00A7398C" w14:paraId="6775CDF8" w14:textId="77777777">
      <w:pPr>
        <w:pStyle w:val="NormalWeb"/>
        <w:spacing w:before="0" w:beforeAutospacing="0" w:after="0" w:afterAutospacing="0"/>
        <w:rPr>
          <w:rFonts w:asciiTheme="minorHAnsi" w:hAnsiTheme="minorHAnsi" w:cstheme="minorHAnsi"/>
          <w:sz w:val="22"/>
          <w:szCs w:val="28"/>
        </w:rPr>
      </w:pPr>
    </w:p>
    <w:p w:rsidRPr="009F20CD" w:rsidR="00A7398C" w:rsidP="46A5C33A" w:rsidRDefault="46A5C33A" w14:paraId="2A141A0B" w14:textId="77777777">
      <w:pPr>
        <w:pStyle w:val="NormalWeb"/>
        <w:spacing w:before="0" w:beforeAutospacing="0" w:after="0" w:afterAutospacing="0"/>
        <w:rPr>
          <w:rFonts w:asciiTheme="minorHAnsi" w:hAnsiTheme="minorHAnsi" w:cstheme="minorBidi"/>
          <w:sz w:val="20"/>
          <w:szCs w:val="20"/>
          <w:u w:val="single"/>
        </w:rPr>
      </w:pPr>
      <w:r w:rsidRPr="009F20CD">
        <w:rPr>
          <w:rFonts w:asciiTheme="minorHAnsi" w:hAnsiTheme="minorHAnsi" w:cstheme="minorBidi"/>
          <w:sz w:val="22"/>
          <w:szCs w:val="22"/>
          <w:u w:val="single"/>
        </w:rPr>
        <w:t>Disadvantages:</w:t>
      </w:r>
    </w:p>
    <w:p w:rsidRPr="00A7398C" w:rsidR="00A7398C" w:rsidP="46A5C33A" w:rsidRDefault="46A5C33A" w14:paraId="66AABACC" w14:textId="77777777">
      <w:pPr>
        <w:pStyle w:val="NormalWeb"/>
        <w:spacing w:before="0" w:beforeAutospacing="0" w:after="0" w:afterAutospacing="0"/>
        <w:rPr>
          <w:rFonts w:asciiTheme="minorHAnsi" w:hAnsiTheme="minorHAnsi" w:cstheme="minorBidi"/>
          <w:sz w:val="22"/>
          <w:szCs w:val="22"/>
        </w:rPr>
      </w:pPr>
      <w:r w:rsidRPr="46A5C33A">
        <w:rPr>
          <w:rFonts w:asciiTheme="minorHAnsi" w:hAnsiTheme="minorHAnsi" w:cstheme="minorBidi"/>
          <w:sz w:val="22"/>
          <w:szCs w:val="22"/>
        </w:rPr>
        <w:t>They can cost money to run.</w:t>
      </w:r>
    </w:p>
    <w:p w:rsidRPr="00A7398C" w:rsidR="00A7398C" w:rsidP="00A7398C" w:rsidRDefault="00A7398C" w14:paraId="0E25F07B" w14:textId="77777777">
      <w:pPr>
        <w:pStyle w:val="NormalWeb"/>
        <w:spacing w:before="0" w:beforeAutospacing="0" w:after="0" w:afterAutospacing="0"/>
        <w:rPr>
          <w:rFonts w:asciiTheme="minorHAnsi" w:hAnsiTheme="minorHAnsi" w:cstheme="minorHAnsi"/>
          <w:sz w:val="20"/>
        </w:rPr>
      </w:pPr>
    </w:p>
    <w:p w:rsidRPr="00A7398C" w:rsidR="00A7398C" w:rsidP="46A5C33A" w:rsidRDefault="46A5C33A" w14:paraId="7229DA29" w14:textId="77777777">
      <w:pPr>
        <w:pStyle w:val="NormalWeb"/>
        <w:spacing w:before="0" w:beforeAutospacing="0" w:after="0" w:afterAutospacing="0"/>
        <w:rPr>
          <w:rFonts w:asciiTheme="minorHAnsi" w:hAnsiTheme="minorHAnsi" w:cstheme="minorBidi"/>
          <w:sz w:val="20"/>
          <w:szCs w:val="20"/>
        </w:rPr>
      </w:pPr>
      <w:r w:rsidRPr="46A5C33A">
        <w:rPr>
          <w:rFonts w:asciiTheme="minorHAnsi" w:hAnsiTheme="minorHAnsi" w:cstheme="minorBidi"/>
          <w:sz w:val="22"/>
          <w:szCs w:val="22"/>
        </w:rPr>
        <w:t>You could just get a lot of spam with no useful feedback.</w:t>
      </w:r>
    </w:p>
    <w:p w:rsidRPr="00A7398C" w:rsidR="00A7398C" w:rsidP="00A7398C" w:rsidRDefault="00A7398C" w14:paraId="175B3A4F" w14:textId="77777777"/>
    <w:p w:rsidR="00D35B41" w:rsidP="46A5C33A" w:rsidRDefault="46A5C33A" w14:paraId="1DBBC40F" w14:textId="77777777">
      <w:pPr>
        <w:pStyle w:val="Heading3"/>
        <w:rPr>
          <w:sz w:val="28"/>
          <w:szCs w:val="28"/>
        </w:rPr>
      </w:pPr>
      <w:r w:rsidRPr="46A5C33A">
        <w:rPr>
          <w:sz w:val="28"/>
          <w:szCs w:val="28"/>
        </w:rPr>
        <w:t>Questionnaires</w:t>
      </w:r>
    </w:p>
    <w:p w:rsidRPr="00A7398C" w:rsidR="00A7398C" w:rsidP="46A5C33A" w:rsidRDefault="46A5C33A" w14:paraId="13FE6648" w14:textId="757CCA79">
      <w:pPr>
        <w:pStyle w:val="NormalWeb"/>
        <w:spacing w:before="0" w:beforeAutospacing="0" w:after="0" w:afterAutospacing="0"/>
        <w:rPr>
          <w:rFonts w:asciiTheme="minorHAnsi" w:hAnsiTheme="minorHAnsi" w:cstheme="minorBidi"/>
          <w:color w:val="000000" w:themeColor="text1"/>
          <w:sz w:val="22"/>
          <w:szCs w:val="22"/>
        </w:rPr>
      </w:pPr>
      <w:r w:rsidRPr="46A5C33A">
        <w:rPr>
          <w:rFonts w:asciiTheme="minorHAnsi" w:hAnsiTheme="minorHAnsi" w:cstheme="minorBidi"/>
          <w:color w:val="000000" w:themeColor="text1"/>
          <w:sz w:val="22"/>
          <w:szCs w:val="22"/>
        </w:rPr>
        <w:t>These are sheets of paper with a bunch of questions on them</w:t>
      </w:r>
      <w:r w:rsidR="00700F75">
        <w:rPr>
          <w:rFonts w:asciiTheme="minorHAnsi" w:hAnsiTheme="minorHAnsi" w:cstheme="minorBidi"/>
          <w:color w:val="000000" w:themeColor="text1"/>
          <w:sz w:val="22"/>
          <w:szCs w:val="22"/>
        </w:rPr>
        <w:t>,  they can contain</w:t>
      </w:r>
      <w:r w:rsidRPr="46A5C33A">
        <w:rPr>
          <w:rFonts w:asciiTheme="minorHAnsi" w:hAnsiTheme="minorHAnsi" w:cstheme="minorBidi"/>
          <w:color w:val="000000" w:themeColor="text1"/>
          <w:sz w:val="22"/>
          <w:szCs w:val="22"/>
        </w:rPr>
        <w:t xml:space="preserve"> quantitative and qualitative qu</w:t>
      </w:r>
      <w:r w:rsidR="00700F75">
        <w:rPr>
          <w:rFonts w:asciiTheme="minorHAnsi" w:hAnsiTheme="minorHAnsi" w:cstheme="minorBidi"/>
          <w:color w:val="000000" w:themeColor="text1"/>
          <w:sz w:val="22"/>
          <w:szCs w:val="22"/>
        </w:rPr>
        <w:t xml:space="preserve">estions </w:t>
      </w:r>
      <w:r w:rsidR="009B415B">
        <w:rPr>
          <w:rFonts w:asciiTheme="minorHAnsi" w:hAnsiTheme="minorHAnsi" w:cstheme="minorBidi"/>
          <w:color w:val="000000" w:themeColor="text1"/>
          <w:sz w:val="22"/>
          <w:szCs w:val="22"/>
        </w:rPr>
        <w:t xml:space="preserve"> w</w:t>
      </w:r>
      <w:r w:rsidRPr="46A5C33A">
        <w:rPr>
          <w:rFonts w:asciiTheme="minorHAnsi" w:hAnsiTheme="minorHAnsi" w:cstheme="minorBidi"/>
          <w:color w:val="000000" w:themeColor="text1"/>
          <w:sz w:val="22"/>
          <w:szCs w:val="22"/>
        </w:rPr>
        <w:t>hich the public or your tar</w:t>
      </w:r>
      <w:r w:rsidR="009B415B">
        <w:rPr>
          <w:rFonts w:asciiTheme="minorHAnsi" w:hAnsiTheme="minorHAnsi" w:cstheme="minorBidi"/>
          <w:color w:val="000000" w:themeColor="text1"/>
          <w:sz w:val="22"/>
          <w:szCs w:val="22"/>
        </w:rPr>
        <w:t>get market are expected to complete</w:t>
      </w:r>
      <w:r w:rsidRPr="46A5C33A">
        <w:rPr>
          <w:rFonts w:asciiTheme="minorHAnsi" w:hAnsiTheme="minorHAnsi" w:cstheme="minorBidi"/>
          <w:color w:val="000000" w:themeColor="text1"/>
          <w:sz w:val="22"/>
          <w:szCs w:val="22"/>
        </w:rPr>
        <w:t>.</w:t>
      </w:r>
    </w:p>
    <w:p w:rsidRPr="00A7398C" w:rsidR="00A7398C" w:rsidP="00A7398C" w:rsidRDefault="00A7398C" w14:paraId="56367DDB" w14:textId="77777777">
      <w:pPr>
        <w:pStyle w:val="NormalWeb"/>
        <w:spacing w:before="0" w:beforeAutospacing="0" w:after="0" w:afterAutospacing="0"/>
        <w:rPr>
          <w:rFonts w:asciiTheme="minorHAnsi" w:hAnsiTheme="minorHAnsi" w:cstheme="minorHAnsi"/>
        </w:rPr>
      </w:pPr>
    </w:p>
    <w:p w:rsidRPr="009F20CD" w:rsidR="00A7398C" w:rsidP="46A5C33A" w:rsidRDefault="46A5C33A" w14:paraId="0079EF42" w14:textId="77777777">
      <w:pPr>
        <w:pStyle w:val="NormalWeb"/>
        <w:spacing w:before="0" w:beforeAutospacing="0" w:after="0" w:afterAutospacing="0"/>
        <w:rPr>
          <w:rFonts w:asciiTheme="minorHAnsi" w:hAnsiTheme="minorHAnsi" w:cstheme="minorBidi"/>
          <w:color w:val="000000" w:themeColor="text1"/>
          <w:sz w:val="22"/>
          <w:szCs w:val="22"/>
          <w:u w:val="single"/>
        </w:rPr>
      </w:pPr>
      <w:r w:rsidRPr="009F20CD">
        <w:rPr>
          <w:rFonts w:asciiTheme="minorHAnsi" w:hAnsiTheme="minorHAnsi" w:cstheme="minorBidi"/>
          <w:color w:val="000000" w:themeColor="text1"/>
          <w:sz w:val="22"/>
          <w:szCs w:val="22"/>
          <w:u w:val="single"/>
        </w:rPr>
        <w:t>Advantages:</w:t>
      </w:r>
    </w:p>
    <w:p w:rsidRPr="00A7398C" w:rsidR="00A7398C" w:rsidP="46A5C33A" w:rsidRDefault="46A5C33A" w14:paraId="724AFAA7" w14:textId="77777777">
      <w:pPr>
        <w:pStyle w:val="NormalWeb"/>
        <w:spacing w:before="0" w:beforeAutospacing="0" w:after="0" w:afterAutospacing="0"/>
        <w:rPr>
          <w:rFonts w:asciiTheme="minorHAnsi" w:hAnsiTheme="minorHAnsi" w:cstheme="minorBidi"/>
        </w:rPr>
      </w:pPr>
      <w:r w:rsidRPr="46A5C33A">
        <w:rPr>
          <w:rFonts w:asciiTheme="minorHAnsi" w:hAnsiTheme="minorHAnsi" w:cstheme="minorBidi"/>
          <w:color w:val="000000" w:themeColor="text1"/>
          <w:sz w:val="22"/>
          <w:szCs w:val="22"/>
        </w:rPr>
        <w:t>They are easy and fast to make</w:t>
      </w:r>
    </w:p>
    <w:p w:rsidRPr="00A7398C" w:rsidR="00A7398C" w:rsidP="46A5C33A" w:rsidRDefault="46A5C33A" w14:paraId="0FEFFB26" w14:textId="77777777">
      <w:pPr>
        <w:pStyle w:val="NormalWeb"/>
        <w:spacing w:before="0" w:beforeAutospacing="0" w:after="0" w:afterAutospacing="0"/>
        <w:rPr>
          <w:rFonts w:asciiTheme="minorHAnsi" w:hAnsiTheme="minorHAnsi" w:cstheme="minorBidi"/>
          <w:color w:val="000000" w:themeColor="text1"/>
          <w:sz w:val="22"/>
          <w:szCs w:val="22"/>
        </w:rPr>
      </w:pPr>
      <w:r w:rsidRPr="46A5C33A">
        <w:rPr>
          <w:rFonts w:asciiTheme="minorHAnsi" w:hAnsiTheme="minorHAnsi" w:cstheme="minorBidi"/>
          <w:color w:val="000000" w:themeColor="text1"/>
          <w:sz w:val="22"/>
          <w:szCs w:val="22"/>
        </w:rPr>
        <w:t>It is a way of achieving quick answers and research.</w:t>
      </w:r>
    </w:p>
    <w:p w:rsidRPr="00A7398C" w:rsidR="00A7398C" w:rsidP="00A7398C" w:rsidRDefault="00A7398C" w14:paraId="44AD4651" w14:textId="77777777">
      <w:pPr>
        <w:pStyle w:val="NormalWeb"/>
        <w:spacing w:before="0" w:beforeAutospacing="0" w:after="0" w:afterAutospacing="0"/>
        <w:rPr>
          <w:rFonts w:asciiTheme="minorHAnsi" w:hAnsiTheme="minorHAnsi" w:cstheme="minorHAnsi"/>
        </w:rPr>
      </w:pPr>
    </w:p>
    <w:p w:rsidRPr="009F20CD" w:rsidR="00A7398C" w:rsidP="46A5C33A" w:rsidRDefault="46A5C33A" w14:paraId="5338CBD0" w14:textId="77777777">
      <w:pPr>
        <w:pStyle w:val="NormalWeb"/>
        <w:spacing w:before="0" w:beforeAutospacing="0" w:after="0" w:afterAutospacing="0"/>
        <w:rPr>
          <w:rFonts w:asciiTheme="minorHAnsi" w:hAnsiTheme="minorHAnsi" w:cstheme="minorBidi"/>
          <w:color w:val="000000" w:themeColor="text1"/>
          <w:sz w:val="22"/>
          <w:szCs w:val="22"/>
          <w:u w:val="single"/>
        </w:rPr>
      </w:pPr>
      <w:r w:rsidRPr="009F20CD">
        <w:rPr>
          <w:rFonts w:asciiTheme="minorHAnsi" w:hAnsiTheme="minorHAnsi" w:cstheme="minorBidi"/>
          <w:color w:val="000000" w:themeColor="text1"/>
          <w:sz w:val="22"/>
          <w:szCs w:val="22"/>
          <w:u w:val="single"/>
        </w:rPr>
        <w:t>Disadvantages:</w:t>
      </w:r>
    </w:p>
    <w:p w:rsidRPr="00A7398C" w:rsidR="00A7398C" w:rsidP="46A5C33A" w:rsidRDefault="46A5C33A" w14:paraId="088E8BF5" w14:textId="77777777">
      <w:pPr>
        <w:pStyle w:val="NormalWeb"/>
        <w:spacing w:before="0" w:beforeAutospacing="0" w:after="0" w:afterAutospacing="0"/>
        <w:rPr>
          <w:rFonts w:asciiTheme="minorHAnsi" w:hAnsiTheme="minorHAnsi" w:cstheme="minorBidi"/>
        </w:rPr>
      </w:pPr>
      <w:r w:rsidRPr="46A5C33A">
        <w:rPr>
          <w:rFonts w:asciiTheme="minorHAnsi" w:hAnsiTheme="minorHAnsi" w:cstheme="minorBidi"/>
          <w:color w:val="000000" w:themeColor="text1"/>
          <w:sz w:val="22"/>
          <w:szCs w:val="22"/>
        </w:rPr>
        <w:t xml:space="preserve"> The equipment for the questionnaires such as paper and printing it out can be costly</w:t>
      </w:r>
    </w:p>
    <w:p w:rsidRPr="00A7398C" w:rsidR="00A7398C" w:rsidP="46A5C33A" w:rsidRDefault="46A5C33A" w14:paraId="70CE3E34" w14:textId="4CF52BD1">
      <w:pPr>
        <w:pStyle w:val="NormalWeb"/>
        <w:spacing w:before="0" w:beforeAutospacing="0" w:after="0" w:afterAutospacing="0"/>
        <w:rPr>
          <w:rFonts w:asciiTheme="minorHAnsi" w:hAnsiTheme="minorHAnsi" w:cstheme="minorBidi"/>
        </w:rPr>
      </w:pPr>
      <w:r w:rsidRPr="46A5C33A">
        <w:rPr>
          <w:rFonts w:asciiTheme="minorHAnsi" w:hAnsiTheme="minorHAnsi" w:cstheme="minorBidi"/>
          <w:color w:val="000000" w:themeColor="text1"/>
          <w:sz w:val="22"/>
          <w:szCs w:val="22"/>
        </w:rPr>
        <w:t xml:space="preserve">You could get false research as some may just tick every box on the right to get it over </w:t>
      </w:r>
      <w:r w:rsidRPr="46A5C33A" w:rsidR="008717B9">
        <w:rPr>
          <w:rFonts w:asciiTheme="minorHAnsi" w:hAnsiTheme="minorHAnsi" w:cstheme="minorBidi"/>
          <w:color w:val="000000" w:themeColor="text1"/>
          <w:sz w:val="22"/>
          <w:szCs w:val="22"/>
        </w:rPr>
        <w:t>with,</w:t>
      </w:r>
      <w:r w:rsidRPr="46A5C33A">
        <w:rPr>
          <w:rFonts w:asciiTheme="minorHAnsi" w:hAnsiTheme="minorHAnsi" w:cstheme="minorBidi"/>
          <w:color w:val="000000" w:themeColor="text1"/>
          <w:sz w:val="22"/>
          <w:szCs w:val="22"/>
        </w:rPr>
        <w:t xml:space="preserve"> so they can carry on with their day. </w:t>
      </w:r>
      <w:r w:rsidRPr="46A5C33A" w:rsidR="008717B9">
        <w:rPr>
          <w:rFonts w:asciiTheme="minorHAnsi" w:hAnsiTheme="minorHAnsi" w:cstheme="minorBidi"/>
          <w:color w:val="000000" w:themeColor="text1"/>
          <w:sz w:val="22"/>
          <w:szCs w:val="22"/>
        </w:rPr>
        <w:t>Also,</w:t>
      </w:r>
      <w:r w:rsidRPr="46A5C33A">
        <w:rPr>
          <w:rFonts w:asciiTheme="minorHAnsi" w:hAnsiTheme="minorHAnsi" w:cstheme="minorBidi"/>
          <w:color w:val="000000" w:themeColor="text1"/>
          <w:sz w:val="22"/>
          <w:szCs w:val="22"/>
        </w:rPr>
        <w:t xml:space="preserve"> you will mainly be ignored by people unless they get a reward for </w:t>
      </w:r>
      <w:r w:rsidRPr="46A5C33A">
        <w:rPr>
          <w:rFonts w:asciiTheme="minorHAnsi" w:hAnsiTheme="minorHAnsi" w:cstheme="minorBidi"/>
          <w:color w:val="000000" w:themeColor="text1"/>
          <w:sz w:val="22"/>
          <w:szCs w:val="22"/>
        </w:rPr>
        <w:lastRenderedPageBreak/>
        <w:t>finishing the questionnaire like with Google they have a Google Rewards app where if you finish questionnaires you get money for the app store.</w:t>
      </w:r>
    </w:p>
    <w:p w:rsidRPr="00F84814" w:rsidR="00F84814" w:rsidP="00F84814" w:rsidRDefault="00F84814" w14:paraId="5C286C15" w14:textId="77777777"/>
    <w:p w:rsidR="00D35B41" w:rsidP="46A5C33A" w:rsidRDefault="46A5C33A" w14:paraId="4463C076" w14:textId="77777777">
      <w:pPr>
        <w:pStyle w:val="Heading3"/>
        <w:rPr>
          <w:sz w:val="28"/>
          <w:szCs w:val="28"/>
        </w:rPr>
      </w:pPr>
      <w:r w:rsidRPr="46A5C33A">
        <w:rPr>
          <w:sz w:val="28"/>
          <w:szCs w:val="28"/>
        </w:rPr>
        <w:t>Surveys</w:t>
      </w:r>
    </w:p>
    <w:p w:rsidRPr="00A7398C" w:rsidR="00A7398C" w:rsidP="16523115" w:rsidRDefault="46A5C33A" w14:paraId="545F087B" w14:textId="74D6A95D" w14:noSpellErr="1">
      <w:pPr>
        <w:spacing w:after="0" w:line="240" w:lineRule="auto"/>
        <w:rPr>
          <w:rFonts w:ascii="Calibri" w:hAnsi="Calibri" w:eastAsia="Calibri" w:cs="Calibri" w:asciiTheme="minorAscii" w:hAnsiTheme="minorAscii" w:eastAsiaTheme="minorAscii" w:cstheme="minorAscii"/>
          <w:lang w:eastAsia="en-GB"/>
        </w:rPr>
      </w:pPr>
      <w:r w:rsidRPr="16523115" w:rsidR="16523115">
        <w:rPr>
          <w:rFonts w:ascii="Calibri" w:hAnsi="Calibri" w:eastAsia="Calibri" w:cs="Calibri" w:asciiTheme="minorAscii" w:hAnsiTheme="minorAscii" w:eastAsiaTheme="minorAscii" w:cstheme="minorAscii"/>
          <w:lang w:eastAsia="en-GB"/>
        </w:rPr>
        <w:t xml:space="preserve">Surveys are like </w:t>
      </w:r>
      <w:r w:rsidRPr="16523115" w:rsidR="16523115">
        <w:rPr>
          <w:rFonts w:ascii="Calibri" w:hAnsi="Calibri" w:eastAsia="Calibri" w:cs="Calibri" w:asciiTheme="minorAscii" w:hAnsiTheme="minorAscii" w:eastAsiaTheme="minorAscii" w:cstheme="minorAscii"/>
          <w:lang w:eastAsia="en-GB"/>
        </w:rPr>
        <w:t>questionnaires</w:t>
      </w:r>
      <w:r w:rsidRPr="16523115" w:rsidR="16523115">
        <w:rPr>
          <w:rFonts w:ascii="Calibri" w:hAnsi="Calibri" w:eastAsia="Calibri" w:cs="Calibri" w:asciiTheme="minorAscii" w:hAnsiTheme="minorAscii" w:eastAsiaTheme="minorAscii" w:cstheme="minorAscii"/>
          <w:lang w:eastAsia="en-GB"/>
        </w:rPr>
        <w:t xml:space="preserve"> just done in different ways as you have telephone surveys which are questions asked over the phone usually to someone in your target market. The advantages of telephone surveys are that you can have a conversation with people and ask different questions which are not on the survey. </w:t>
      </w:r>
      <w:r w:rsidRPr="16523115" w:rsidR="16523115">
        <w:rPr>
          <w:rFonts w:ascii="Calibri" w:hAnsi="Calibri" w:eastAsia="Calibri" w:cs="Calibri" w:asciiTheme="minorAscii" w:hAnsiTheme="minorAscii" w:eastAsiaTheme="minorAscii" w:cstheme="minorAscii"/>
          <w:lang w:eastAsia="en-GB"/>
        </w:rPr>
        <w:t>However,</w:t>
      </w:r>
      <w:r w:rsidRPr="16523115" w:rsidR="16523115">
        <w:rPr>
          <w:rFonts w:ascii="Calibri" w:hAnsi="Calibri" w:eastAsia="Calibri" w:cs="Calibri" w:asciiTheme="minorAscii" w:hAnsiTheme="minorAscii" w:eastAsiaTheme="minorAscii" w:cstheme="minorAscii"/>
          <w:lang w:eastAsia="en-GB"/>
        </w:rPr>
        <w:t xml:space="preserve"> the </w:t>
      </w:r>
      <w:r w:rsidRPr="16523115" w:rsidR="16523115">
        <w:rPr>
          <w:rFonts w:ascii="Calibri" w:hAnsi="Calibri" w:eastAsia="Calibri" w:cs="Calibri" w:asciiTheme="minorAscii" w:hAnsiTheme="minorAscii" w:eastAsiaTheme="minorAscii" w:cstheme="minorAscii"/>
          <w:lang w:eastAsia="en-GB"/>
        </w:rPr>
        <w:t>disadvantages</w:t>
      </w:r>
      <w:r w:rsidRPr="16523115" w:rsidR="16523115">
        <w:rPr>
          <w:rFonts w:ascii="Calibri" w:hAnsi="Calibri" w:eastAsia="Calibri" w:cs="Calibri" w:asciiTheme="minorAscii" w:hAnsiTheme="minorAscii" w:eastAsiaTheme="minorAscii" w:cstheme="minorAscii"/>
          <w:lang w:eastAsia="en-GB"/>
        </w:rPr>
        <w:t xml:space="preserve"> of telephone surveys are that mainly people will just hang up on you or even if they do speak they might just say brief answers as they are rushed. </w:t>
      </w:r>
      <w:r w:rsidRPr="16523115" w:rsidR="16523115">
        <w:rPr>
          <w:rFonts w:ascii="Calibri" w:hAnsi="Calibri" w:eastAsia="Calibri" w:cs="Calibri" w:asciiTheme="minorAscii" w:hAnsiTheme="minorAscii" w:eastAsiaTheme="minorAscii" w:cstheme="minorAscii"/>
          <w:lang w:eastAsia="en-GB"/>
        </w:rPr>
        <w:t>Also the</w:t>
      </w:r>
      <w:r w:rsidRPr="16523115" w:rsidR="16523115">
        <w:rPr>
          <w:rFonts w:ascii="Calibri" w:hAnsi="Calibri" w:eastAsia="Calibri" w:cs="Calibri" w:asciiTheme="minorAscii" w:hAnsiTheme="minorAscii" w:eastAsiaTheme="minorAscii" w:cstheme="minorAscii"/>
          <w:lang w:eastAsia="en-GB"/>
        </w:rPr>
        <w:t xml:space="preserve"> calls can be costly.</w:t>
      </w:r>
    </w:p>
    <w:p w:rsidRPr="00A7398C" w:rsidR="00A7398C" w:rsidP="16523115" w:rsidRDefault="00A7398C" w14:paraId="1F977EB5" w14:textId="77777777" w14:noSpellErr="1">
      <w:pPr>
        <w:spacing w:after="0" w:line="240" w:lineRule="auto"/>
        <w:rPr>
          <w:rFonts w:ascii="Calibri" w:hAnsi="Calibri" w:eastAsia="Calibri" w:cs="Calibri" w:asciiTheme="minorAscii" w:hAnsiTheme="minorAscii" w:eastAsiaTheme="minorAscii" w:cstheme="minorAscii"/>
          <w:lang w:eastAsia="en-GB"/>
        </w:rPr>
      </w:pPr>
    </w:p>
    <w:p w:rsidRPr="00A7398C" w:rsidR="00A7398C" w:rsidP="16523115" w:rsidRDefault="46A5C33A" w14:paraId="2E1DA1BA" w14:textId="6A2C4B65" w14:noSpellErr="1">
      <w:pPr>
        <w:spacing w:after="0" w:line="240" w:lineRule="auto"/>
        <w:rPr>
          <w:rFonts w:ascii="Calibri" w:hAnsi="Calibri" w:eastAsia="Calibri" w:cs="Calibri" w:asciiTheme="minorAscii" w:hAnsiTheme="minorAscii" w:eastAsiaTheme="minorAscii" w:cstheme="minorAscii"/>
          <w:lang w:eastAsia="en-GB"/>
        </w:rPr>
      </w:pPr>
      <w:r w:rsidRPr="16523115" w:rsidR="16523115">
        <w:rPr>
          <w:rFonts w:ascii="Calibri" w:hAnsi="Calibri" w:eastAsia="Calibri" w:cs="Calibri" w:asciiTheme="minorAscii" w:hAnsiTheme="minorAscii" w:eastAsiaTheme="minorAscii" w:cstheme="minorAscii"/>
          <w:lang w:eastAsia="en-GB"/>
        </w:rPr>
        <w:t xml:space="preserve">Another type of survey is postal surveys this is where you send out questions related to your product/game to people in your target market and then the receivers are meant to fill it out and send it back to the return address. The advantages of postal surveys are that the </w:t>
      </w:r>
      <w:r w:rsidRPr="16523115" w:rsidR="16523115">
        <w:rPr>
          <w:rFonts w:ascii="Calibri" w:hAnsi="Calibri" w:eastAsia="Calibri" w:cs="Calibri" w:asciiTheme="minorAscii" w:hAnsiTheme="minorAscii" w:eastAsiaTheme="minorAscii" w:cstheme="minorAscii"/>
          <w:lang w:eastAsia="en-GB"/>
        </w:rPr>
        <w:t>receivers</w:t>
      </w:r>
      <w:r w:rsidRPr="16523115" w:rsidR="16523115">
        <w:rPr>
          <w:rFonts w:ascii="Calibri" w:hAnsi="Calibri" w:eastAsia="Calibri" w:cs="Calibri" w:asciiTheme="minorAscii" w:hAnsiTheme="minorAscii" w:eastAsiaTheme="minorAscii" w:cstheme="minorAscii"/>
          <w:lang w:eastAsia="en-GB"/>
        </w:rPr>
        <w:t xml:space="preserve"> of the survey can take their time to answer the survey unlike telephone surveys meaning the answers will be more in depth. The disadvantages of </w:t>
      </w:r>
      <w:r w:rsidRPr="16523115" w:rsidR="16523115">
        <w:rPr>
          <w:rFonts w:ascii="Calibri" w:hAnsi="Calibri" w:eastAsia="Calibri" w:cs="Calibri" w:asciiTheme="minorAscii" w:hAnsiTheme="minorAscii" w:eastAsiaTheme="minorAscii" w:cstheme="minorAscii"/>
          <w:lang w:eastAsia="en-GB"/>
        </w:rPr>
        <w:t>postal</w:t>
      </w:r>
      <w:r w:rsidRPr="16523115" w:rsidR="16523115">
        <w:rPr>
          <w:rFonts w:ascii="Calibri" w:hAnsi="Calibri" w:eastAsia="Calibri" w:cs="Calibri" w:asciiTheme="minorAscii" w:hAnsiTheme="minorAscii" w:eastAsiaTheme="minorAscii" w:cstheme="minorAscii"/>
          <w:lang w:eastAsia="en-GB"/>
        </w:rPr>
        <w:t xml:space="preserve"> surveys are that most people will just throw the survey in the bin meaning you will lose money on </w:t>
      </w:r>
      <w:r w:rsidRPr="16523115" w:rsidR="16523115">
        <w:rPr>
          <w:rFonts w:ascii="Calibri" w:hAnsi="Calibri" w:eastAsia="Calibri" w:cs="Calibri" w:asciiTheme="minorAscii" w:hAnsiTheme="minorAscii" w:eastAsiaTheme="minorAscii" w:cstheme="minorAscii"/>
          <w:lang w:eastAsia="en-GB"/>
        </w:rPr>
        <w:t>postage</w:t>
      </w:r>
      <w:r w:rsidRPr="16523115" w:rsidR="16523115">
        <w:rPr>
          <w:rFonts w:ascii="Calibri" w:hAnsi="Calibri" w:eastAsia="Calibri" w:cs="Calibri" w:asciiTheme="minorAscii" w:hAnsiTheme="minorAscii" w:eastAsiaTheme="minorAscii" w:cstheme="minorAscii"/>
          <w:lang w:eastAsia="en-GB"/>
        </w:rPr>
        <w:t xml:space="preserve"> making it just not worth it</w:t>
      </w:r>
      <w:r w:rsidRPr="16523115" w:rsidR="16523115">
        <w:rPr>
          <w:rFonts w:ascii="Calibri" w:hAnsi="Calibri" w:eastAsia="Calibri" w:cs="Calibri" w:asciiTheme="minorAscii" w:hAnsiTheme="minorAscii" w:eastAsiaTheme="minorAscii" w:cstheme="minorAscii"/>
          <w:lang w:eastAsia="en-GB"/>
        </w:rPr>
        <w:t>,</w:t>
      </w:r>
      <w:r w:rsidRPr="16523115" w:rsidR="16523115">
        <w:rPr>
          <w:rFonts w:ascii="Calibri" w:hAnsi="Calibri" w:eastAsia="Calibri" w:cs="Calibri" w:asciiTheme="minorAscii" w:hAnsiTheme="minorAscii" w:eastAsiaTheme="minorAscii" w:cstheme="minorAscii"/>
          <w:lang w:eastAsia="en-GB"/>
        </w:rPr>
        <w:t xml:space="preserve"> also time and effort is wasted in making and sending them.</w:t>
      </w:r>
    </w:p>
    <w:p w:rsidRPr="00A7398C" w:rsidR="00A7398C" w:rsidP="16523115" w:rsidRDefault="00A7398C" w14:paraId="175F82CB" w14:textId="77777777" w14:noSpellErr="1">
      <w:pPr>
        <w:spacing w:after="0" w:line="240" w:lineRule="auto"/>
        <w:rPr>
          <w:rFonts w:ascii="Calibri" w:hAnsi="Calibri" w:eastAsia="Calibri" w:cs="Calibri" w:asciiTheme="minorAscii" w:hAnsiTheme="minorAscii" w:eastAsiaTheme="minorAscii" w:cstheme="minorAscii"/>
          <w:lang w:eastAsia="en-GB"/>
        </w:rPr>
      </w:pPr>
    </w:p>
    <w:p w:rsidRPr="00A7398C" w:rsidR="00A7398C" w:rsidP="16523115" w:rsidRDefault="009B415B" w14:paraId="141DCA5A" w14:textId="4C7C2241" w14:noSpellErr="1">
      <w:pPr>
        <w:spacing w:after="0" w:line="240" w:lineRule="auto"/>
        <w:rPr>
          <w:rFonts w:ascii="Calibri" w:hAnsi="Calibri" w:eastAsia="Calibri" w:cs="Calibri" w:asciiTheme="minorAscii" w:hAnsiTheme="minorAscii" w:eastAsiaTheme="minorAscii" w:cstheme="minorAscii"/>
          <w:lang w:eastAsia="en-GB"/>
        </w:rPr>
      </w:pPr>
      <w:r w:rsidRPr="16523115" w:rsidR="16523115">
        <w:rPr>
          <w:rFonts w:ascii="Calibri" w:hAnsi="Calibri" w:eastAsia="Calibri" w:cs="Calibri" w:asciiTheme="minorAscii" w:hAnsiTheme="minorAscii" w:eastAsiaTheme="minorAscii" w:cstheme="minorAscii"/>
          <w:lang w:eastAsia="en-GB"/>
        </w:rPr>
        <w:t>Another form of survey is</w:t>
      </w:r>
      <w:r w:rsidRPr="16523115" w:rsidR="16523115">
        <w:rPr>
          <w:rFonts w:ascii="Calibri" w:hAnsi="Calibri" w:eastAsia="Calibri" w:cs="Calibri" w:asciiTheme="minorAscii" w:hAnsiTheme="minorAscii" w:eastAsiaTheme="minorAscii" w:cstheme="minorAscii"/>
          <w:lang w:eastAsia="en-GB"/>
        </w:rPr>
        <w:t xml:space="preserve"> email surveys this is where you send an email to people in </w:t>
      </w:r>
      <w:r w:rsidRPr="16523115" w:rsidR="16523115">
        <w:rPr>
          <w:rFonts w:ascii="Calibri" w:hAnsi="Calibri" w:eastAsia="Calibri" w:cs="Calibri" w:asciiTheme="minorAscii" w:hAnsiTheme="minorAscii" w:eastAsiaTheme="minorAscii" w:cstheme="minorAscii"/>
          <w:lang w:eastAsia="en-GB"/>
        </w:rPr>
        <w:t>your</w:t>
      </w:r>
      <w:r w:rsidRPr="16523115" w:rsidR="16523115">
        <w:rPr>
          <w:rFonts w:ascii="Calibri" w:hAnsi="Calibri" w:eastAsia="Calibri" w:cs="Calibri" w:asciiTheme="minorAscii" w:hAnsiTheme="minorAscii" w:eastAsiaTheme="minorAscii" w:cstheme="minorAscii"/>
          <w:lang w:eastAsia="en-GB"/>
        </w:rPr>
        <w:t xml:space="preserve"> target market con</w:t>
      </w:r>
      <w:r w:rsidRPr="16523115" w:rsidR="16523115">
        <w:rPr>
          <w:rFonts w:ascii="Calibri" w:hAnsi="Calibri" w:eastAsia="Calibri" w:cs="Calibri" w:asciiTheme="minorAscii" w:hAnsiTheme="minorAscii" w:eastAsiaTheme="minorAscii" w:cstheme="minorAscii"/>
          <w:lang w:eastAsia="en-GB"/>
        </w:rPr>
        <w:t>t</w:t>
      </w:r>
      <w:r w:rsidRPr="16523115" w:rsidR="16523115">
        <w:rPr>
          <w:rFonts w:ascii="Calibri" w:hAnsi="Calibri" w:eastAsia="Calibri" w:cs="Calibri" w:asciiTheme="minorAscii" w:hAnsiTheme="minorAscii" w:eastAsiaTheme="minorAscii" w:cstheme="minorAscii"/>
          <w:lang w:eastAsia="en-GB"/>
        </w:rPr>
        <w:t>ain</w:t>
      </w:r>
      <w:r w:rsidRPr="16523115" w:rsidR="16523115">
        <w:rPr>
          <w:rFonts w:ascii="Calibri" w:hAnsi="Calibri" w:eastAsia="Calibri" w:cs="Calibri" w:asciiTheme="minorAscii" w:hAnsiTheme="minorAscii" w:eastAsiaTheme="minorAscii" w:cstheme="minorAscii"/>
          <w:lang w:eastAsia="en-GB"/>
        </w:rPr>
        <w:t xml:space="preserve">ing </w:t>
      </w:r>
      <w:r w:rsidRPr="16523115" w:rsidR="16523115">
        <w:rPr>
          <w:rFonts w:ascii="Calibri" w:hAnsi="Calibri" w:eastAsia="Calibri" w:cs="Calibri" w:asciiTheme="minorAscii" w:hAnsiTheme="minorAscii" w:eastAsiaTheme="minorAscii" w:cstheme="minorAscii"/>
          <w:lang w:eastAsia="en-GB"/>
        </w:rPr>
        <w:t xml:space="preserve">questions about your product for the </w:t>
      </w:r>
      <w:r w:rsidRPr="16523115" w:rsidR="16523115">
        <w:rPr>
          <w:rFonts w:ascii="Calibri" w:hAnsi="Calibri" w:eastAsia="Calibri" w:cs="Calibri" w:asciiTheme="minorAscii" w:hAnsiTheme="minorAscii" w:eastAsiaTheme="minorAscii" w:cstheme="minorAscii"/>
          <w:lang w:eastAsia="en-GB"/>
        </w:rPr>
        <w:t>receiver</w:t>
      </w:r>
      <w:r w:rsidRPr="16523115" w:rsidR="16523115">
        <w:rPr>
          <w:rFonts w:ascii="Calibri" w:hAnsi="Calibri" w:eastAsia="Calibri" w:cs="Calibri" w:asciiTheme="minorAscii" w:hAnsiTheme="minorAscii" w:eastAsiaTheme="minorAscii" w:cstheme="minorAscii"/>
          <w:lang w:eastAsia="en-GB"/>
        </w:rPr>
        <w:t xml:space="preserve"> to fill out and send back. The advantages for email surveys</w:t>
      </w:r>
      <w:r w:rsidRPr="16523115" w:rsidR="16523115">
        <w:rPr>
          <w:rFonts w:ascii="Calibri" w:hAnsi="Calibri" w:eastAsia="Calibri" w:cs="Calibri" w:asciiTheme="minorAscii" w:hAnsiTheme="minorAscii" w:eastAsiaTheme="minorAscii" w:cstheme="minorAscii"/>
          <w:lang w:eastAsia="en-GB"/>
        </w:rPr>
        <w:t xml:space="preserve"> is </w:t>
      </w:r>
      <w:r w:rsidRPr="16523115" w:rsidR="16523115">
        <w:rPr>
          <w:rFonts w:ascii="Calibri" w:hAnsi="Calibri" w:eastAsia="Calibri" w:cs="Calibri" w:asciiTheme="minorAscii" w:hAnsiTheme="minorAscii" w:eastAsiaTheme="minorAscii" w:cstheme="minorAscii"/>
          <w:lang w:eastAsia="en-GB"/>
        </w:rPr>
        <w:t xml:space="preserve"> that they are fast and free to send, also as the </w:t>
      </w:r>
      <w:r w:rsidRPr="16523115" w:rsidR="16523115">
        <w:rPr>
          <w:rFonts w:ascii="Calibri" w:hAnsi="Calibri" w:eastAsia="Calibri" w:cs="Calibri" w:asciiTheme="minorAscii" w:hAnsiTheme="minorAscii" w:eastAsiaTheme="minorAscii" w:cstheme="minorAscii"/>
          <w:lang w:eastAsia="en-GB"/>
        </w:rPr>
        <w:t>receiver</w:t>
      </w:r>
      <w:r w:rsidRPr="16523115" w:rsidR="16523115">
        <w:rPr>
          <w:rFonts w:ascii="Calibri" w:hAnsi="Calibri" w:eastAsia="Calibri" w:cs="Calibri" w:asciiTheme="minorAscii" w:hAnsiTheme="minorAscii" w:eastAsiaTheme="minorAscii" w:cstheme="minorAscii"/>
          <w:lang w:eastAsia="en-GB"/>
        </w:rPr>
        <w:t xml:space="preserve"> can take their time when answering meaning the answers will be more in depth. </w:t>
      </w:r>
      <w:r w:rsidRPr="16523115" w:rsidR="16523115">
        <w:rPr>
          <w:rFonts w:ascii="Calibri" w:hAnsi="Calibri" w:eastAsia="Calibri" w:cs="Calibri" w:asciiTheme="minorAscii" w:hAnsiTheme="minorAscii" w:eastAsiaTheme="minorAscii" w:cstheme="minorAscii"/>
          <w:lang w:eastAsia="en-GB"/>
        </w:rPr>
        <w:t>However,</w:t>
      </w:r>
      <w:r w:rsidRPr="16523115" w:rsidR="16523115">
        <w:rPr>
          <w:rFonts w:ascii="Calibri" w:hAnsi="Calibri" w:eastAsia="Calibri" w:cs="Calibri" w:asciiTheme="minorAscii" w:hAnsiTheme="minorAscii" w:eastAsiaTheme="minorAscii" w:cstheme="minorAscii"/>
          <w:lang w:eastAsia="en-GB"/>
        </w:rPr>
        <w:t xml:space="preserve"> the disadvantages </w:t>
      </w:r>
      <w:r w:rsidRPr="16523115" w:rsidR="16523115">
        <w:rPr>
          <w:rFonts w:ascii="Calibri" w:hAnsi="Calibri" w:eastAsia="Calibri" w:cs="Calibri" w:asciiTheme="minorAscii" w:hAnsiTheme="minorAscii" w:eastAsiaTheme="minorAscii" w:cstheme="minorAscii"/>
          <w:lang w:eastAsia="en-GB"/>
        </w:rPr>
        <w:t>outweigh</w:t>
      </w:r>
      <w:r w:rsidRPr="16523115" w:rsidR="16523115">
        <w:rPr>
          <w:rFonts w:ascii="Calibri" w:hAnsi="Calibri" w:eastAsia="Calibri" w:cs="Calibri" w:asciiTheme="minorAscii" w:hAnsiTheme="minorAscii" w:eastAsiaTheme="minorAscii" w:cstheme="minorAscii"/>
          <w:lang w:eastAsia="en-GB"/>
        </w:rPr>
        <w:t xml:space="preserve"> the few advantages. </w:t>
      </w:r>
      <w:r w:rsidRPr="16523115" w:rsidR="16523115">
        <w:rPr>
          <w:rFonts w:ascii="Calibri" w:hAnsi="Calibri" w:eastAsia="Calibri" w:cs="Calibri" w:asciiTheme="minorAscii" w:hAnsiTheme="minorAscii" w:eastAsiaTheme="minorAscii" w:cstheme="minorAscii"/>
          <w:lang w:eastAsia="en-GB"/>
        </w:rPr>
        <w:t>Firstly,</w:t>
      </w:r>
      <w:r w:rsidRPr="16523115" w:rsidR="16523115">
        <w:rPr>
          <w:rFonts w:ascii="Calibri" w:hAnsi="Calibri" w:eastAsia="Calibri" w:cs="Calibri" w:asciiTheme="minorAscii" w:hAnsiTheme="minorAscii" w:eastAsiaTheme="minorAscii" w:cstheme="minorAscii"/>
          <w:lang w:eastAsia="en-GB"/>
        </w:rPr>
        <w:t xml:space="preserve"> people </w:t>
      </w:r>
      <w:r w:rsidRPr="16523115" w:rsidR="16523115">
        <w:rPr>
          <w:rFonts w:ascii="Calibri" w:hAnsi="Calibri" w:eastAsia="Calibri" w:cs="Calibri" w:asciiTheme="minorAscii" w:hAnsiTheme="minorAscii" w:eastAsiaTheme="minorAscii" w:cstheme="minorAscii"/>
          <w:lang w:eastAsia="en-GB"/>
        </w:rPr>
        <w:t>don’t</w:t>
      </w:r>
      <w:r w:rsidRPr="16523115" w:rsidR="16523115">
        <w:rPr>
          <w:rFonts w:ascii="Calibri" w:hAnsi="Calibri" w:eastAsia="Calibri" w:cs="Calibri" w:asciiTheme="minorAscii" w:hAnsiTheme="minorAscii" w:eastAsiaTheme="minorAscii" w:cstheme="minorAscii"/>
          <w:lang w:eastAsia="en-GB"/>
        </w:rPr>
        <w:t xml:space="preserve"> trust these types of emails as they might contain viruses that will break their computer. Secondly with the advances in technology there are systems that will automatically delete emails like this or they will put them in the spam folder.</w:t>
      </w:r>
    </w:p>
    <w:p w:rsidRPr="000B3926" w:rsidR="00C654A9" w:rsidP="000B3926" w:rsidRDefault="00C654A9" w14:paraId="38A7B382" w14:textId="77777777"/>
    <w:p w:rsidRPr="00D35B41" w:rsidR="00D35B41" w:rsidP="46A5C33A" w:rsidRDefault="46A5C33A" w14:paraId="47BF08EE" w14:textId="77777777">
      <w:pPr>
        <w:pStyle w:val="Heading3"/>
        <w:rPr>
          <w:sz w:val="28"/>
          <w:szCs w:val="28"/>
        </w:rPr>
      </w:pPr>
      <w:r w:rsidRPr="46A5C33A">
        <w:rPr>
          <w:sz w:val="28"/>
          <w:szCs w:val="28"/>
        </w:rPr>
        <w:t>Interviews</w:t>
      </w:r>
    </w:p>
    <w:p w:rsidRPr="00FC01C3" w:rsidR="0FBFF33B" w:rsidP="0FBFF33B" w:rsidRDefault="46A5C33A" w14:paraId="573FEDE8" w14:textId="0F463302">
      <w:r>
        <w:t>Interviews are when the developer/researcher talks one to one with someone or a small group and asks them questions about their product/game.</w:t>
      </w:r>
    </w:p>
    <w:p w:rsidRPr="009F20CD" w:rsidR="00E05D2B" w:rsidP="0FBFF33B" w:rsidRDefault="46A5C33A" w14:paraId="1E315FD7" w14:textId="0F463302">
      <w:pPr>
        <w:rPr>
          <w:u w:val="single"/>
        </w:rPr>
      </w:pPr>
      <w:r w:rsidRPr="009F20CD">
        <w:rPr>
          <w:u w:val="single"/>
        </w:rPr>
        <w:t>Advantages:</w:t>
      </w:r>
    </w:p>
    <w:p w:rsidRPr="00FC01C3" w:rsidR="00E05D2B" w:rsidP="0FBFF33B" w:rsidRDefault="46A5C33A" w14:paraId="2E96E0B7" w14:textId="0F463302">
      <w:r>
        <w:t>Interviews allow for in-depth responses from the participants.</w:t>
      </w:r>
    </w:p>
    <w:p w:rsidRPr="00FC01C3" w:rsidR="004B0009" w:rsidP="0FBFF33B" w:rsidRDefault="46A5C33A" w14:paraId="1125F6B3" w14:textId="6EA7C4D0">
      <w:r>
        <w:t xml:space="preserve">The interview can be recorded to be played through </w:t>
      </w:r>
      <w:r w:rsidR="009862D9">
        <w:t>later</w:t>
      </w:r>
      <w:r>
        <w:t xml:space="preserve"> to get the information.</w:t>
      </w:r>
    </w:p>
    <w:p w:rsidRPr="00FC01C3" w:rsidR="00BE247E" w:rsidP="0FBFF33B" w:rsidRDefault="46A5C33A" w14:paraId="63FEF60C" w14:textId="7064455A">
      <w:r>
        <w:t xml:space="preserve">If the participant doesn’t understand a question they can ask the interviewer to clarify it making </w:t>
      </w:r>
      <w:r w:rsidR="009862D9">
        <w:t>it,</w:t>
      </w:r>
      <w:r>
        <w:t xml:space="preserve"> so the participant gives a more specific response to a question.</w:t>
      </w:r>
    </w:p>
    <w:p w:rsidRPr="009F20CD" w:rsidR="00CB1FAE" w:rsidP="0FBFF33B" w:rsidRDefault="46A5C33A" w14:paraId="217B441A" w14:textId="0F463302">
      <w:pPr>
        <w:rPr>
          <w:u w:val="single"/>
        </w:rPr>
      </w:pPr>
      <w:r w:rsidRPr="009F20CD">
        <w:rPr>
          <w:u w:val="single"/>
        </w:rPr>
        <w:t>Disadvantages:</w:t>
      </w:r>
    </w:p>
    <w:p w:rsidRPr="00FC01C3" w:rsidR="00CB1FAE" w:rsidP="0FBFF33B" w:rsidRDefault="3150DB2D" w14:paraId="6FD548D5" w14:textId="21D90E34">
      <w:r>
        <w:t xml:space="preserve">Interviews can take time, effort and money to set up things that researchers/developers cannot afford to waste as it is always a risk because the interviewer could just get no information </w:t>
      </w:r>
      <w:r w:rsidR="009862D9">
        <w:t>from</w:t>
      </w:r>
      <w:r>
        <w:t xml:space="preserve"> the participants.</w:t>
      </w:r>
    </w:p>
    <w:p w:rsidR="3150DB2D" w:rsidP="3150DB2D" w:rsidRDefault="3150DB2D" w14:paraId="55B929CA" w14:textId="6638BA3B">
      <w:pPr>
        <w:rPr>
          <w:rFonts w:ascii="Calibri" w:hAnsi="Calibri" w:eastAsia="Calibri" w:cs="Calibri"/>
        </w:rPr>
      </w:pPr>
    </w:p>
    <w:p w:rsidR="00D35B41" w:rsidP="46A5C33A" w:rsidRDefault="46A5C33A" w14:paraId="6A8EF320" w14:textId="77777777">
      <w:pPr>
        <w:pStyle w:val="Heading3"/>
        <w:rPr>
          <w:sz w:val="28"/>
          <w:szCs w:val="28"/>
        </w:rPr>
      </w:pPr>
      <w:r w:rsidRPr="46A5C33A">
        <w:rPr>
          <w:sz w:val="28"/>
          <w:szCs w:val="28"/>
        </w:rPr>
        <w:lastRenderedPageBreak/>
        <w:t>Observation</w:t>
      </w:r>
    </w:p>
    <w:p w:rsidR="61000283" w:rsidP="46A5C33A" w:rsidRDefault="46A5C33A" w14:paraId="1ED36690" w14:textId="3CF6B68C">
      <w:pPr>
        <w:rPr>
          <w:sz w:val="28"/>
          <w:szCs w:val="28"/>
        </w:rPr>
      </w:pPr>
      <w:r>
        <w:t>This is where someone will play your game or a demo of it while you watch him or her to see which parts he or she were stuck at also what he or she enjoyed and did not like.</w:t>
      </w:r>
    </w:p>
    <w:p w:rsidRPr="008446F5" w:rsidR="0018078D" w:rsidP="61000283" w:rsidRDefault="46A5C33A" w14:paraId="27C20D63" w14:textId="38DA7999">
      <w:pPr>
        <w:rPr>
          <w:u w:val="single"/>
        </w:rPr>
      </w:pPr>
      <w:r w:rsidRPr="008446F5">
        <w:rPr>
          <w:u w:val="single"/>
        </w:rPr>
        <w:t>Advantages:</w:t>
      </w:r>
    </w:p>
    <w:p w:rsidRPr="00362077" w:rsidR="00D6331A" w:rsidP="0FBFF33B" w:rsidRDefault="46A5C33A" w14:paraId="2E152B20" w14:textId="38D7F867">
      <w:r>
        <w:t xml:space="preserve">You get to see which parts the testers like by seeing their </w:t>
      </w:r>
      <w:r w:rsidR="009862D9">
        <w:t>first-hand</w:t>
      </w:r>
      <w:r>
        <w:t xml:space="preserve"> play through experience. </w:t>
      </w:r>
      <w:r w:rsidR="009862D9">
        <w:t>Also,</w:t>
      </w:r>
      <w:r>
        <w:t xml:space="preserve"> you can see which parts of the game testers get stuck on. You get to see the testers honest opinion.</w:t>
      </w:r>
    </w:p>
    <w:p w:rsidRPr="008446F5" w:rsidR="00362077" w:rsidP="0FBFF33B" w:rsidRDefault="46A5C33A" w14:paraId="0880FFC3" w14:textId="70DF538F">
      <w:pPr>
        <w:rPr>
          <w:u w:val="single"/>
        </w:rPr>
      </w:pPr>
      <w:r w:rsidRPr="008446F5">
        <w:rPr>
          <w:u w:val="single"/>
        </w:rPr>
        <w:t>Disadvantages:</w:t>
      </w:r>
    </w:p>
    <w:p w:rsidRPr="00362077" w:rsidR="0018078D" w:rsidP="0FBFF33B" w:rsidRDefault="46A5C33A" w14:paraId="3F9DE4FB" w14:textId="77777777">
      <w:pPr>
        <w:spacing w:after="0" w:line="240" w:lineRule="auto"/>
      </w:pPr>
      <w:r>
        <w:t>Testers feel like they have to say the game is good as they feel pressured. Opinion could be false.</w:t>
      </w:r>
    </w:p>
    <w:p w:rsidRPr="00362077" w:rsidR="0018078D" w:rsidP="0FBFF33B" w:rsidRDefault="46A5C33A" w14:paraId="27667F4E" w14:textId="77777777">
      <w:pPr>
        <w:spacing w:after="0" w:line="240" w:lineRule="auto"/>
      </w:pPr>
      <w:r>
        <w:t>Testers can’t enjoy the game to its full potential as the developers are watching over them.</w:t>
      </w:r>
    </w:p>
    <w:p w:rsidRPr="00362077" w:rsidR="0018078D" w:rsidP="0FBFF33B" w:rsidRDefault="46A5C33A" w14:paraId="1B7E14A5" w14:textId="35236BD3">
      <w:r>
        <w:t xml:space="preserve">If the game is </w:t>
      </w:r>
      <w:r w:rsidR="009862D9">
        <w:t>challenging,</w:t>
      </w:r>
      <w:r>
        <w:t xml:space="preserve"> you could just think people don’t like your game.</w:t>
      </w:r>
    </w:p>
    <w:p w:rsidR="00BE544C" w:rsidP="46A5C33A" w:rsidRDefault="46A5C33A" w14:paraId="4CC0858D" w14:textId="77777777">
      <w:pPr>
        <w:pStyle w:val="Heading2"/>
        <w:rPr>
          <w:sz w:val="32"/>
          <w:szCs w:val="32"/>
        </w:rPr>
      </w:pPr>
      <w:r w:rsidRPr="46A5C33A">
        <w:rPr>
          <w:sz w:val="32"/>
          <w:szCs w:val="32"/>
        </w:rPr>
        <w:t>Secondary Research</w:t>
      </w:r>
    </w:p>
    <w:p w:rsidRPr="00D62C5E" w:rsidR="00D62C5E" w:rsidP="61000283" w:rsidRDefault="46A5C33A" w14:paraId="75353225" w14:textId="3AEB8261">
      <w:r>
        <w:t>Secondary research is finding out information which is already out there such as in books or on the internet (research that has already been carried out). Secondary research is important to developers, as they need it to find out how to fix a bug in certain programs and learning how to use a specific coding language they will use the internet to find out how to do certain things in that coding language.</w:t>
      </w:r>
    </w:p>
    <w:p w:rsidR="00BE544C" w:rsidP="46A5C33A" w:rsidRDefault="46A5C33A" w14:paraId="7C97599C" w14:textId="0914A65E">
      <w:pPr>
        <w:pStyle w:val="Heading3"/>
        <w:rPr>
          <w:sz w:val="28"/>
          <w:szCs w:val="28"/>
        </w:rPr>
      </w:pPr>
      <w:r w:rsidRPr="46A5C33A">
        <w:rPr>
          <w:sz w:val="28"/>
          <w:szCs w:val="28"/>
        </w:rPr>
        <w:t>Advantages</w:t>
      </w:r>
    </w:p>
    <w:p w:rsidRPr="005B0625" w:rsidR="005B0625" w:rsidP="005B0625" w:rsidRDefault="46A5C33A" w14:paraId="783F1BBE" w14:textId="5A87C4F1">
      <w:r>
        <w:t>Secondary research is faster than collecting information for primary research. It is convenient to find different sources on the internet where all the research is finalised this save time energy and effort. Finally, most research on the internet is free unlike primary research.</w:t>
      </w:r>
    </w:p>
    <w:p w:rsidR="00AF7682" w:rsidP="46A5C33A" w:rsidRDefault="46A5C33A" w14:paraId="02A37B86" w14:textId="1885F64E">
      <w:pPr>
        <w:pStyle w:val="Heading3"/>
        <w:rPr>
          <w:sz w:val="28"/>
          <w:szCs w:val="28"/>
        </w:rPr>
      </w:pPr>
      <w:r w:rsidRPr="46A5C33A">
        <w:rPr>
          <w:sz w:val="28"/>
          <w:szCs w:val="28"/>
        </w:rPr>
        <w:t>Disadvantages</w:t>
      </w:r>
    </w:p>
    <w:p w:rsidRPr="00083A2D" w:rsidR="00083A2D" w:rsidP="00083A2D" w:rsidRDefault="0FBFF33B" w14:paraId="6646CB8D" w14:textId="4E592848">
      <w:r>
        <w:t xml:space="preserve">Firstly, information on the internet can be unreliable especially with the well-known Wikipedia as anyone can put information on a Wikipedia page making it unreliable information. In addition, the information could be out of date for example a webpage saying, “platformers are the most popular games now” could be from 2002 making it incorrect as the most popular game franchise is likely to be shooters. Finally, as </w:t>
      </w:r>
      <w:r w:rsidRPr="46A5C33A">
        <w:t>the information you are trying to find could be very far down in Google so by the time you get to the information you want you’ve already wasted a lot of time and energy.</w:t>
      </w:r>
      <w:r w:rsidRPr="46A5C33A" w:rsidR="00410927">
        <w:t xml:space="preserve"> </w:t>
      </w:r>
      <w:r w:rsidRPr="46A5C33A" w:rsidR="009862D9">
        <w:t>Also,</w:t>
      </w:r>
      <w:r w:rsidRPr="46A5C33A" w:rsidR="00410927">
        <w:t xml:space="preserve"> secondary research can be biased</w:t>
      </w:r>
      <w:r w:rsidRPr="46A5C33A" w:rsidR="003A52B6">
        <w:t xml:space="preserve">, </w:t>
      </w:r>
      <w:r w:rsidRPr="46A5C33A" w:rsidR="003A52B6">
        <w:rPr>
          <w:shd w:val="clear" w:color="auto" w:fill="FFFFFF"/>
        </w:rPr>
        <w:t xml:space="preserve">biased information is written to give only one </w:t>
      </w:r>
      <w:r w:rsidRPr="46A5C33A" w:rsidR="009862D9">
        <w:rPr>
          <w:shd w:val="clear" w:color="auto" w:fill="FFFFFF"/>
        </w:rPr>
        <w:t>opinion</w:t>
      </w:r>
      <w:r w:rsidRPr="46A5C33A" w:rsidR="003A52B6">
        <w:rPr>
          <w:shd w:val="clear" w:color="auto" w:fill="FFFFFF"/>
        </w:rPr>
        <w:t xml:space="preserve"> to influence people's views.</w:t>
      </w:r>
    </w:p>
    <w:p w:rsidRPr="003567F7" w:rsidR="003567F7" w:rsidP="46A5C33A" w:rsidRDefault="46A5C33A" w14:paraId="657A1DCA" w14:textId="49D52FD0">
      <w:pPr>
        <w:pStyle w:val="Heading3"/>
        <w:rPr>
          <w:sz w:val="28"/>
          <w:szCs w:val="28"/>
        </w:rPr>
      </w:pPr>
      <w:r w:rsidRPr="46A5C33A">
        <w:rPr>
          <w:sz w:val="28"/>
          <w:szCs w:val="28"/>
        </w:rPr>
        <w:t>Books/Journals/Newspapers</w:t>
      </w:r>
    </w:p>
    <w:p w:rsidRPr="008446F5" w:rsidR="007B03EE" w:rsidP="0046406C" w:rsidRDefault="46A5C33A" w14:paraId="786EAB57" w14:textId="0DCFC286">
      <w:pPr>
        <w:rPr>
          <w:u w:val="single"/>
        </w:rPr>
      </w:pPr>
      <w:r w:rsidRPr="008446F5">
        <w:rPr>
          <w:u w:val="single"/>
        </w:rPr>
        <w:t>Advantages:</w:t>
      </w:r>
    </w:p>
    <w:p w:rsidR="00883D42" w:rsidP="0046406C" w:rsidRDefault="46A5C33A" w14:paraId="7666351D" w14:textId="0E8DC25B">
      <w:r>
        <w:t>There are a lot of resources and information to retrieve from books.</w:t>
      </w:r>
    </w:p>
    <w:p w:rsidR="00883D42" w:rsidP="0046406C" w:rsidRDefault="46A5C33A" w14:paraId="6F65C60B" w14:textId="373ED01A">
      <w:r>
        <w:t>You can have access to them anytime you want by going to a library.</w:t>
      </w:r>
    </w:p>
    <w:p w:rsidR="00883D42" w:rsidP="0046406C" w:rsidRDefault="46A5C33A" w14:paraId="565A6E04" w14:textId="7EAA7076">
      <w:r>
        <w:t>If the power or internet goes out in your building, you can still work by reading a book.</w:t>
      </w:r>
    </w:p>
    <w:p w:rsidRPr="008446F5" w:rsidR="00883D42" w:rsidP="0046406C" w:rsidRDefault="46A5C33A" w14:paraId="02B50E09" w14:textId="54DD93B8">
      <w:pPr>
        <w:rPr>
          <w:u w:val="single"/>
        </w:rPr>
      </w:pPr>
      <w:r w:rsidRPr="008446F5">
        <w:rPr>
          <w:u w:val="single"/>
        </w:rPr>
        <w:t>Disadvantages:</w:t>
      </w:r>
    </w:p>
    <w:p w:rsidR="00883D42" w:rsidP="0046406C" w:rsidRDefault="46A5C33A" w14:paraId="5378E73D" w14:textId="09ADD365">
      <w:r>
        <w:t>Books can be quite expensive especially if you are buying multiple.</w:t>
      </w:r>
    </w:p>
    <w:p w:rsidRPr="0046406C" w:rsidR="003567F7" w:rsidP="0046406C" w:rsidRDefault="46A5C33A" w14:paraId="6C9376A5" w14:textId="36337710">
      <w:r>
        <w:t>They are heavy and hard to carry around with you.</w:t>
      </w:r>
    </w:p>
    <w:p w:rsidR="00BD4AAF" w:rsidP="46A5C33A" w:rsidRDefault="46A5C33A" w14:paraId="324FC1E1" w14:textId="7B236038">
      <w:pPr>
        <w:pStyle w:val="Heading3"/>
        <w:rPr>
          <w:sz w:val="28"/>
          <w:szCs w:val="28"/>
        </w:rPr>
      </w:pPr>
      <w:r w:rsidRPr="46A5C33A">
        <w:rPr>
          <w:sz w:val="28"/>
          <w:szCs w:val="28"/>
        </w:rPr>
        <w:lastRenderedPageBreak/>
        <w:t>Internet</w:t>
      </w:r>
    </w:p>
    <w:p w:rsidR="003567F7" w:rsidP="003567F7" w:rsidRDefault="46A5C33A" w14:paraId="172F315E" w14:textId="5D31E623">
      <w:r>
        <w:t>The internet is a worldwide spread database with a lot of information in it.</w:t>
      </w:r>
    </w:p>
    <w:p w:rsidRPr="008446F5" w:rsidR="00944FC0" w:rsidP="003567F7" w:rsidRDefault="46A5C33A" w14:paraId="5C86A4A5" w14:textId="5D31E623">
      <w:pPr>
        <w:rPr>
          <w:u w:val="single"/>
        </w:rPr>
      </w:pPr>
      <w:r w:rsidRPr="008446F5">
        <w:rPr>
          <w:u w:val="single"/>
        </w:rPr>
        <w:t>Advantages:</w:t>
      </w:r>
    </w:p>
    <w:p w:rsidR="00944FC0" w:rsidP="003567F7" w:rsidRDefault="46A5C33A" w14:paraId="7670120A" w14:textId="6D6FDF86">
      <w:r>
        <w:t>It can be fast and effortless to obtain information.</w:t>
      </w:r>
    </w:p>
    <w:p w:rsidR="00854E99" w:rsidP="003567F7" w:rsidRDefault="46A5C33A" w14:paraId="43FDDF92" w14:textId="672E002B">
      <w:r>
        <w:t>Information from the internet is usually free.</w:t>
      </w:r>
    </w:p>
    <w:p w:rsidRPr="008446F5" w:rsidR="00F957B1" w:rsidP="46A5C33A" w:rsidRDefault="46A5C33A" w14:paraId="03DB2D2A" w14:textId="672E002B">
      <w:pPr>
        <w:rPr>
          <w:u w:val="single"/>
        </w:rPr>
      </w:pPr>
      <w:r w:rsidRPr="008446F5">
        <w:rPr>
          <w:u w:val="single"/>
        </w:rPr>
        <w:t>Disadvantages:</w:t>
      </w:r>
    </w:p>
    <w:p w:rsidRPr="00473AEC" w:rsidR="00F957B1" w:rsidP="46A5C33A" w:rsidRDefault="46A5C33A" w14:paraId="6BAEAC06" w14:textId="47D6FCD3">
      <w:r w:rsidRPr="46A5C33A">
        <w:t>Sometimes information on the internet can be incorrect and unreliable.</w:t>
      </w:r>
    </w:p>
    <w:p w:rsidRPr="00473AEC" w:rsidR="004F634D" w:rsidP="46A5C33A" w:rsidRDefault="46A5C33A" w14:paraId="4E259E73" w14:textId="7BE11559">
      <w:r w:rsidRPr="46A5C33A">
        <w:t>In certain occasions it can take hours to find the information you wanted.</w:t>
      </w:r>
    </w:p>
    <w:p w:rsidRPr="00473AEC" w:rsidR="00F82EDE" w:rsidP="46A5C33A" w:rsidRDefault="00F82EDE" w14:paraId="7CE156AB" w14:textId="26918422">
      <w:r w:rsidRPr="46A5C33A">
        <w:t xml:space="preserve">You can become </w:t>
      </w:r>
      <w:r w:rsidRPr="46A5C33A" w:rsidR="00002DFD">
        <w:t xml:space="preserve">distracted on the internet </w:t>
      </w:r>
      <w:r w:rsidRPr="46A5C33A" w:rsidR="009862D9">
        <w:t>quickly</w:t>
      </w:r>
      <w:r w:rsidRPr="46A5C33A" w:rsidR="00002DFD">
        <w:t xml:space="preserve"> with Facebook and YouTube with one click away </w:t>
      </w:r>
      <w:r w:rsidRPr="46A5C33A" w:rsidR="00DD4204">
        <w:t>and the endless clickbait</w:t>
      </w:r>
      <w:r w:rsidRPr="46A5C33A" w:rsidR="00473AEC">
        <w:t xml:space="preserve"> (</w:t>
      </w:r>
      <w:r w:rsidRPr="46A5C33A" w:rsidR="00473AEC">
        <w:rPr>
          <w:shd w:val="clear" w:color="auto" w:fill="FFFFFF"/>
        </w:rPr>
        <w:t xml:space="preserve">An </w:t>
      </w:r>
      <w:r w:rsidRPr="46A5C33A" w:rsidR="00BE0E10">
        <w:rPr>
          <w:shd w:val="clear" w:color="auto" w:fill="FFFFFF"/>
        </w:rPr>
        <w:t>eye-catching</w:t>
      </w:r>
      <w:r w:rsidRPr="46A5C33A" w:rsidR="00473AEC">
        <w:rPr>
          <w:shd w:val="clear" w:color="auto" w:fill="FFFFFF"/>
        </w:rPr>
        <w:t xml:space="preserve"> link on a website which encourages people to read on. It is often paid for by the advertiser ("Paid" click bait) or generates income based on the number of clicks.</w:t>
      </w:r>
      <w:r w:rsidRPr="46A5C33A" w:rsidR="00473AEC">
        <w:t>)</w:t>
      </w:r>
      <w:r w:rsidRPr="46A5C33A" w:rsidR="00DD4204">
        <w:t xml:space="preserve"> on webpages that contain the information you are looking for.</w:t>
      </w:r>
    </w:p>
    <w:p w:rsidR="00BD4AAF" w:rsidP="46A5C33A" w:rsidRDefault="46A5C33A" w14:paraId="581A7FF0" w14:textId="77777777">
      <w:pPr>
        <w:pStyle w:val="Heading3"/>
        <w:rPr>
          <w:sz w:val="28"/>
          <w:szCs w:val="28"/>
        </w:rPr>
      </w:pPr>
      <w:r w:rsidRPr="46A5C33A">
        <w:rPr>
          <w:sz w:val="28"/>
          <w:szCs w:val="28"/>
        </w:rPr>
        <w:t>Data from a Data Collection Agency</w:t>
      </w:r>
    </w:p>
    <w:p w:rsidR="00785C5A" w:rsidP="00785C5A" w:rsidRDefault="46A5C33A" w14:paraId="7D16FBAD" w14:textId="603B664D">
      <w:r>
        <w:t>A data collection agency is a business that gets paid to find out certain information for a company or person.</w:t>
      </w:r>
    </w:p>
    <w:p w:rsidRPr="008446F5" w:rsidR="001228FE" w:rsidP="00785C5A" w:rsidRDefault="46A5C33A" w14:paraId="164617BE" w14:textId="47AC5327">
      <w:pPr>
        <w:rPr>
          <w:u w:val="single"/>
        </w:rPr>
      </w:pPr>
      <w:r w:rsidRPr="008446F5">
        <w:rPr>
          <w:u w:val="single"/>
        </w:rPr>
        <w:t>Advantages:</w:t>
      </w:r>
    </w:p>
    <w:p w:rsidR="001228FE" w:rsidP="00785C5A" w:rsidRDefault="46A5C33A" w14:paraId="269553D8" w14:textId="65CBA73F">
      <w:r>
        <w:t xml:space="preserve">The agency does all the work for </w:t>
      </w:r>
      <w:r w:rsidR="009862D9">
        <w:t>you,</w:t>
      </w:r>
      <w:r>
        <w:t xml:space="preserve"> so you don’t have to waste time finding information.</w:t>
      </w:r>
    </w:p>
    <w:p w:rsidR="008879A9" w:rsidP="00785C5A" w:rsidRDefault="46A5C33A" w14:paraId="1BE57E36" w14:textId="4C72D731">
      <w:r>
        <w:t>As there will be a lot of employees in the agency work gets done there quickly.</w:t>
      </w:r>
    </w:p>
    <w:p w:rsidRPr="008446F5" w:rsidR="000E3192" w:rsidP="00785C5A" w:rsidRDefault="46A5C33A" w14:paraId="317F05CA" w14:textId="4C72D731">
      <w:pPr>
        <w:rPr>
          <w:u w:val="single"/>
        </w:rPr>
      </w:pPr>
      <w:r w:rsidRPr="008446F5">
        <w:rPr>
          <w:u w:val="single"/>
        </w:rPr>
        <w:t>Disadvantages:</w:t>
      </w:r>
    </w:p>
    <w:p w:rsidR="000E3192" w:rsidP="00785C5A" w:rsidRDefault="46A5C33A" w14:paraId="7157DBAA" w14:textId="085E496B">
      <w:r>
        <w:t>Sometimes the agency will not find the information you were looking for.</w:t>
      </w:r>
    </w:p>
    <w:p w:rsidRPr="00785C5A" w:rsidR="000C06DD" w:rsidP="00785C5A" w:rsidRDefault="46A5C33A" w14:paraId="2567E5A4" w14:textId="085E496B">
      <w:r>
        <w:t>They can be quite expensive.</w:t>
      </w:r>
    </w:p>
    <w:p w:rsidR="008F531E" w:rsidP="46A5C33A" w:rsidRDefault="46A5C33A" w14:paraId="5E27539A" w14:textId="085E496B">
      <w:pPr>
        <w:pStyle w:val="Heading3"/>
        <w:rPr>
          <w:sz w:val="28"/>
          <w:szCs w:val="28"/>
        </w:rPr>
      </w:pPr>
      <w:r w:rsidRPr="46A5C33A">
        <w:rPr>
          <w:sz w:val="28"/>
          <w:szCs w:val="28"/>
        </w:rPr>
        <w:t>TV/Radio</w:t>
      </w:r>
    </w:p>
    <w:p w:rsidRPr="008446F5" w:rsidR="000C06DD" w:rsidP="000C06DD" w:rsidRDefault="46A5C33A" w14:paraId="6BDDC689" w14:textId="3F416CB2">
      <w:pPr>
        <w:rPr>
          <w:u w:val="single"/>
        </w:rPr>
      </w:pPr>
      <w:r w:rsidRPr="008446F5">
        <w:rPr>
          <w:u w:val="single"/>
        </w:rPr>
        <w:t>Advantages:</w:t>
      </w:r>
    </w:p>
    <w:p w:rsidR="46A5C33A" w:rsidP="46A5C33A" w:rsidRDefault="3150DB2D" w14:paraId="52C4C684" w14:textId="677DDA76">
      <w:r>
        <w:t>TV and radio shows are an up to date source of information.</w:t>
      </w:r>
    </w:p>
    <w:p w:rsidR="0086447F" w:rsidP="000C06DD" w:rsidRDefault="46A5C33A" w14:paraId="18ABBF9C" w14:textId="495ED802">
      <w:r>
        <w:t>You can multitask while listening to the radio or watching TV and do other work.</w:t>
      </w:r>
    </w:p>
    <w:p w:rsidR="00456062" w:rsidP="000C06DD" w:rsidRDefault="46A5C33A" w14:paraId="2BEB00E0" w14:textId="052D194C">
      <w:r>
        <w:t>It can be less boring and tedious to perform this type of research making work more enjoyable which is motivating.</w:t>
      </w:r>
    </w:p>
    <w:p w:rsidRPr="002E330E" w:rsidR="46A5C33A" w:rsidRDefault="46A5C33A" w14:paraId="4A336667" w14:textId="44E1672C">
      <w:pPr>
        <w:rPr>
          <w:u w:val="single"/>
        </w:rPr>
      </w:pPr>
      <w:r w:rsidRPr="002E330E">
        <w:rPr>
          <w:u w:val="single"/>
        </w:rPr>
        <w:t>Disadvantages:</w:t>
      </w:r>
    </w:p>
    <w:p w:rsidR="00796E3C" w:rsidP="000C06DD" w:rsidRDefault="46A5C33A" w14:paraId="51954159" w14:textId="77777777">
      <w:r>
        <w:t>You can get easily distracted.</w:t>
      </w:r>
    </w:p>
    <w:p w:rsidRPr="000C06DD" w:rsidR="009903CB" w:rsidP="000C06DD" w:rsidRDefault="46A5C33A" w14:paraId="2A3724C9" w14:textId="39CC6214">
      <w:r>
        <w:t xml:space="preserve">You might have to watch the full episode on TV or listen to the entire radio show to acquire useful information which can take a long time. </w:t>
      </w:r>
    </w:p>
    <w:p w:rsidR="46A5C33A" w:rsidP="46A5C33A" w:rsidRDefault="3150DB2D" w14:paraId="6DCC1901" w14:textId="78522265">
      <w:r>
        <w:t>This form of information can be biased.</w:t>
      </w:r>
    </w:p>
    <w:p w:rsidR="46A5C33A" w:rsidP="46A5C33A" w:rsidRDefault="3150DB2D" w14:paraId="1146E6AE" w14:textId="5EA9B469">
      <w:r>
        <w:t>TV shows are usually created for entertainment and not facts.</w:t>
      </w:r>
    </w:p>
    <w:p w:rsidR="008F531E" w:rsidP="46A5C33A" w:rsidRDefault="46A5C33A" w14:paraId="640E5A3D" w14:textId="77777777">
      <w:pPr>
        <w:pStyle w:val="Heading3"/>
        <w:rPr>
          <w:sz w:val="28"/>
          <w:szCs w:val="28"/>
        </w:rPr>
      </w:pPr>
      <w:r w:rsidRPr="46A5C33A">
        <w:rPr>
          <w:sz w:val="28"/>
          <w:szCs w:val="28"/>
        </w:rPr>
        <w:lastRenderedPageBreak/>
        <w:t>Internet Forums</w:t>
      </w:r>
    </w:p>
    <w:p w:rsidRPr="004F089E" w:rsidR="46A5C33A" w:rsidP="46A5C33A" w:rsidRDefault="3150DB2D" w14:paraId="1C1BCDDB" w14:textId="5CBF0AEA">
      <w:pPr>
        <w:rPr>
          <w:rFonts w:cstheme="minorHAnsi"/>
        </w:rPr>
      </w:pPr>
      <w:r w:rsidRPr="3150DB2D">
        <w:t>Internet forums are online discussion websites where people across the world can have conversations about certain topics.</w:t>
      </w:r>
    </w:p>
    <w:p w:rsidRPr="002E330E" w:rsidR="46A5C33A" w:rsidP="46A5C33A" w:rsidRDefault="3150DB2D" w14:paraId="7F8DBC4D" w14:textId="7B1465D2">
      <w:pPr>
        <w:rPr>
          <w:rFonts w:cstheme="minorHAnsi"/>
          <w:u w:val="single"/>
        </w:rPr>
      </w:pPr>
      <w:r w:rsidRPr="002E330E">
        <w:rPr>
          <w:u w:val="single"/>
        </w:rPr>
        <w:t>Advantages:</w:t>
      </w:r>
    </w:p>
    <w:p w:rsidRPr="004F089E" w:rsidR="46A5C33A" w:rsidP="46A5C33A" w:rsidRDefault="3150DB2D" w14:paraId="3C27DC16" w14:textId="5902D2A2">
      <w:pPr>
        <w:rPr>
          <w:rFonts w:cstheme="minorHAnsi"/>
        </w:rPr>
      </w:pPr>
      <w:r w:rsidRPr="3150DB2D">
        <w:t>Firstly, in a forum there are people of different ages who all have unique points of view, backgrounds plus experience offering a wide range of information to be had.</w:t>
      </w:r>
    </w:p>
    <w:p w:rsidRPr="004F089E" w:rsidR="00C063EE" w:rsidP="46A5C33A" w:rsidRDefault="00203833" w14:paraId="2DEE2992" w14:textId="2490AE2A">
      <w:pPr>
        <w:rPr>
          <w:rFonts w:cstheme="minorHAnsi"/>
        </w:rPr>
      </w:pPr>
      <w:r w:rsidRPr="004F089E">
        <w:rPr>
          <w:rFonts w:cstheme="minorHAnsi"/>
        </w:rPr>
        <w:t xml:space="preserve">Secondly, if the forum </w:t>
      </w:r>
      <w:r w:rsidRPr="004F089E" w:rsidR="00A109A8">
        <w:rPr>
          <w:rFonts w:cstheme="minorHAnsi"/>
        </w:rPr>
        <w:t>has good moderators they will block and delete all useless information and unwanted posts such as spam</w:t>
      </w:r>
      <w:r w:rsidRPr="004F089E" w:rsidR="00B42490">
        <w:rPr>
          <w:rFonts w:cstheme="minorHAnsi"/>
        </w:rPr>
        <w:t xml:space="preserve"> (i</w:t>
      </w:r>
      <w:r w:rsidRPr="004F089E" w:rsidR="00B42490">
        <w:rPr>
          <w:rFonts w:cstheme="minorHAnsi"/>
          <w:shd w:val="clear" w:color="auto" w:fill="FFFFFF"/>
        </w:rPr>
        <w:t xml:space="preserve">rrelevant or unsolicited messages sent over the Internet, typically to </w:t>
      </w:r>
      <w:r w:rsidRPr="004F089E" w:rsidR="009862D9">
        <w:rPr>
          <w:rFonts w:cstheme="minorHAnsi"/>
          <w:shd w:val="clear" w:color="auto" w:fill="FFFFFF"/>
        </w:rPr>
        <w:t>many</w:t>
      </w:r>
      <w:r w:rsidRPr="004F089E" w:rsidR="00B42490">
        <w:rPr>
          <w:rFonts w:cstheme="minorHAnsi"/>
          <w:shd w:val="clear" w:color="auto" w:fill="FFFFFF"/>
        </w:rPr>
        <w:t xml:space="preserve"> users, for the purposes of advertising, phishing, spreading malware, etc.</w:t>
      </w:r>
      <w:r w:rsidRPr="004F089E" w:rsidR="00B42490">
        <w:rPr>
          <w:rFonts w:cstheme="minorHAnsi"/>
        </w:rPr>
        <w:t>)</w:t>
      </w:r>
      <w:r w:rsidRPr="004F089E" w:rsidR="00C063EE">
        <w:rPr>
          <w:rFonts w:cstheme="minorHAnsi"/>
        </w:rPr>
        <w:t>.</w:t>
      </w:r>
    </w:p>
    <w:p w:rsidRPr="002E330E" w:rsidR="00C063EE" w:rsidP="46A5C33A" w:rsidRDefault="46A5C33A" w14:paraId="45DBE959" w14:textId="77777777">
      <w:pPr>
        <w:rPr>
          <w:rFonts w:eastAsia="Calibri" w:cstheme="minorHAnsi"/>
          <w:u w:val="single"/>
        </w:rPr>
      </w:pPr>
      <w:r w:rsidRPr="002E330E">
        <w:rPr>
          <w:rFonts w:eastAsia="Calibri" w:cstheme="minorHAnsi"/>
          <w:u w:val="single"/>
        </w:rPr>
        <w:t>Disadvantages:</w:t>
      </w:r>
    </w:p>
    <w:p w:rsidRPr="004F089E" w:rsidR="004132F1" w:rsidP="46A5C33A" w:rsidRDefault="00C063EE" w14:paraId="4DB1BBF5" w14:textId="77777777">
      <w:pPr>
        <w:rPr>
          <w:rFonts w:eastAsia="Calibri" w:cstheme="minorHAnsi"/>
        </w:rPr>
      </w:pPr>
      <w:r w:rsidRPr="004F089E">
        <w:rPr>
          <w:rFonts w:eastAsia="Calibri" w:cstheme="minorHAnsi"/>
        </w:rPr>
        <w:t xml:space="preserve">Although </w:t>
      </w:r>
      <w:r w:rsidRPr="004F089E" w:rsidR="00BE28A1">
        <w:rPr>
          <w:rFonts w:eastAsia="Calibri" w:cstheme="minorHAnsi"/>
        </w:rPr>
        <w:t>some forums have good moderators most have bad ones who block people from posting on the forum as they may not like th</w:t>
      </w:r>
      <w:r w:rsidRPr="004F089E" w:rsidR="008823BC">
        <w:rPr>
          <w:rFonts w:eastAsia="Calibri" w:cstheme="minorHAnsi"/>
        </w:rPr>
        <w:t>e</w:t>
      </w:r>
      <w:r w:rsidRPr="004F089E" w:rsidR="00BE28A1">
        <w:rPr>
          <w:rFonts w:eastAsia="Calibri" w:cstheme="minorHAnsi"/>
        </w:rPr>
        <w:t xml:space="preserve">ir opinion </w:t>
      </w:r>
      <w:r w:rsidRPr="004F089E" w:rsidR="004132F1">
        <w:rPr>
          <w:rFonts w:eastAsia="Calibri" w:cstheme="minorHAnsi"/>
        </w:rPr>
        <w:t>causing a bias in the forum.</w:t>
      </w:r>
    </w:p>
    <w:p w:rsidRPr="004F089E" w:rsidR="00EA41BF" w:rsidP="46A5C33A" w:rsidRDefault="00EA41BF" w14:paraId="04A81FCC" w14:textId="77777777">
      <w:pPr>
        <w:rPr>
          <w:rFonts w:eastAsia="Calibri" w:cstheme="minorHAnsi"/>
        </w:rPr>
      </w:pPr>
      <w:r w:rsidRPr="004F089E">
        <w:rPr>
          <w:rFonts w:eastAsia="Calibri" w:cstheme="minorHAnsi"/>
        </w:rPr>
        <w:t>Secondly, certain forums could not have a moderator at all as they became uninterested in the topic and left making it so that people can post anything maybe causing someone to get a virus on their computer from a hacker.</w:t>
      </w:r>
    </w:p>
    <w:p w:rsidRPr="004F089E" w:rsidR="00DC58B4" w:rsidP="00DC58B4" w:rsidRDefault="004F089E" w14:paraId="7014288B" w14:textId="70070A6B">
      <w:pPr>
        <w:rPr>
          <w:rFonts w:eastAsia="Calibri" w:cstheme="minorHAnsi"/>
        </w:rPr>
      </w:pPr>
      <w:r w:rsidRPr="004F089E">
        <w:rPr>
          <w:rFonts w:eastAsia="Calibri" w:cstheme="minorHAnsi"/>
        </w:rPr>
        <w:t>Lastly</w:t>
      </w:r>
      <w:r w:rsidRPr="004F089E" w:rsidR="00EA41BF">
        <w:rPr>
          <w:rFonts w:eastAsia="Calibri" w:cstheme="minorHAnsi"/>
        </w:rPr>
        <w:t>, posts</w:t>
      </w:r>
      <w:r w:rsidRPr="004F089E" w:rsidR="00932F22">
        <w:rPr>
          <w:rFonts w:eastAsia="Calibri" w:cstheme="minorHAnsi"/>
        </w:rPr>
        <w:t xml:space="preserve"> could not be helpful at all </w:t>
      </w:r>
      <w:r w:rsidRPr="004F089E" w:rsidR="00552285">
        <w:rPr>
          <w:rFonts w:eastAsia="Calibri" w:cstheme="minorHAnsi"/>
        </w:rPr>
        <w:t>and cause you more problems by maki</w:t>
      </w:r>
      <w:r w:rsidRPr="004F089E">
        <w:rPr>
          <w:rFonts w:eastAsia="Calibri" w:cstheme="minorHAnsi"/>
        </w:rPr>
        <w:t>ng you think of more questions.</w:t>
      </w:r>
    </w:p>
    <w:p w:rsidRPr="00AD59D7" w:rsidR="3150DB2D" w:rsidP="00AD59D7" w:rsidRDefault="3150DB2D" w14:paraId="07B4B64A" w14:textId="202600D1">
      <w:pPr>
        <w:pStyle w:val="Heading3"/>
        <w:rPr>
          <w:sz w:val="28"/>
          <w:szCs w:val="28"/>
        </w:rPr>
      </w:pPr>
      <w:r w:rsidRPr="3150DB2D">
        <w:rPr>
          <w:sz w:val="28"/>
          <w:szCs w:val="28"/>
        </w:rPr>
        <w:t>Circulation/Sales Figures/Statistics</w:t>
      </w:r>
    </w:p>
    <w:p w:rsidRPr="009F0979" w:rsidR="003628D8" w:rsidP="3150DB2D" w:rsidRDefault="003628D8" w14:paraId="5E42F81E" w14:textId="2E9FFA36">
      <w:r w:rsidRPr="009F0979">
        <w:t>Statistics are information</w:t>
      </w:r>
      <w:r w:rsidRPr="009F0979" w:rsidR="00A07924">
        <w:t xml:space="preserve"> which is true</w:t>
      </w:r>
      <w:r w:rsidRPr="009F0979">
        <w:t xml:space="preserve"> displayed as numbers</w:t>
      </w:r>
      <w:r w:rsidRPr="009F0979" w:rsidR="00A07924">
        <w:t xml:space="preserve"> for example a statistic could be that </w:t>
      </w:r>
      <w:r w:rsidRPr="009F0979" w:rsidR="004D7B12">
        <w:t>512,000-people</w:t>
      </w:r>
      <w:r w:rsidRPr="009F0979" w:rsidR="00655524">
        <w:t xml:space="preserve"> played </w:t>
      </w:r>
      <w:r w:rsidRPr="009F0979" w:rsidR="00655524">
        <w:rPr>
          <w:shd w:val="clear" w:color="auto" w:fill="FFFFFF"/>
        </w:rPr>
        <w:t>Mario Kart 8 Deluxe on the 17</w:t>
      </w:r>
      <w:r w:rsidRPr="009F0979" w:rsidR="00655524">
        <w:rPr>
          <w:shd w:val="clear" w:color="auto" w:fill="FFFFFF"/>
          <w:vertAlign w:val="superscript"/>
        </w:rPr>
        <w:t>th</w:t>
      </w:r>
      <w:r w:rsidRPr="009F0979" w:rsidR="00655524">
        <w:rPr>
          <w:shd w:val="clear" w:color="auto" w:fill="FFFFFF"/>
        </w:rPr>
        <w:t xml:space="preserve"> of October</w:t>
      </w:r>
      <w:r w:rsidRPr="009F0979" w:rsidR="00D90DDA">
        <w:rPr>
          <w:shd w:val="clear" w:color="auto" w:fill="FFFFFF"/>
        </w:rPr>
        <w:t xml:space="preserve"> 2017.</w:t>
      </w:r>
    </w:p>
    <w:p w:rsidRPr="002E330E" w:rsidR="3150DB2D" w:rsidP="3150DB2D" w:rsidRDefault="3150DB2D" w14:paraId="11FA1FD0" w14:textId="746DD1BD">
      <w:pPr>
        <w:rPr>
          <w:u w:val="single"/>
        </w:rPr>
      </w:pPr>
      <w:r w:rsidRPr="002E330E">
        <w:rPr>
          <w:u w:val="single"/>
        </w:rPr>
        <w:t>Advantages:</w:t>
      </w:r>
    </w:p>
    <w:p w:rsidRPr="009F0979" w:rsidR="3150DB2D" w:rsidP="3150DB2D" w:rsidRDefault="3150DB2D" w14:paraId="719CEC0D" w14:textId="6FC6F261">
      <w:r w:rsidRPr="009F0979">
        <w:t>Statistics are quick and easy to interpret.</w:t>
      </w:r>
    </w:p>
    <w:p w:rsidRPr="009F0979" w:rsidR="009F0979" w:rsidP="3150DB2D" w:rsidRDefault="009F0979" w14:paraId="3E4D602F" w14:textId="27F8B55A">
      <w:r w:rsidRPr="009F0979">
        <w:t>They can be represented as graphs and or charts.</w:t>
      </w:r>
    </w:p>
    <w:p w:rsidRPr="002E330E" w:rsidR="009F0979" w:rsidP="3150DB2D" w:rsidRDefault="009F0979" w14:paraId="0B520AA6" w14:textId="4B0238EE">
      <w:pPr>
        <w:rPr>
          <w:u w:val="single"/>
        </w:rPr>
      </w:pPr>
      <w:r w:rsidRPr="002E330E">
        <w:rPr>
          <w:u w:val="single"/>
        </w:rPr>
        <w:t>Disadvantages:</w:t>
      </w:r>
    </w:p>
    <w:p w:rsidRPr="009F0979" w:rsidR="009F0979" w:rsidP="3150DB2D" w:rsidRDefault="009F0979" w14:paraId="2F4ED6C2" w14:textId="578DE5E3">
      <w:r w:rsidRPr="009F0979">
        <w:t>It can be time consuming to get statistics.</w:t>
      </w:r>
    </w:p>
    <w:p w:rsidRPr="009F0979" w:rsidR="00156F2B" w:rsidP="00156F2B" w:rsidRDefault="3150DB2D" w14:paraId="4E7A2A43" w14:textId="593A2E64">
      <w:r w:rsidRPr="009F0979">
        <w:rPr>
          <w:rFonts w:ascii="Calibri" w:hAnsi="Calibri" w:eastAsia="Calibri" w:cs="Calibri"/>
        </w:rPr>
        <w:t xml:space="preserve">Statistics can't show </w:t>
      </w:r>
      <w:r w:rsidRPr="009F0979" w:rsidR="00121EDA">
        <w:rPr>
          <w:rFonts w:ascii="Calibri" w:hAnsi="Calibri" w:eastAsia="Calibri" w:cs="Calibri"/>
        </w:rPr>
        <w:t>people’s</w:t>
      </w:r>
      <w:r w:rsidRPr="009F0979">
        <w:rPr>
          <w:rFonts w:ascii="Calibri" w:hAnsi="Calibri" w:eastAsia="Calibri" w:cs="Calibri"/>
        </w:rPr>
        <w:t xml:space="preserve"> opinions.</w:t>
      </w:r>
    </w:p>
    <w:p w:rsidR="001548E6" w:rsidP="46A5C33A" w:rsidRDefault="46A5C33A" w14:paraId="54C2A419" w14:textId="77777777">
      <w:pPr>
        <w:pStyle w:val="Heading2"/>
        <w:rPr>
          <w:sz w:val="32"/>
          <w:szCs w:val="32"/>
        </w:rPr>
      </w:pPr>
      <w:r w:rsidRPr="46A5C33A">
        <w:rPr>
          <w:sz w:val="32"/>
          <w:szCs w:val="32"/>
        </w:rPr>
        <w:t>Purpose of Research</w:t>
      </w:r>
    </w:p>
    <w:p w:rsidR="001548E6" w:rsidP="46A5C33A" w:rsidRDefault="66A01B99" w14:paraId="21B5A5B4" w14:textId="04E3DAE9">
      <w:pPr>
        <w:pStyle w:val="Heading3"/>
        <w:rPr>
          <w:sz w:val="28"/>
          <w:szCs w:val="28"/>
        </w:rPr>
      </w:pPr>
      <w:r w:rsidRPr="66A01B99">
        <w:rPr>
          <w:sz w:val="28"/>
          <w:szCs w:val="28"/>
        </w:rPr>
        <w:t>Audience Research</w:t>
      </w:r>
    </w:p>
    <w:p w:rsidRPr="00AD59D7" w:rsidR="66A01B99" w:rsidP="66A01B99" w:rsidRDefault="66A01B99" w14:paraId="1258114D" w14:textId="35E3C5DF">
      <w:pPr>
        <w:rPr>
          <w:szCs w:val="28"/>
        </w:rPr>
      </w:pPr>
      <w:r w:rsidRPr="00AD59D7">
        <w:rPr>
          <w:szCs w:val="28"/>
        </w:rPr>
        <w:t xml:space="preserve">Audience research is when you find out what your potential fanbase/audience like and don't like for example if you are making a game you will want to find out what genre of game people like so you know if you make that game it will have potential customers as if you didn't do any audience research and made a game it could be a risk whether or not people will like it which could potentially cause a loss of money from the expenses from developing the game. </w:t>
      </w:r>
      <w:r w:rsidRPr="00AD59D7" w:rsidR="004D7B12">
        <w:rPr>
          <w:szCs w:val="28"/>
        </w:rPr>
        <w:t>Therefore,</w:t>
      </w:r>
      <w:r w:rsidRPr="00AD59D7">
        <w:rPr>
          <w:szCs w:val="28"/>
        </w:rPr>
        <w:t xml:space="preserve"> audience research is needed in the gaming industry.</w:t>
      </w:r>
    </w:p>
    <w:p w:rsidR="00086284" w:rsidP="46A5C33A" w:rsidRDefault="66A01B99" w14:paraId="0C75329A" w14:textId="14176EE9">
      <w:pPr>
        <w:pStyle w:val="Heading3"/>
        <w:rPr>
          <w:sz w:val="28"/>
          <w:szCs w:val="28"/>
        </w:rPr>
      </w:pPr>
      <w:r w:rsidRPr="66A01B99">
        <w:rPr>
          <w:sz w:val="28"/>
          <w:szCs w:val="28"/>
        </w:rPr>
        <w:t>Market Research</w:t>
      </w:r>
    </w:p>
    <w:p w:rsidRPr="00AD59D7" w:rsidR="66A01B99" w:rsidP="66A01B99" w:rsidRDefault="66A01B99" w14:paraId="4741D455" w14:textId="2A11877B">
      <w:pPr>
        <w:rPr>
          <w:sz w:val="18"/>
        </w:rPr>
      </w:pPr>
      <w:r w:rsidRPr="00AD59D7">
        <w:rPr>
          <w:szCs w:val="28"/>
        </w:rPr>
        <w:t xml:space="preserve">Market research is when game companies are competing against </w:t>
      </w:r>
      <w:r w:rsidRPr="00AD59D7" w:rsidR="004D7B12">
        <w:rPr>
          <w:szCs w:val="28"/>
        </w:rPr>
        <w:t>each other,</w:t>
      </w:r>
      <w:r w:rsidRPr="00AD59D7">
        <w:rPr>
          <w:szCs w:val="28"/>
        </w:rPr>
        <w:t xml:space="preserve"> so they try to bring in a new audience for example with Sony and Microsoft with the Xbox One and the PlayStation 4. Sony </w:t>
      </w:r>
      <w:r w:rsidRPr="00AD59D7">
        <w:rPr>
          <w:szCs w:val="28"/>
        </w:rPr>
        <w:lastRenderedPageBreak/>
        <w:t xml:space="preserve">projected the PlayStation 4 to "real gamers" this is seen from their slogan "This is for the players!" Whereas Microsoft initially marketed the Xbox one as a console for the family with it's new TV function or something like that. </w:t>
      </w:r>
      <w:bookmarkStart w:name="_GoBack" w:id="0"/>
      <w:bookmarkEnd w:id="0"/>
      <w:r w:rsidRPr="00AD59D7">
        <w:rPr>
          <w:szCs w:val="28"/>
        </w:rPr>
        <w:t xml:space="preserve"> Microsoft knew they had to one up their direct competitor by targeting the console at the family which is a broader market meaning potentially a bigger audience meaning more sales. Although it didn't work out for the Xbox One because of its terrible game line-up with hardly any exclusive titles but it's still an example of market research.</w:t>
      </w:r>
    </w:p>
    <w:p w:rsidR="00086284" w:rsidP="46A5C33A" w:rsidRDefault="66A01B99" w14:paraId="0E4CFD39" w14:textId="206F273D">
      <w:pPr>
        <w:pStyle w:val="Heading3"/>
        <w:rPr>
          <w:sz w:val="28"/>
          <w:szCs w:val="28"/>
        </w:rPr>
      </w:pPr>
      <w:r w:rsidRPr="66A01B99">
        <w:rPr>
          <w:sz w:val="28"/>
          <w:szCs w:val="28"/>
        </w:rPr>
        <w:t>Production Research</w:t>
      </w:r>
    </w:p>
    <w:p w:rsidRPr="00AD59D7" w:rsidR="66A01B99" w:rsidP="70468DA5" w:rsidRDefault="70468DA5" w14:paraId="45468135" w14:textId="6905669F">
      <w:pPr>
        <w:rPr>
          <w:szCs w:val="28"/>
        </w:rPr>
      </w:pPr>
      <w:r w:rsidRPr="00AD59D7">
        <w:rPr>
          <w:szCs w:val="28"/>
        </w:rPr>
        <w:t>Production research is finding out all the information you need when making something such as a video game, a developer would need to know his budget for the game and how much he needs to spend on things like equipment, coders and voice actor's etcetera. Production research can also be about finding places in the world to set the location of the game like with the game series Assassins Creed, Ubisoft would send out their game developers to scout out locations to put in the game.</w:t>
      </w:r>
    </w:p>
    <w:p w:rsidR="000D58E2" w:rsidP="46A5C33A" w:rsidRDefault="70468DA5" w14:paraId="50094AC3" w14:textId="77777777">
      <w:pPr>
        <w:pStyle w:val="Heading3"/>
        <w:rPr>
          <w:sz w:val="28"/>
          <w:szCs w:val="28"/>
        </w:rPr>
      </w:pPr>
      <w:r w:rsidRPr="70468DA5">
        <w:rPr>
          <w:sz w:val="28"/>
          <w:szCs w:val="28"/>
        </w:rPr>
        <w:t>PEGI</w:t>
      </w:r>
    </w:p>
    <w:p w:rsidRPr="00AD59D7" w:rsidR="4711B3AE" w:rsidP="4711B3AE" w:rsidRDefault="4711B3AE" w14:paraId="06736318" w14:textId="4F3B6488">
      <w:pPr>
        <w:rPr>
          <w:rFonts w:eastAsiaTheme="minorEastAsia" w:cstheme="minorHAnsi"/>
        </w:rPr>
      </w:pPr>
      <w:r w:rsidRPr="00AD59D7">
        <w:rPr>
          <w:rFonts w:cstheme="minorHAnsi"/>
        </w:rPr>
        <w:t xml:space="preserve">PEGI stands for </w:t>
      </w:r>
      <w:r w:rsidRPr="00AD59D7">
        <w:rPr>
          <w:rFonts w:eastAsiaTheme="minorEastAsia" w:cstheme="minorHAnsi"/>
        </w:rPr>
        <w:t>Pan European Game Information and is a video game content rating system and are labels which appear on the front and back of a games packaging which informs the purchaser what ages the game is suitable for which can protect underaged children from violence and gore. The PEGI system has five different rating systems: 3, 7, 12, 16 and 18.</w:t>
      </w:r>
    </w:p>
    <w:p w:rsidRPr="00AD59D7" w:rsidR="001B4731" w:rsidP="4711B3AE" w:rsidRDefault="001B4731" w14:paraId="40654BC0" w14:textId="286B9BB5">
      <w:pPr>
        <w:rPr>
          <w:rFonts w:eastAsia="Arial" w:cstheme="minorHAnsi"/>
          <w:u w:val="single"/>
        </w:rPr>
      </w:pPr>
      <w:r w:rsidRPr="00AD59D7">
        <w:rPr>
          <w:rFonts w:eastAsia="Arial" w:cstheme="minorHAnsi"/>
          <w:u w:val="single"/>
        </w:rPr>
        <w:t>PEGI 3:</w:t>
      </w:r>
    </w:p>
    <w:p w:rsidRPr="00AD59D7" w:rsidR="001B4731" w:rsidP="4711B3AE" w:rsidRDefault="001E246E" w14:paraId="357D3B17" w14:textId="56DDBC34">
      <w:pPr>
        <w:rPr>
          <w:rFonts w:eastAsia="Arial" w:cstheme="minorHAnsi"/>
        </w:rPr>
      </w:pPr>
      <w:r w:rsidRPr="00AD59D7">
        <w:rPr>
          <w:rFonts w:eastAsia="Arial" w:cstheme="minorHAnsi"/>
        </w:rPr>
        <w:t>This is rating is for games</w:t>
      </w:r>
      <w:r w:rsidRPr="00AD59D7" w:rsidR="00250D63">
        <w:rPr>
          <w:rFonts w:eastAsia="Arial" w:cstheme="minorHAnsi"/>
        </w:rPr>
        <w:t xml:space="preserve"> which contain comical violence su</w:t>
      </w:r>
      <w:r w:rsidRPr="00AD59D7" w:rsidR="00CF6F11">
        <w:rPr>
          <w:rFonts w:eastAsia="Arial" w:cstheme="minorHAnsi"/>
        </w:rPr>
        <w:t xml:space="preserve">ch as Mario jumping on a Goomba. </w:t>
      </w:r>
      <w:r w:rsidRPr="00AD59D7" w:rsidR="004D7B12">
        <w:rPr>
          <w:rFonts w:eastAsia="Arial" w:cstheme="minorHAnsi"/>
        </w:rPr>
        <w:t>Also,</w:t>
      </w:r>
      <w:r w:rsidRPr="00AD59D7" w:rsidR="00CF6F11">
        <w:rPr>
          <w:rFonts w:eastAsia="Arial" w:cstheme="minorHAnsi"/>
        </w:rPr>
        <w:t xml:space="preserve"> the games should not contain any photo realistic characters</w:t>
      </w:r>
      <w:r w:rsidRPr="00AD59D7" w:rsidR="00C658BB">
        <w:rPr>
          <w:rFonts w:eastAsia="Arial" w:cstheme="minorHAnsi"/>
        </w:rPr>
        <w:t xml:space="preserve"> getting hurt they have to be fantasy</w:t>
      </w:r>
      <w:r w:rsidRPr="00AD59D7" w:rsidR="005A2263">
        <w:rPr>
          <w:rFonts w:eastAsia="Arial" w:cstheme="minorHAnsi"/>
        </w:rPr>
        <w:t xml:space="preserve"> characters</w:t>
      </w:r>
      <w:r w:rsidRPr="00AD59D7" w:rsidR="00C658BB">
        <w:rPr>
          <w:rFonts w:eastAsia="Arial" w:cstheme="minorHAnsi"/>
        </w:rPr>
        <w:t xml:space="preserve">. The game should not scare the children playing </w:t>
      </w:r>
      <w:r w:rsidRPr="00AD59D7" w:rsidR="005A2263">
        <w:rPr>
          <w:rFonts w:eastAsia="Arial" w:cstheme="minorHAnsi"/>
        </w:rPr>
        <w:t xml:space="preserve">and </w:t>
      </w:r>
      <w:r w:rsidRPr="00AD59D7" w:rsidR="004D7B12">
        <w:rPr>
          <w:rFonts w:eastAsia="Arial" w:cstheme="minorHAnsi"/>
        </w:rPr>
        <w:t>not</w:t>
      </w:r>
      <w:r w:rsidRPr="00AD59D7" w:rsidR="005A2263">
        <w:rPr>
          <w:rFonts w:eastAsia="Arial" w:cstheme="minorHAnsi"/>
        </w:rPr>
        <w:t xml:space="preserve"> contain any profanities.</w:t>
      </w:r>
    </w:p>
    <w:p w:rsidRPr="00AD59D7" w:rsidR="000D58E2" w:rsidP="000D58E2" w:rsidRDefault="000D58E2" w14:paraId="2E03074A"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1D3832E1" wp14:editId="2AABD097">
            <wp:extent cx="571500" cy="693420"/>
            <wp:effectExtent l="0" t="0" r="0" b="0"/>
            <wp:docPr id="16" name="Picture 16" descr="http://www.pegi.info/en/index/id/33/media/img/3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egi.info/en/index/id/33/media/img/32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693420"/>
                    </a:xfrm>
                    <a:prstGeom prst="rect">
                      <a:avLst/>
                    </a:prstGeom>
                    <a:noFill/>
                    <a:ln>
                      <a:noFill/>
                    </a:ln>
                  </pic:spPr>
                </pic:pic>
              </a:graphicData>
            </a:graphic>
          </wp:inline>
        </w:drawing>
      </w:r>
    </w:p>
    <w:p w:rsidRPr="00AD59D7" w:rsidR="005A2263" w:rsidP="000D58E2" w:rsidRDefault="005A2263" w14:paraId="63749E0E" w14:textId="77777777">
      <w:pPr>
        <w:shd w:val="clear" w:color="auto" w:fill="FFFFFF"/>
        <w:spacing w:after="0" w:line="240" w:lineRule="auto"/>
        <w:rPr>
          <w:rFonts w:eastAsia="Times New Roman" w:cstheme="minorHAnsi"/>
          <w:lang w:eastAsia="en-GB"/>
        </w:rPr>
      </w:pPr>
    </w:p>
    <w:p w:rsidRPr="00AD59D7" w:rsidR="005A2263" w:rsidP="000D58E2" w:rsidRDefault="005A2263" w14:paraId="29D2127B" w14:textId="4E540480">
      <w:pPr>
        <w:shd w:val="clear" w:color="auto" w:fill="FFFFFF"/>
        <w:spacing w:after="0" w:line="240" w:lineRule="auto"/>
        <w:rPr>
          <w:rFonts w:eastAsia="Times New Roman" w:cstheme="minorHAnsi"/>
          <w:u w:val="single"/>
          <w:lang w:eastAsia="en-GB"/>
        </w:rPr>
      </w:pPr>
      <w:r w:rsidRPr="00AD59D7">
        <w:rPr>
          <w:rFonts w:eastAsia="Times New Roman" w:cstheme="minorHAnsi"/>
          <w:u w:val="single"/>
          <w:lang w:eastAsia="en-GB"/>
        </w:rPr>
        <w:t>PEGI 7:</w:t>
      </w:r>
    </w:p>
    <w:p w:rsidRPr="00AD59D7" w:rsidR="005A2263" w:rsidP="000D58E2" w:rsidRDefault="00E4029C" w14:paraId="3955C70C" w14:textId="66FEC275">
      <w:pPr>
        <w:shd w:val="clear" w:color="auto" w:fill="FFFFFF"/>
        <w:spacing w:after="0" w:line="240" w:lineRule="auto"/>
        <w:rPr>
          <w:rFonts w:eastAsia="Times New Roman" w:cstheme="minorHAnsi"/>
          <w:lang w:eastAsia="en-GB"/>
        </w:rPr>
      </w:pPr>
      <w:r w:rsidRPr="00AD59D7">
        <w:rPr>
          <w:rFonts w:eastAsia="Times New Roman" w:cstheme="minorHAnsi"/>
          <w:lang w:eastAsia="en-GB"/>
        </w:rPr>
        <w:t>This is basically the PEGI 3 rating but with a bit more realistic violence</w:t>
      </w:r>
      <w:r w:rsidRPr="00AD59D7" w:rsidR="00A5692D">
        <w:rPr>
          <w:rFonts w:eastAsia="Times New Roman" w:cstheme="minorHAnsi"/>
          <w:lang w:eastAsia="en-GB"/>
        </w:rPr>
        <w:t xml:space="preserve"> and could </w:t>
      </w:r>
      <w:r w:rsidRPr="00AD59D7" w:rsidR="0023411F">
        <w:rPr>
          <w:rFonts w:eastAsia="Times New Roman" w:cstheme="minorHAnsi"/>
          <w:lang w:eastAsia="en-GB"/>
        </w:rPr>
        <w:t>contain</w:t>
      </w:r>
      <w:r w:rsidRPr="00AD59D7" w:rsidR="00A5692D">
        <w:rPr>
          <w:rFonts w:eastAsia="Times New Roman" w:cstheme="minorHAnsi"/>
          <w:lang w:eastAsia="en-GB"/>
        </w:rPr>
        <w:t xml:space="preserve"> some possibly scary scenes</w:t>
      </w:r>
      <w:r w:rsidRPr="00AD59D7" w:rsidR="0023411F">
        <w:rPr>
          <w:rFonts w:eastAsia="Times New Roman" w:cstheme="minorHAnsi"/>
          <w:lang w:eastAsia="en-GB"/>
        </w:rPr>
        <w:t>.</w:t>
      </w:r>
    </w:p>
    <w:p w:rsidRPr="00AD59D7" w:rsidR="005A2263" w:rsidP="000D58E2" w:rsidRDefault="005A2263" w14:paraId="39A9E959" w14:textId="77777777">
      <w:pPr>
        <w:shd w:val="clear" w:color="auto" w:fill="FFFFFF"/>
        <w:spacing w:after="0" w:line="240" w:lineRule="auto"/>
        <w:rPr>
          <w:rFonts w:eastAsia="Times New Roman" w:cstheme="minorHAnsi"/>
          <w:lang w:eastAsia="en-GB"/>
        </w:rPr>
      </w:pPr>
    </w:p>
    <w:p w:rsidRPr="00AD59D7" w:rsidR="000D58E2" w:rsidP="000D58E2" w:rsidRDefault="000D58E2" w14:paraId="079AE709"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1004AC12" wp14:editId="1EAA066A">
            <wp:extent cx="571500" cy="693420"/>
            <wp:effectExtent l="0" t="0" r="0" b="0"/>
            <wp:docPr id="15" name="Picture 15" descr="http://www.pegi.info/en/index/id/33/media/img/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egi.info/en/index/id/33/media/img/32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693420"/>
                    </a:xfrm>
                    <a:prstGeom prst="rect">
                      <a:avLst/>
                    </a:prstGeom>
                    <a:noFill/>
                    <a:ln>
                      <a:noFill/>
                    </a:ln>
                  </pic:spPr>
                </pic:pic>
              </a:graphicData>
            </a:graphic>
          </wp:inline>
        </w:drawing>
      </w:r>
    </w:p>
    <w:p w:rsidRPr="00AD59D7" w:rsidR="0023411F" w:rsidP="000D58E2" w:rsidRDefault="0023411F" w14:paraId="7DDAB5F6" w14:textId="77777777">
      <w:pPr>
        <w:shd w:val="clear" w:color="auto" w:fill="FFFFFF"/>
        <w:spacing w:after="0" w:line="240" w:lineRule="auto"/>
        <w:rPr>
          <w:rFonts w:eastAsia="Times New Roman" w:cstheme="minorHAnsi"/>
          <w:lang w:eastAsia="en-GB"/>
        </w:rPr>
      </w:pPr>
    </w:p>
    <w:p w:rsidRPr="00AD59D7" w:rsidR="0023411F" w:rsidP="000D58E2" w:rsidRDefault="0023411F" w14:paraId="360B1CED" w14:textId="1332DF8E">
      <w:pPr>
        <w:shd w:val="clear" w:color="auto" w:fill="FFFFFF"/>
        <w:spacing w:after="0" w:line="240" w:lineRule="auto"/>
        <w:rPr>
          <w:rFonts w:eastAsia="Times New Roman" w:cstheme="minorHAnsi"/>
          <w:u w:val="single"/>
          <w:lang w:eastAsia="en-GB"/>
        </w:rPr>
      </w:pPr>
      <w:r w:rsidRPr="00AD59D7">
        <w:rPr>
          <w:rFonts w:eastAsia="Times New Roman" w:cstheme="minorHAnsi"/>
          <w:u w:val="single"/>
          <w:lang w:eastAsia="en-GB"/>
        </w:rPr>
        <w:t>PEGI 12:</w:t>
      </w:r>
    </w:p>
    <w:p w:rsidRPr="00AD59D7" w:rsidR="0023411F" w:rsidP="000D58E2" w:rsidRDefault="00E21F19" w14:paraId="06D29FBE" w14:textId="0614CE7B">
      <w:pPr>
        <w:shd w:val="clear" w:color="auto" w:fill="FFFFFF"/>
        <w:spacing w:after="0" w:line="240" w:lineRule="auto"/>
        <w:rPr>
          <w:rFonts w:eastAsia="Times New Roman" w:cstheme="minorHAnsi"/>
          <w:lang w:eastAsia="en-GB"/>
        </w:rPr>
      </w:pPr>
      <w:r w:rsidRPr="00AD59D7">
        <w:rPr>
          <w:rFonts w:eastAsia="Times New Roman" w:cstheme="minorHAnsi"/>
          <w:lang w:eastAsia="en-GB"/>
        </w:rPr>
        <w:t xml:space="preserve">This rating can contain little violence to </w:t>
      </w:r>
      <w:r w:rsidRPr="00AD59D7" w:rsidR="00DE2A61">
        <w:rPr>
          <w:rFonts w:eastAsia="Times New Roman" w:cstheme="minorHAnsi"/>
          <w:lang w:eastAsia="en-GB"/>
        </w:rPr>
        <w:t>photo realistic/human looking characters</w:t>
      </w:r>
      <w:r w:rsidRPr="00AD59D7" w:rsidR="00B671C4">
        <w:rPr>
          <w:rFonts w:eastAsia="Times New Roman" w:cstheme="minorHAnsi"/>
          <w:lang w:eastAsia="en-GB"/>
        </w:rPr>
        <w:t>, minor swearing and a little bit of n</w:t>
      </w:r>
      <w:r w:rsidRPr="00AD59D7" w:rsidR="00AA61DD">
        <w:rPr>
          <w:rFonts w:eastAsia="Times New Roman" w:cstheme="minorHAnsi"/>
          <w:lang w:eastAsia="en-GB"/>
        </w:rPr>
        <w:t>udity such as a high skirt.</w:t>
      </w:r>
    </w:p>
    <w:p w:rsidRPr="00AD59D7" w:rsidR="000D58E2" w:rsidP="000D58E2" w:rsidRDefault="000D58E2" w14:paraId="6FA698EE"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1E49E936" wp14:editId="3CD18206">
            <wp:extent cx="571500" cy="693420"/>
            <wp:effectExtent l="0" t="0" r="0" b="0"/>
            <wp:docPr id="14" name="Picture 14" descr="http://www.pegi.info/en/index/id/33/media/img/3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egi.info/en/index/id/33/media/img/32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693420"/>
                    </a:xfrm>
                    <a:prstGeom prst="rect">
                      <a:avLst/>
                    </a:prstGeom>
                    <a:noFill/>
                    <a:ln>
                      <a:noFill/>
                    </a:ln>
                  </pic:spPr>
                </pic:pic>
              </a:graphicData>
            </a:graphic>
          </wp:inline>
        </w:drawing>
      </w:r>
    </w:p>
    <w:p w:rsidRPr="00AD59D7" w:rsidR="00AA61DD" w:rsidP="000D58E2" w:rsidRDefault="00AA61DD" w14:paraId="30DC45D6" w14:textId="77777777">
      <w:pPr>
        <w:shd w:val="clear" w:color="auto" w:fill="FFFFFF"/>
        <w:spacing w:after="0" w:line="240" w:lineRule="auto"/>
        <w:rPr>
          <w:rFonts w:eastAsia="Times New Roman" w:cstheme="minorHAnsi"/>
          <w:lang w:eastAsia="en-GB"/>
        </w:rPr>
      </w:pPr>
    </w:p>
    <w:p w:rsidRPr="00AD59D7" w:rsidR="00AA61DD" w:rsidP="000D58E2" w:rsidRDefault="00AA61DD" w14:paraId="19AD2F29" w14:textId="6705D182">
      <w:pPr>
        <w:shd w:val="clear" w:color="auto" w:fill="FFFFFF"/>
        <w:spacing w:after="0" w:line="240" w:lineRule="auto"/>
        <w:rPr>
          <w:rFonts w:eastAsia="Times New Roman" w:cstheme="minorHAnsi"/>
          <w:u w:val="single"/>
          <w:lang w:eastAsia="en-GB"/>
        </w:rPr>
      </w:pPr>
      <w:r w:rsidRPr="00AD59D7">
        <w:rPr>
          <w:rFonts w:eastAsia="Times New Roman" w:cstheme="minorHAnsi"/>
          <w:u w:val="single"/>
          <w:lang w:eastAsia="en-GB"/>
        </w:rPr>
        <w:t>PEGI 16:</w:t>
      </w:r>
    </w:p>
    <w:p w:rsidRPr="00AD59D7" w:rsidR="00AA61DD" w:rsidP="000D58E2" w:rsidRDefault="007739E2" w14:paraId="65C238DD" w14:textId="095D8E6E">
      <w:pPr>
        <w:shd w:val="clear" w:color="auto" w:fill="FFFFFF"/>
        <w:spacing w:after="0" w:line="240" w:lineRule="auto"/>
        <w:rPr>
          <w:rFonts w:eastAsia="Times New Roman" w:cstheme="minorHAnsi"/>
          <w:lang w:eastAsia="en-GB"/>
        </w:rPr>
      </w:pPr>
      <w:r w:rsidRPr="00AD59D7">
        <w:rPr>
          <w:rFonts w:eastAsia="Times New Roman" w:cstheme="minorHAnsi"/>
          <w:lang w:eastAsia="en-GB"/>
        </w:rPr>
        <w:lastRenderedPageBreak/>
        <w:t>This rating</w:t>
      </w:r>
      <w:r w:rsidRPr="00AD59D7" w:rsidR="00915428">
        <w:rPr>
          <w:rFonts w:eastAsia="Times New Roman" w:cstheme="minorHAnsi"/>
          <w:lang w:eastAsia="en-GB"/>
        </w:rPr>
        <w:t xml:space="preserve"> means the violence and or sexual activity has </w:t>
      </w:r>
      <w:r w:rsidRPr="00AD59D7" w:rsidR="002E42BE">
        <w:rPr>
          <w:rFonts w:eastAsia="Times New Roman" w:cstheme="minorHAnsi"/>
          <w:lang w:eastAsia="en-GB"/>
        </w:rPr>
        <w:t xml:space="preserve">been </w:t>
      </w:r>
      <w:r w:rsidRPr="00AD59D7" w:rsidR="00915428">
        <w:rPr>
          <w:rFonts w:eastAsia="Times New Roman" w:cstheme="minorHAnsi"/>
          <w:lang w:eastAsia="en-GB"/>
        </w:rPr>
        <w:t xml:space="preserve">raised </w:t>
      </w:r>
      <w:r w:rsidRPr="00AD59D7" w:rsidR="002E42BE">
        <w:rPr>
          <w:rFonts w:eastAsia="Times New Roman" w:cstheme="minorHAnsi"/>
          <w:lang w:eastAsia="en-GB"/>
        </w:rPr>
        <w:t xml:space="preserve">to the point of realism </w:t>
      </w:r>
      <w:r w:rsidRPr="00AD59D7" w:rsidR="00612A46">
        <w:rPr>
          <w:rFonts w:eastAsia="Times New Roman" w:cstheme="minorHAnsi"/>
          <w:lang w:eastAsia="en-GB"/>
        </w:rPr>
        <w:t>and drug use can be shown in the game</w:t>
      </w:r>
      <w:r w:rsidRPr="00AD59D7" w:rsidR="007C7230">
        <w:rPr>
          <w:rFonts w:eastAsia="Times New Roman" w:cstheme="minorHAnsi"/>
          <w:lang w:eastAsia="en-GB"/>
        </w:rPr>
        <w:t xml:space="preserve"> also criminal activities can be displayed and extre</w:t>
      </w:r>
      <w:r w:rsidRPr="00AD59D7" w:rsidR="001A2A32">
        <w:rPr>
          <w:rFonts w:eastAsia="Times New Roman" w:cstheme="minorHAnsi"/>
          <w:lang w:eastAsia="en-GB"/>
        </w:rPr>
        <w:t xml:space="preserve">me bad language is prevalent. Games with this rating include </w:t>
      </w:r>
      <w:r w:rsidRPr="00AD59D7" w:rsidR="00393277">
        <w:rPr>
          <w:rFonts w:eastAsia="Times New Roman" w:cstheme="minorHAnsi"/>
          <w:lang w:eastAsia="en-GB"/>
        </w:rPr>
        <w:t>Destiny 2, Uncharted 4 and W2K18.</w:t>
      </w:r>
    </w:p>
    <w:p w:rsidRPr="00AD59D7" w:rsidR="00AA61DD" w:rsidP="000D58E2" w:rsidRDefault="00AA61DD" w14:paraId="6A8C1B09" w14:textId="77777777">
      <w:pPr>
        <w:shd w:val="clear" w:color="auto" w:fill="FFFFFF"/>
        <w:spacing w:after="0" w:line="240" w:lineRule="auto"/>
        <w:rPr>
          <w:rFonts w:eastAsia="Times New Roman" w:cstheme="minorHAnsi"/>
          <w:lang w:eastAsia="en-GB"/>
        </w:rPr>
      </w:pPr>
    </w:p>
    <w:p w:rsidRPr="00AD59D7" w:rsidR="000D58E2" w:rsidP="000D58E2" w:rsidRDefault="000D58E2" w14:paraId="2ECFFE8D"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148478B6" wp14:editId="79DAF35F">
            <wp:extent cx="571500" cy="693420"/>
            <wp:effectExtent l="0" t="0" r="0" b="0"/>
            <wp:docPr id="13" name="Picture 13" descr="http://www.pegi.info/en/index/id/33/media/img/3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egi.info/en/index/id/33/media/img/32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693420"/>
                    </a:xfrm>
                    <a:prstGeom prst="rect">
                      <a:avLst/>
                    </a:prstGeom>
                    <a:noFill/>
                    <a:ln>
                      <a:noFill/>
                    </a:ln>
                  </pic:spPr>
                </pic:pic>
              </a:graphicData>
            </a:graphic>
          </wp:inline>
        </w:drawing>
      </w:r>
    </w:p>
    <w:p w:rsidRPr="00AD59D7" w:rsidR="00393277" w:rsidP="000D58E2" w:rsidRDefault="00393277" w14:paraId="5218BA79" w14:textId="77777777">
      <w:pPr>
        <w:shd w:val="clear" w:color="auto" w:fill="FFFFFF"/>
        <w:spacing w:after="0" w:line="240" w:lineRule="auto"/>
        <w:rPr>
          <w:rFonts w:eastAsia="Times New Roman" w:cstheme="minorHAnsi"/>
          <w:lang w:eastAsia="en-GB"/>
        </w:rPr>
      </w:pPr>
    </w:p>
    <w:p w:rsidRPr="00AD59D7" w:rsidR="006F34AA" w:rsidP="000D58E2" w:rsidRDefault="006F34AA" w14:paraId="742B8804" w14:textId="3F8935F9">
      <w:pPr>
        <w:shd w:val="clear" w:color="auto" w:fill="FFFFFF"/>
        <w:spacing w:after="0" w:line="240" w:lineRule="auto"/>
        <w:rPr>
          <w:rFonts w:eastAsia="Times New Roman" w:cstheme="minorHAnsi"/>
          <w:u w:val="single"/>
          <w:lang w:eastAsia="en-GB"/>
        </w:rPr>
      </w:pPr>
      <w:r w:rsidRPr="00AD59D7">
        <w:rPr>
          <w:rFonts w:eastAsia="Times New Roman" w:cstheme="minorHAnsi"/>
          <w:u w:val="single"/>
          <w:lang w:eastAsia="en-GB"/>
        </w:rPr>
        <w:t>PEGI 18:</w:t>
      </w:r>
    </w:p>
    <w:p w:rsidRPr="00AD59D7" w:rsidR="006F34AA" w:rsidP="000D58E2" w:rsidRDefault="00487BB6" w14:paraId="252499EB" w14:textId="5C273726">
      <w:pPr>
        <w:shd w:val="clear" w:color="auto" w:fill="FFFFFF"/>
        <w:spacing w:after="0" w:line="240" w:lineRule="auto"/>
        <w:rPr>
          <w:rFonts w:eastAsia="Times New Roman" w:cstheme="minorHAnsi"/>
          <w:lang w:eastAsia="en-GB"/>
        </w:rPr>
      </w:pPr>
      <w:r w:rsidRPr="00AD59D7">
        <w:rPr>
          <w:rFonts w:eastAsia="Times New Roman" w:cstheme="minorHAnsi"/>
          <w:lang w:eastAsia="en-GB"/>
        </w:rPr>
        <w:t xml:space="preserve">This rating is </w:t>
      </w:r>
      <w:r w:rsidRPr="00AD59D7" w:rsidR="004D7B12">
        <w:rPr>
          <w:rFonts w:eastAsia="Times New Roman" w:cstheme="minorHAnsi"/>
          <w:lang w:eastAsia="en-GB"/>
        </w:rPr>
        <w:t>having</w:t>
      </w:r>
      <w:r w:rsidRPr="00AD59D7">
        <w:rPr>
          <w:rFonts w:eastAsia="Times New Roman" w:cstheme="minorHAnsi"/>
          <w:lang w:eastAsia="en-GB"/>
        </w:rPr>
        <w:t xml:space="preserve"> the same qualities as PEGI 16 except with more </w:t>
      </w:r>
      <w:r w:rsidRPr="00AD59D7" w:rsidR="004B36D5">
        <w:rPr>
          <w:rFonts w:eastAsia="Times New Roman" w:cstheme="minorHAnsi"/>
          <w:lang w:eastAsia="en-GB"/>
        </w:rPr>
        <w:t>revolting</w:t>
      </w:r>
      <w:r w:rsidRPr="00AD59D7">
        <w:rPr>
          <w:rFonts w:eastAsia="Times New Roman" w:cstheme="minorHAnsi"/>
          <w:lang w:eastAsia="en-GB"/>
        </w:rPr>
        <w:t xml:space="preserve"> violence</w:t>
      </w:r>
      <w:r w:rsidRPr="00AD59D7" w:rsidR="004B36D5">
        <w:rPr>
          <w:rFonts w:eastAsia="Times New Roman" w:cstheme="minorHAnsi"/>
          <w:lang w:eastAsia="en-GB"/>
        </w:rPr>
        <w:t>. A perfect example of this is with the game franchise Mortal Kombat.</w:t>
      </w:r>
    </w:p>
    <w:p w:rsidR="000D58E2" w:rsidP="000D58E2" w:rsidRDefault="000D58E2" w14:paraId="258A751A"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3917AB85" wp14:editId="5F715FCB">
            <wp:extent cx="571500" cy="693420"/>
            <wp:effectExtent l="0" t="0" r="0" b="0"/>
            <wp:docPr id="12" name="Picture 12" descr="http://www.pegi.info/en/index/id/33/media/img/3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egi.info/en/index/id/33/media/img/32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693420"/>
                    </a:xfrm>
                    <a:prstGeom prst="rect">
                      <a:avLst/>
                    </a:prstGeom>
                    <a:noFill/>
                    <a:ln>
                      <a:noFill/>
                    </a:ln>
                  </pic:spPr>
                </pic:pic>
              </a:graphicData>
            </a:graphic>
          </wp:inline>
        </w:drawing>
      </w:r>
    </w:p>
    <w:p w:rsidRPr="00AD59D7" w:rsidR="00AD59D7" w:rsidP="000D58E2" w:rsidRDefault="00AD59D7" w14:paraId="744AE6CC" w14:textId="77777777">
      <w:pPr>
        <w:shd w:val="clear" w:color="auto" w:fill="FFFFFF"/>
        <w:spacing w:after="0" w:line="240" w:lineRule="auto"/>
        <w:rPr>
          <w:rFonts w:eastAsia="Times New Roman" w:cstheme="minorHAnsi"/>
          <w:lang w:eastAsia="en-GB"/>
        </w:rPr>
      </w:pPr>
    </w:p>
    <w:p w:rsidRPr="00AD59D7" w:rsidR="000D58E2" w:rsidP="00AD59D7" w:rsidRDefault="0044243F" w14:paraId="665114B2" w14:textId="27937581">
      <w:pPr>
        <w:shd w:val="clear" w:color="auto" w:fill="FFFFFF"/>
        <w:spacing w:after="0" w:line="240" w:lineRule="auto"/>
        <w:rPr>
          <w:rFonts w:eastAsia="Times New Roman" w:cstheme="minorHAnsi"/>
          <w:lang w:eastAsia="en-GB"/>
        </w:rPr>
      </w:pPr>
      <w:r w:rsidRPr="00AD59D7">
        <w:rPr>
          <w:rFonts w:eastAsia="Times New Roman" w:cstheme="minorHAnsi"/>
          <w:lang w:eastAsia="en-GB"/>
        </w:rPr>
        <w:t xml:space="preserve">On the back of the packaging of a game also </w:t>
      </w:r>
      <w:r w:rsidRPr="00AD59D7" w:rsidR="001300BD">
        <w:rPr>
          <w:rFonts w:eastAsia="Times New Roman" w:cstheme="minorHAnsi"/>
          <w:lang w:eastAsia="en-GB"/>
        </w:rPr>
        <w:t>contains pictures dictating why a game is that specific PEGI rating</w:t>
      </w:r>
      <w:r w:rsidRPr="00AD59D7" w:rsidR="00D42CDE">
        <w:rPr>
          <w:rFonts w:eastAsia="Times New Roman" w:cstheme="minorHAnsi"/>
          <w:lang w:eastAsia="en-GB"/>
        </w:rPr>
        <w:t>.</w:t>
      </w:r>
      <w:r w:rsidR="00AD59D7">
        <w:rPr>
          <w:rFonts w:eastAsia="Times New Roman" w:cstheme="minorHAnsi"/>
          <w:lang w:eastAsia="en-GB"/>
        </w:rPr>
        <w:t xml:space="preserve"> </w:t>
      </w:r>
      <w:r w:rsidRPr="00AD59D7" w:rsidR="46A5C33A">
        <w:rPr>
          <w:rFonts w:eastAsia="Times New Roman" w:cstheme="minorHAnsi"/>
          <w:lang w:eastAsia="en-GB"/>
        </w:rPr>
        <w:t>There are eight such</w:t>
      </w:r>
      <w:r w:rsidR="00AD59D7">
        <w:rPr>
          <w:rFonts w:eastAsia="Times New Roman" w:cstheme="minorHAnsi"/>
          <w:lang w:eastAsia="en-GB"/>
        </w:rPr>
        <w:t xml:space="preserve"> pictures</w:t>
      </w:r>
      <w:r w:rsidRPr="00AD59D7" w:rsidR="46A5C33A">
        <w:rPr>
          <w:rFonts w:eastAsia="Times New Roman" w:cstheme="minorHAnsi"/>
          <w:lang w:eastAsia="en-GB"/>
        </w:rPr>
        <w:t>: violence, bad language, fear, drugs, sexual, discrimination, gambling and online gameplay with other people.</w:t>
      </w:r>
    </w:p>
    <w:p w:rsidRPr="00AD59D7" w:rsidR="000D58E2" w:rsidP="000D58E2" w:rsidRDefault="000D58E2" w14:paraId="089344DA"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5C1BD924" wp14:editId="210F8A9B">
            <wp:extent cx="571500" cy="571500"/>
            <wp:effectExtent l="0" t="0" r="0" b="0"/>
            <wp:docPr id="11" name="Picture 11" descr="http://www.pegi.info/en/index/id/33/media/img/2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egi.info/en/index/id/33/media/img/26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Pr="00AD59D7" w:rsidR="000D58E2" w:rsidP="46A5C33A" w:rsidRDefault="46A5C33A" w14:paraId="0BF73258" w14:textId="3EA1A46A">
      <w:pPr>
        <w:shd w:val="clear" w:color="auto" w:fill="FFFFFF" w:themeFill="background1"/>
        <w:spacing w:after="150" w:line="240" w:lineRule="auto"/>
        <w:rPr>
          <w:rFonts w:eastAsia="Times New Roman" w:cstheme="minorHAnsi"/>
          <w:lang w:eastAsia="en-GB"/>
        </w:rPr>
      </w:pPr>
      <w:r w:rsidRPr="00AD59D7">
        <w:rPr>
          <w:rFonts w:eastAsia="Times New Roman" w:cstheme="minorHAnsi"/>
          <w:bCs/>
          <w:u w:val="single"/>
          <w:lang w:eastAsia="en-GB"/>
        </w:rPr>
        <w:t>Bad Language</w:t>
      </w:r>
      <w:r w:rsidRPr="00AD59D7" w:rsidR="00251447">
        <w:rPr>
          <w:rFonts w:eastAsia="Times New Roman" w:cstheme="minorHAnsi"/>
          <w:bCs/>
          <w:u w:val="single"/>
          <w:lang w:eastAsia="en-GB"/>
        </w:rPr>
        <w:t>:</w:t>
      </w:r>
      <w:r w:rsidRPr="00AD59D7" w:rsidR="0FBFF33B">
        <w:rPr>
          <w:rFonts w:cstheme="minorHAnsi"/>
        </w:rPr>
        <w:br/>
      </w:r>
      <w:r w:rsidRPr="00AD59D7">
        <w:rPr>
          <w:rFonts w:eastAsia="Times New Roman" w:cstheme="minorHAnsi"/>
          <w:lang w:eastAsia="en-GB"/>
        </w:rPr>
        <w:t xml:space="preserve">Game contains </w:t>
      </w:r>
      <w:r w:rsidRPr="00AD59D7" w:rsidR="00D42CDE">
        <w:rPr>
          <w:rFonts w:eastAsia="Times New Roman" w:cstheme="minorHAnsi"/>
          <w:lang w:eastAsia="en-GB"/>
        </w:rPr>
        <w:t>profanities.</w:t>
      </w:r>
    </w:p>
    <w:p w:rsidRPr="00AD59D7" w:rsidR="000D58E2" w:rsidP="000D58E2" w:rsidRDefault="000D58E2" w14:paraId="04F6E774"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33663363" wp14:editId="15F81F9E">
            <wp:extent cx="571500" cy="571500"/>
            <wp:effectExtent l="0" t="0" r="0" b="0"/>
            <wp:docPr id="10" name="Picture 10" descr="http://www.pegi.info/en/index/id/33/media/img/2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egi.info/en/index/id/33/media/img/27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Pr="00AD59D7" w:rsidR="000D58E2" w:rsidP="46A5C33A" w:rsidRDefault="46A5C33A" w14:paraId="5984F08F" w14:textId="43D788A3">
      <w:pPr>
        <w:shd w:val="clear" w:color="auto" w:fill="FFFFFF" w:themeFill="background1"/>
        <w:spacing w:after="150" w:line="240" w:lineRule="auto"/>
        <w:rPr>
          <w:rFonts w:eastAsia="Times New Roman" w:cstheme="minorHAnsi"/>
          <w:lang w:eastAsia="en-GB"/>
        </w:rPr>
      </w:pPr>
      <w:r w:rsidRPr="00AD59D7">
        <w:rPr>
          <w:rFonts w:eastAsia="Times New Roman" w:cstheme="minorHAnsi"/>
          <w:bCs/>
          <w:u w:val="single"/>
          <w:lang w:eastAsia="en-GB"/>
        </w:rPr>
        <w:t>Discrimination</w:t>
      </w:r>
      <w:r w:rsidRPr="00AD59D7" w:rsidR="00251447">
        <w:rPr>
          <w:rFonts w:eastAsia="Times New Roman" w:cstheme="minorHAnsi"/>
          <w:bCs/>
          <w:u w:val="single"/>
          <w:lang w:eastAsia="en-GB"/>
        </w:rPr>
        <w:t>:</w:t>
      </w:r>
      <w:r w:rsidRPr="00AD59D7" w:rsidR="0FBFF33B">
        <w:rPr>
          <w:rFonts w:cstheme="minorHAnsi"/>
        </w:rPr>
        <w:br/>
      </w:r>
      <w:r w:rsidRPr="00AD59D7">
        <w:rPr>
          <w:rFonts w:eastAsia="Times New Roman" w:cstheme="minorHAnsi"/>
          <w:lang w:eastAsia="en-GB"/>
        </w:rPr>
        <w:t>Game contains depictions of, or material which may encourage, discrimination</w:t>
      </w:r>
    </w:p>
    <w:p w:rsidRPr="00AD59D7" w:rsidR="000D58E2" w:rsidP="000D58E2" w:rsidRDefault="000D58E2" w14:paraId="0FBC6CAA"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72CE39B9" wp14:editId="5DB8A6AB">
            <wp:extent cx="571500" cy="571500"/>
            <wp:effectExtent l="0" t="0" r="0" b="0"/>
            <wp:docPr id="9" name="Picture 9" descr="http://www.pegi.info/en/index/id/33/media/img/2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egi.info/en/index/id/33/media/img/27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Pr="00AD59D7" w:rsidR="000D58E2" w:rsidP="46A5C33A" w:rsidRDefault="46A5C33A" w14:paraId="66E45185" w14:textId="3FC3566E">
      <w:pPr>
        <w:shd w:val="clear" w:color="auto" w:fill="FFFFFF" w:themeFill="background1"/>
        <w:spacing w:after="150" w:line="240" w:lineRule="auto"/>
        <w:rPr>
          <w:rFonts w:eastAsia="Times New Roman" w:cstheme="minorHAnsi"/>
          <w:lang w:eastAsia="en-GB"/>
        </w:rPr>
      </w:pPr>
      <w:r w:rsidRPr="00AD59D7">
        <w:rPr>
          <w:rFonts w:eastAsia="Times New Roman" w:cstheme="minorHAnsi"/>
          <w:bCs/>
          <w:u w:val="single"/>
          <w:lang w:eastAsia="en-GB"/>
        </w:rPr>
        <w:t>Drugs</w:t>
      </w:r>
      <w:r w:rsidRPr="00AD59D7" w:rsidR="00251447">
        <w:rPr>
          <w:rFonts w:eastAsia="Times New Roman" w:cstheme="minorHAnsi"/>
          <w:bCs/>
          <w:u w:val="single"/>
          <w:lang w:eastAsia="en-GB"/>
        </w:rPr>
        <w:t>:</w:t>
      </w:r>
      <w:r w:rsidRPr="00AD59D7" w:rsidR="0FBFF33B">
        <w:rPr>
          <w:rFonts w:cstheme="minorHAnsi"/>
        </w:rPr>
        <w:br/>
      </w:r>
      <w:r w:rsidRPr="00AD59D7">
        <w:rPr>
          <w:rFonts w:eastAsia="Times New Roman" w:cstheme="minorHAnsi"/>
          <w:lang w:eastAsia="en-GB"/>
        </w:rPr>
        <w:t xml:space="preserve">Game </w:t>
      </w:r>
      <w:r w:rsidRPr="00AD59D7" w:rsidR="00251447">
        <w:rPr>
          <w:rFonts w:eastAsia="Times New Roman" w:cstheme="minorHAnsi"/>
          <w:lang w:eastAsia="en-GB"/>
        </w:rPr>
        <w:t>shows drug use.</w:t>
      </w:r>
    </w:p>
    <w:p w:rsidRPr="00AD59D7" w:rsidR="000D58E2" w:rsidP="000D58E2" w:rsidRDefault="000D58E2" w14:paraId="6D47BCD3"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6C896976" wp14:editId="36344310">
            <wp:extent cx="571500" cy="571500"/>
            <wp:effectExtent l="0" t="0" r="0" b="0"/>
            <wp:docPr id="8" name="Picture 8" descr="http://www.pegi.info/en/index/id/33/media/img/2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egi.info/en/index/id/33/media/img/27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Pr="00AD59D7" w:rsidR="000D58E2" w:rsidP="46A5C33A" w:rsidRDefault="46A5C33A" w14:paraId="560321C9" w14:textId="235CF22C">
      <w:pPr>
        <w:shd w:val="clear" w:color="auto" w:fill="FFFFFF" w:themeFill="background1"/>
        <w:spacing w:after="150" w:line="240" w:lineRule="auto"/>
        <w:rPr>
          <w:rFonts w:eastAsia="Times New Roman" w:cstheme="minorHAnsi"/>
          <w:lang w:eastAsia="en-GB"/>
        </w:rPr>
      </w:pPr>
      <w:r w:rsidRPr="00AD59D7">
        <w:rPr>
          <w:rFonts w:eastAsia="Times New Roman" w:cstheme="minorHAnsi"/>
          <w:bCs/>
          <w:u w:val="single"/>
          <w:lang w:eastAsia="en-GB"/>
        </w:rPr>
        <w:t>Fear</w:t>
      </w:r>
      <w:r w:rsidRPr="00AD59D7" w:rsidR="00251447">
        <w:rPr>
          <w:rFonts w:eastAsia="Times New Roman" w:cstheme="minorHAnsi"/>
          <w:bCs/>
          <w:u w:val="single"/>
          <w:lang w:eastAsia="en-GB"/>
        </w:rPr>
        <w:t>:</w:t>
      </w:r>
      <w:r w:rsidRPr="00AD59D7" w:rsidR="0FBFF33B">
        <w:rPr>
          <w:rFonts w:cstheme="minorHAnsi"/>
        </w:rPr>
        <w:br/>
      </w:r>
      <w:r w:rsidRPr="00AD59D7">
        <w:rPr>
          <w:rFonts w:eastAsia="Times New Roman" w:cstheme="minorHAnsi"/>
          <w:lang w:eastAsia="en-GB"/>
        </w:rPr>
        <w:t>Game may be frightening or scary for young children</w:t>
      </w:r>
    </w:p>
    <w:p w:rsidRPr="00AD59D7" w:rsidR="000D58E2" w:rsidP="000D58E2" w:rsidRDefault="000D58E2" w14:paraId="39382F30"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6E9FCC6D" wp14:editId="1C320A70">
            <wp:extent cx="571500" cy="571500"/>
            <wp:effectExtent l="0" t="0" r="0" b="0"/>
            <wp:docPr id="7" name="Picture 7" descr="http://www.pegi.info/en/index/id/33/media/img/2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egi.info/en/index/id/33/media/img/27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Pr="00AD59D7" w:rsidR="000D58E2" w:rsidP="46A5C33A" w:rsidRDefault="46A5C33A" w14:paraId="300F701C" w14:textId="7D438BF3">
      <w:pPr>
        <w:shd w:val="clear" w:color="auto" w:fill="FFFFFF" w:themeFill="background1"/>
        <w:spacing w:after="150" w:line="240" w:lineRule="auto"/>
        <w:rPr>
          <w:rFonts w:eastAsia="Times New Roman" w:cstheme="minorHAnsi"/>
          <w:lang w:eastAsia="en-GB"/>
        </w:rPr>
      </w:pPr>
      <w:r w:rsidRPr="00AD59D7">
        <w:rPr>
          <w:rFonts w:eastAsia="Times New Roman" w:cstheme="minorHAnsi"/>
          <w:bCs/>
          <w:u w:val="single"/>
          <w:lang w:eastAsia="en-GB"/>
        </w:rPr>
        <w:t>Gambling</w:t>
      </w:r>
      <w:r w:rsidRPr="00AD59D7" w:rsidR="00251447">
        <w:rPr>
          <w:rFonts w:eastAsia="Times New Roman" w:cstheme="minorHAnsi"/>
          <w:bCs/>
          <w:u w:val="single"/>
          <w:lang w:eastAsia="en-GB"/>
        </w:rPr>
        <w:t>:</w:t>
      </w:r>
      <w:r w:rsidRPr="00AD59D7" w:rsidR="0FBFF33B">
        <w:rPr>
          <w:rFonts w:cstheme="minorHAnsi"/>
        </w:rPr>
        <w:br/>
      </w:r>
      <w:r w:rsidRPr="00AD59D7">
        <w:rPr>
          <w:rFonts w:eastAsia="Times New Roman" w:cstheme="minorHAnsi"/>
          <w:lang w:eastAsia="en-GB"/>
        </w:rPr>
        <w:t>Games that encourage or teach gambling</w:t>
      </w:r>
    </w:p>
    <w:p w:rsidRPr="00AD59D7" w:rsidR="000D58E2" w:rsidP="000D58E2" w:rsidRDefault="000D58E2" w14:paraId="158EE227"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lastRenderedPageBreak/>
        <w:drawing>
          <wp:inline distT="0" distB="0" distL="0" distR="0" wp14:anchorId="0372557B" wp14:editId="15708755">
            <wp:extent cx="571500" cy="571500"/>
            <wp:effectExtent l="0" t="0" r="0" b="0"/>
            <wp:docPr id="6" name="Picture 6" descr="http://www.pegi.info/en/index/id/33/media/img/2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egi.info/en/index/id/33/media/img/27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Pr="00AD59D7" w:rsidR="000D58E2" w:rsidP="46A5C33A" w:rsidRDefault="46A5C33A" w14:paraId="7944DEAA" w14:textId="107540CC">
      <w:pPr>
        <w:shd w:val="clear" w:color="auto" w:fill="FFFFFF" w:themeFill="background1"/>
        <w:spacing w:after="150" w:line="240" w:lineRule="auto"/>
        <w:rPr>
          <w:rFonts w:eastAsia="Times New Roman" w:cstheme="minorHAnsi"/>
          <w:lang w:eastAsia="en-GB"/>
        </w:rPr>
      </w:pPr>
      <w:r w:rsidRPr="00AD59D7">
        <w:rPr>
          <w:rFonts w:eastAsia="Times New Roman" w:cstheme="minorHAnsi"/>
          <w:bCs/>
          <w:u w:val="single"/>
          <w:lang w:eastAsia="en-GB"/>
        </w:rPr>
        <w:t>Sex</w:t>
      </w:r>
      <w:r w:rsidRPr="00AD59D7" w:rsidR="00251447">
        <w:rPr>
          <w:rFonts w:eastAsia="Times New Roman" w:cstheme="minorHAnsi"/>
          <w:bCs/>
          <w:u w:val="single"/>
          <w:lang w:eastAsia="en-GB"/>
        </w:rPr>
        <w:t>:</w:t>
      </w:r>
      <w:r w:rsidRPr="00AD59D7" w:rsidR="0FBFF33B">
        <w:rPr>
          <w:rFonts w:cstheme="minorHAnsi"/>
        </w:rPr>
        <w:br/>
      </w:r>
      <w:r w:rsidRPr="00AD59D7">
        <w:rPr>
          <w:rFonts w:eastAsia="Times New Roman" w:cstheme="minorHAnsi"/>
          <w:lang w:eastAsia="en-GB"/>
        </w:rPr>
        <w:t>Game depicts nudity and/or sexual behaviour or sexual references</w:t>
      </w:r>
    </w:p>
    <w:p w:rsidRPr="00AD59D7" w:rsidR="000D58E2" w:rsidP="000D58E2" w:rsidRDefault="000D58E2" w14:paraId="15CC4F07"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5446081B" wp14:editId="0C3BEF08">
            <wp:extent cx="571500" cy="571500"/>
            <wp:effectExtent l="0" t="0" r="0" b="0"/>
            <wp:docPr id="5" name="Picture 5" descr="http://www.pegi.info/en/index/id/33/media/img/2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egi.info/en/index/id/33/media/img/276.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Pr="00AD59D7" w:rsidR="000D58E2" w:rsidP="46A5C33A" w:rsidRDefault="46A5C33A" w14:paraId="060C67AF" w14:textId="3C07C09E">
      <w:pPr>
        <w:shd w:val="clear" w:color="auto" w:fill="FFFFFF" w:themeFill="background1"/>
        <w:spacing w:after="150" w:line="240" w:lineRule="auto"/>
        <w:rPr>
          <w:rFonts w:eastAsia="Times New Roman" w:cstheme="minorHAnsi"/>
          <w:lang w:eastAsia="en-GB"/>
        </w:rPr>
      </w:pPr>
      <w:r w:rsidRPr="00AD59D7">
        <w:rPr>
          <w:rFonts w:eastAsia="Times New Roman" w:cstheme="minorHAnsi"/>
          <w:bCs/>
          <w:u w:val="single"/>
          <w:lang w:eastAsia="en-GB"/>
        </w:rPr>
        <w:t>Violence</w:t>
      </w:r>
      <w:r w:rsidRPr="00AD59D7" w:rsidR="00251447">
        <w:rPr>
          <w:rFonts w:eastAsia="Times New Roman" w:cstheme="minorHAnsi"/>
          <w:bCs/>
          <w:u w:val="single"/>
          <w:lang w:eastAsia="en-GB"/>
        </w:rPr>
        <w:t>:</w:t>
      </w:r>
      <w:r w:rsidRPr="00AD59D7" w:rsidR="0FBFF33B">
        <w:rPr>
          <w:rFonts w:cstheme="minorHAnsi"/>
        </w:rPr>
        <w:br/>
      </w:r>
      <w:r w:rsidRPr="00AD59D7">
        <w:rPr>
          <w:rFonts w:eastAsia="Times New Roman" w:cstheme="minorHAnsi"/>
          <w:lang w:eastAsia="en-GB"/>
        </w:rPr>
        <w:t>Game contains depictions of violence</w:t>
      </w:r>
    </w:p>
    <w:p w:rsidRPr="00AD59D7" w:rsidR="000D58E2" w:rsidP="000D58E2" w:rsidRDefault="000D58E2" w14:paraId="219FF886" w14:textId="77777777">
      <w:pPr>
        <w:shd w:val="clear" w:color="auto" w:fill="FFFFFF"/>
        <w:spacing w:after="0" w:line="240" w:lineRule="auto"/>
        <w:rPr>
          <w:rFonts w:eastAsia="Times New Roman" w:cstheme="minorHAnsi"/>
          <w:lang w:eastAsia="en-GB"/>
        </w:rPr>
      </w:pPr>
      <w:r w:rsidRPr="00AD59D7">
        <w:rPr>
          <w:rFonts w:eastAsia="Times New Roman" w:cstheme="minorHAnsi"/>
          <w:noProof/>
          <w:lang w:eastAsia="en-GB"/>
        </w:rPr>
        <w:drawing>
          <wp:inline distT="0" distB="0" distL="0" distR="0" wp14:anchorId="1DB1C509" wp14:editId="391A4787">
            <wp:extent cx="571500" cy="571500"/>
            <wp:effectExtent l="0" t="0" r="0" b="0"/>
            <wp:docPr id="4" name="Picture 4" descr="http://www.pegi.info/en/index/id/33/media/img/2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egi.info/en/index/id/33/media/img/27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Pr="00AD59D7" w:rsidR="00C9074B" w:rsidP="00AD59D7" w:rsidRDefault="46A5C33A" w14:paraId="35CFF938" w14:textId="451ABE50">
      <w:pPr>
        <w:shd w:val="clear" w:color="auto" w:fill="FFFFFF" w:themeFill="background1"/>
        <w:spacing w:after="240" w:line="240" w:lineRule="auto"/>
        <w:rPr>
          <w:rFonts w:eastAsia="Times New Roman" w:cstheme="minorHAnsi"/>
          <w:lang w:eastAsia="en-GB"/>
        </w:rPr>
      </w:pPr>
      <w:r w:rsidRPr="00AD59D7">
        <w:rPr>
          <w:rFonts w:eastAsia="Times New Roman" w:cstheme="minorHAnsi"/>
          <w:bCs/>
          <w:u w:val="single"/>
          <w:lang w:eastAsia="en-GB"/>
        </w:rPr>
        <w:t>Online gameplay</w:t>
      </w:r>
      <w:r w:rsidRPr="00AD59D7" w:rsidR="00251447">
        <w:rPr>
          <w:rFonts w:eastAsia="Times New Roman" w:cstheme="minorHAnsi"/>
          <w:bCs/>
          <w:u w:val="single"/>
          <w:lang w:eastAsia="en-GB"/>
        </w:rPr>
        <w:t>:</w:t>
      </w:r>
      <w:r w:rsidRPr="00AD59D7" w:rsidR="0FBFF33B">
        <w:rPr>
          <w:rFonts w:cstheme="minorHAnsi"/>
        </w:rPr>
        <w:br/>
      </w:r>
      <w:r w:rsidRPr="00AD59D7">
        <w:rPr>
          <w:rFonts w:eastAsia="Times New Roman" w:cstheme="minorHAnsi"/>
          <w:lang w:eastAsia="en-GB"/>
        </w:rPr>
        <w:t>Game can be played online </w:t>
      </w:r>
    </w:p>
    <w:p w:rsidR="00694035" w:rsidP="46A5C33A" w:rsidRDefault="46A5C33A" w14:paraId="2A73B5EC" w14:textId="77777777">
      <w:pPr>
        <w:pStyle w:val="Heading2"/>
        <w:rPr>
          <w:sz w:val="32"/>
          <w:szCs w:val="32"/>
        </w:rPr>
      </w:pPr>
      <w:r w:rsidRPr="46A5C33A">
        <w:rPr>
          <w:sz w:val="32"/>
          <w:szCs w:val="32"/>
        </w:rPr>
        <w:t>Conclusion</w:t>
      </w:r>
    </w:p>
    <w:p w:rsidR="00AD59D7" w:rsidP="00AD59D7" w:rsidRDefault="003A2200" w14:paraId="2433BC81" w14:textId="414C69DF">
      <w:r>
        <w:t xml:space="preserve">From this assignment I have learnt that there are </w:t>
      </w:r>
      <w:r w:rsidR="00426F93">
        <w:t xml:space="preserve">two main types of research primary and secondary research, primary research is finding the information yourself and secondary research is using other </w:t>
      </w:r>
      <w:r w:rsidR="004D7B12">
        <w:t>people’s</w:t>
      </w:r>
      <w:r w:rsidR="00426F93">
        <w:t xml:space="preserve"> research</w:t>
      </w:r>
      <w:r w:rsidR="00331FFD">
        <w:t xml:space="preserve"> to find information, and in these </w:t>
      </w:r>
      <w:r w:rsidR="004D7B12">
        <w:t>types</w:t>
      </w:r>
      <w:r w:rsidR="00331FFD">
        <w:t xml:space="preserve"> of research are qualitative </w:t>
      </w:r>
      <w:r w:rsidR="000334C2">
        <w:t xml:space="preserve">and quantitative. Quantitative is about finding more in-depth responses and </w:t>
      </w:r>
      <w:r w:rsidR="004D7B12">
        <w:t>people’s</w:t>
      </w:r>
      <w:r w:rsidR="000334C2">
        <w:t xml:space="preserve"> opinions</w:t>
      </w:r>
      <w:r w:rsidR="006D3C84">
        <w:t>. Whereas quantitative like the name suggests is about getting a bunch of simpl</w:t>
      </w:r>
      <w:r w:rsidR="00341BF0">
        <w:t xml:space="preserve">e answers and putting them in a chart to see the findings from the information usually from the population. </w:t>
      </w:r>
      <w:r w:rsidR="004D7B12">
        <w:t>Also,</w:t>
      </w:r>
      <w:r w:rsidR="00341BF0">
        <w:t xml:space="preserve"> that there is a worldwide rating system for video games and that </w:t>
      </w:r>
      <w:r w:rsidR="002E330E">
        <w:t>is called PEGI.</w:t>
      </w:r>
    </w:p>
    <w:p w:rsidR="00AD59D7" w:rsidP="00AD59D7" w:rsidRDefault="00AD59D7" w14:paraId="1DDAEB4A" w14:textId="3B7DC09B">
      <w:pPr>
        <w:pStyle w:val="Heading2"/>
        <w:rPr>
          <w:sz w:val="32"/>
        </w:rPr>
      </w:pPr>
      <w:r w:rsidRPr="00AD59D7">
        <w:rPr>
          <w:sz w:val="32"/>
        </w:rPr>
        <w:t>Sources</w:t>
      </w:r>
    </w:p>
    <w:p w:rsidRPr="00DD150D" w:rsidR="00AD59D7" w:rsidP="00AD59D7" w:rsidRDefault="00AD59D7" w14:paraId="2FEBBAE0" w14:textId="77777777">
      <w:hyperlink w:history="1" r:id="rId24">
        <w:r w:rsidRPr="002A71BD">
          <w:rPr>
            <w:rStyle w:val="Hyperlink"/>
          </w:rPr>
          <w:t>http://researchtechniquesa.blogspot.co.uk/2012/01/primary-and-secondary-research.html</w:t>
        </w:r>
      </w:hyperlink>
    </w:p>
    <w:p w:rsidR="00AD59D7" w:rsidP="00AD59D7" w:rsidRDefault="00AD59D7" w14:paraId="4287E9C4" w14:textId="77777777">
      <w:hyperlink w:history="1" r:id="rId25">
        <w:r w:rsidRPr="007E2749">
          <w:rPr>
            <w:rStyle w:val="Hyperlink"/>
          </w:rPr>
          <w:t>http://www.pegi.info/en/index/id/33/</w:t>
        </w:r>
      </w:hyperlink>
    </w:p>
    <w:p w:rsidR="00AD59D7" w:rsidP="00AD59D7" w:rsidRDefault="00AD59D7" w14:paraId="6CFA17D5" w14:textId="77777777">
      <w:hyperlink r:id="rId26">
        <w:r w:rsidRPr="3150DB2D">
          <w:rPr>
            <w:rStyle w:val="Hyperlink"/>
            <w:rFonts w:ascii="Calibri" w:hAnsi="Calibri" w:eastAsia="Calibri" w:cs="Calibri"/>
          </w:rPr>
          <w:t>https://education.blurtit.com/1359943/what-are-the-advantages-and-disadvantages-of-statistics</w:t>
        </w:r>
      </w:hyperlink>
    </w:p>
    <w:p w:rsidR="00AD59D7" w:rsidP="00AD59D7" w:rsidRDefault="00AD59D7" w14:paraId="178E1DB7" w14:textId="77777777">
      <w:hyperlink r:id="rId27">
        <w:r w:rsidRPr="3150DB2D">
          <w:rPr>
            <w:rStyle w:val="Hyperlink"/>
            <w:rFonts w:ascii="Calibri" w:hAnsi="Calibri" w:eastAsia="Calibri" w:cs="Calibri"/>
          </w:rPr>
          <w:t>https://www.researchoptimus.com/article/primary-research-methods.php</w:t>
        </w:r>
      </w:hyperlink>
    </w:p>
    <w:p w:rsidR="00281C01" w:rsidP="00281C01" w:rsidRDefault="00281C01" w14:paraId="0DE5746E" w14:textId="77777777">
      <w:pPr>
        <w:rPr>
          <w:rFonts w:cstheme="minorHAnsi"/>
          <w:szCs w:val="45"/>
          <w:shd w:val="clear" w:color="auto" w:fill="FFFFFF"/>
        </w:rPr>
      </w:pPr>
      <w:hyperlink w:history="1" r:id="rId28">
        <w:r w:rsidRPr="007E2749">
          <w:rPr>
            <w:rStyle w:val="Hyperlink"/>
            <w:rFonts w:cstheme="minorHAnsi"/>
            <w:szCs w:val="45"/>
            <w:shd w:val="clear" w:color="auto" w:fill="FFFFFF"/>
          </w:rPr>
          <w:t>https://www.nintendo.com/whatsnew/de</w:t>
        </w:r>
        <w:r w:rsidRPr="007E2749">
          <w:rPr>
            <w:rStyle w:val="Hyperlink"/>
            <w:rFonts w:cstheme="minorHAnsi"/>
            <w:szCs w:val="45"/>
            <w:shd w:val="clear" w:color="auto" w:fill="FFFFFF"/>
          </w:rPr>
          <w:t>t</w:t>
        </w:r>
        <w:r w:rsidRPr="007E2749">
          <w:rPr>
            <w:rStyle w:val="Hyperlink"/>
            <w:rFonts w:cstheme="minorHAnsi"/>
            <w:szCs w:val="45"/>
            <w:shd w:val="clear" w:color="auto" w:fill="FFFFFF"/>
          </w:rPr>
          <w:t>ail/jsKF0d4U12rTFWu-Bf_nAKhUJgVakVf7</w:t>
        </w:r>
      </w:hyperlink>
    </w:p>
    <w:p w:rsidR="00281C01" w:rsidP="00281C01" w:rsidRDefault="00281C01" w14:paraId="1FACAC2A" w14:textId="77777777">
      <w:hyperlink w:history="1" r:id="rId29">
        <w:r w:rsidRPr="00EA21D8">
          <w:rPr>
            <w:rStyle w:val="Hyperlink"/>
          </w:rPr>
          <w:t>http://classroom.synonym.com/pros-cons-qualitative-quantitative-research-8179604.html</w:t>
        </w:r>
      </w:hyperlink>
    </w:p>
    <w:p w:rsidR="00121EDA" w:rsidP="00121EDA" w:rsidRDefault="00121EDA" w14:paraId="19D8592C" w14:textId="77777777">
      <w:pPr>
        <w:rPr>
          <w:rStyle w:val="Hyperlink"/>
        </w:rPr>
      </w:pPr>
      <w:hyperlink w:history="1" r:id="rId30">
        <w:r w:rsidRPr="0009065C">
          <w:rPr>
            <w:rStyle w:val="Hyperlink"/>
          </w:rPr>
          <w:t>https://prezi.com/maftwmchicqv/the-importance-of-research-and-how-it-is-used-in-the-games-d/</w:t>
        </w:r>
      </w:hyperlink>
    </w:p>
    <w:p w:rsidR="00121EDA" w:rsidP="00121EDA" w:rsidRDefault="00121EDA" w14:paraId="2B91318E" w14:textId="77777777">
      <w:hyperlink w:history="1" r:id="rId31">
        <w:r w:rsidRPr="008002E1">
          <w:rPr>
            <w:rStyle w:val="Hyperlink"/>
          </w:rPr>
          <w:t>https://fabiangaming.wordpress.com/core-units/unit-3-research-techniques-for-the-creative-media-industries/</w:t>
        </w:r>
      </w:hyperlink>
    </w:p>
    <w:p w:rsidRPr="00AD59D7" w:rsidR="00AD59D7" w:rsidP="00AD59D7" w:rsidRDefault="00AD59D7" w14:paraId="6E578DE7" w14:textId="77777777"/>
    <w:sectPr w:rsidRPr="00AD59D7" w:rsidR="00AD59D7" w:rsidSect="00243C24">
      <w:headerReference w:type="default" r:id="rId32"/>
      <w:footerReference w:type="default" r:id="rId33"/>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35C" w:rsidP="004041E1" w:rsidRDefault="0087435C" w14:paraId="542DCF84" w14:textId="77777777">
      <w:pPr>
        <w:spacing w:after="0" w:line="240" w:lineRule="auto"/>
      </w:pPr>
      <w:r>
        <w:separator/>
      </w:r>
    </w:p>
  </w:endnote>
  <w:endnote w:type="continuationSeparator" w:id="0">
    <w:p w:rsidR="0087435C" w:rsidP="004041E1" w:rsidRDefault="0087435C" w14:paraId="29A7B68E" w14:textId="77777777">
      <w:pPr>
        <w:spacing w:after="0" w:line="240" w:lineRule="auto"/>
      </w:pPr>
      <w:r>
        <w:continuationSeparator/>
      </w:r>
    </w:p>
  </w:endnote>
  <w:endnote w:type="continuationNotice" w:id="1">
    <w:p w:rsidR="0087435C" w:rsidRDefault="0087435C" w14:paraId="57470C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70D" w:rsidP="00E2714D" w:rsidRDefault="00C3670D" w14:paraId="7DE18A09" w14:textId="27C1F6E8">
    <w:pPr>
      <w:pStyle w:val="Footer"/>
    </w:pPr>
    <w:r>
      <w:t xml:space="preserve">Joseph Roper </w:t>
    </w:r>
    <w:r>
      <w:tab/>
    </w:r>
    <w:r>
      <w:tab/>
    </w:r>
    <w:sdt>
      <w:sdtPr>
        <w:id w:val="-1770381836"/>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3567F7">
          <w:rPr>
            <w:noProof/>
          </w:rPr>
          <w:t>7</w:t>
        </w:r>
        <w:r>
          <w:rPr>
            <w:noProof/>
          </w:rPr>
          <w:fldChar w:fldCharType="end"/>
        </w:r>
        <w:r>
          <w:t xml:space="preserve"> </w:t>
        </w:r>
      </w:sdtContent>
    </w:sdt>
  </w:p>
  <w:p w:rsidR="00C3670D" w:rsidRDefault="00C3670D" w14:paraId="42A928F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35C" w:rsidP="004041E1" w:rsidRDefault="0087435C" w14:paraId="51350905" w14:textId="77777777">
      <w:pPr>
        <w:spacing w:after="0" w:line="240" w:lineRule="auto"/>
      </w:pPr>
      <w:r>
        <w:separator/>
      </w:r>
    </w:p>
  </w:footnote>
  <w:footnote w:type="continuationSeparator" w:id="0">
    <w:p w:rsidR="0087435C" w:rsidP="004041E1" w:rsidRDefault="0087435C" w14:paraId="14DF072A" w14:textId="77777777">
      <w:pPr>
        <w:spacing w:after="0" w:line="240" w:lineRule="auto"/>
      </w:pPr>
      <w:r>
        <w:continuationSeparator/>
      </w:r>
    </w:p>
  </w:footnote>
  <w:footnote w:type="continuationNotice" w:id="1">
    <w:p w:rsidR="0087435C" w:rsidRDefault="0087435C" w14:paraId="0738C0E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eastAsiaTheme="majorEastAsia" w:cstheme="majorBidi"/>
        <w:color w:val="595959" w:themeColor="text1" w:themeTint="A6"/>
        <w:sz w:val="32"/>
        <w:szCs w:val="108"/>
      </w:rPr>
      <w:alias w:val="Title"/>
      <w:tag w:val=""/>
      <w:id w:val="1604303333"/>
      <w:dataBinding w:prefixMappings="xmlns:ns0='http://purl.org/dc/elements/1.1/' xmlns:ns1='http://schemas.openxmlformats.org/package/2006/metadata/core-properties' " w:xpath="/ns1:coreProperties[1]/ns0:title[1]" w:storeItemID="{6C3C8BC8-F283-45AE-878A-BAB7291924A1}"/>
      <w:text/>
    </w:sdtPr>
    <w:sdtEndPr/>
    <w:sdtContent>
      <w:p w:rsidRPr="004041E1" w:rsidR="00C3670D" w:rsidP="46A5C33A" w:rsidRDefault="46A5C33A" w14:paraId="7A8F3BC8" w14:textId="77777777">
        <w:pPr>
          <w:pStyle w:val="NoSpacing"/>
          <w:pBdr>
            <w:bottom w:val="single" w:color="7F7F7F" w:themeColor="text1" w:themeTint="80" w:sz="6" w:space="4"/>
          </w:pBdr>
          <w:rPr>
            <w:rFonts w:asciiTheme="majorHAnsi" w:hAnsiTheme="majorHAnsi" w:eastAsiaTheme="majorEastAsia" w:cstheme="majorBidi"/>
            <w:color w:val="595959" w:themeColor="text1" w:themeTint="A6"/>
            <w:sz w:val="32"/>
            <w:szCs w:val="32"/>
          </w:rPr>
        </w:pPr>
        <w:r w:rsidRPr="46A5C33A">
          <w:rPr>
            <w:rFonts w:asciiTheme="majorHAnsi" w:hAnsiTheme="majorHAnsi" w:eastAsiaTheme="majorEastAsia" w:cstheme="majorBidi"/>
            <w:color w:val="595959" w:themeColor="text1" w:themeTint="A6"/>
            <w:sz w:val="32"/>
            <w:szCs w:val="32"/>
          </w:rPr>
          <w:t>BTEC National 90 Credit Diploma in Creative Media Production</w:t>
        </w:r>
      </w:p>
    </w:sdtContent>
  </w:sdt>
  <w:p w:rsidR="00C3670D" w:rsidRDefault="00C3670D" w14:paraId="66A109EB" w14:textId="77777777">
    <w:pPr>
      <w:pStyle w:val="Header"/>
    </w:pPr>
  </w:p>
  <w:p w:rsidR="00C3670D" w:rsidRDefault="00C3670D" w14:paraId="3DD44F7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736EC"/>
    <w:multiLevelType w:val="hybridMultilevel"/>
    <w:tmpl w:val="886E4E94"/>
    <w:lvl w:ilvl="0" w:tplc="D52A6752">
      <w:start w:val="1"/>
      <w:numFmt w:val="bullet"/>
      <w:lvlText w:val=""/>
      <w:lvlJc w:val="left"/>
      <w:pPr>
        <w:ind w:left="720" w:hanging="360"/>
      </w:pPr>
      <w:rPr>
        <w:rFonts w:hint="default" w:ascii="Symbol" w:hAnsi="Symbol"/>
      </w:rPr>
    </w:lvl>
    <w:lvl w:ilvl="1" w:tplc="37286D9C">
      <w:start w:val="1"/>
      <w:numFmt w:val="bullet"/>
      <w:lvlText w:val="o"/>
      <w:lvlJc w:val="left"/>
      <w:pPr>
        <w:ind w:left="1440" w:hanging="360"/>
      </w:pPr>
      <w:rPr>
        <w:rFonts w:hint="default" w:ascii="Courier New" w:hAnsi="Courier New"/>
      </w:rPr>
    </w:lvl>
    <w:lvl w:ilvl="2" w:tplc="6D527B46">
      <w:start w:val="1"/>
      <w:numFmt w:val="bullet"/>
      <w:lvlText w:val=""/>
      <w:lvlJc w:val="left"/>
      <w:pPr>
        <w:ind w:left="2160" w:hanging="360"/>
      </w:pPr>
      <w:rPr>
        <w:rFonts w:hint="default" w:ascii="Wingdings" w:hAnsi="Wingdings"/>
      </w:rPr>
    </w:lvl>
    <w:lvl w:ilvl="3" w:tplc="898A14BC">
      <w:start w:val="1"/>
      <w:numFmt w:val="bullet"/>
      <w:lvlText w:val=""/>
      <w:lvlJc w:val="left"/>
      <w:pPr>
        <w:ind w:left="2880" w:hanging="360"/>
      </w:pPr>
      <w:rPr>
        <w:rFonts w:hint="default" w:ascii="Symbol" w:hAnsi="Symbol"/>
      </w:rPr>
    </w:lvl>
    <w:lvl w:ilvl="4" w:tplc="D0968148">
      <w:start w:val="1"/>
      <w:numFmt w:val="bullet"/>
      <w:lvlText w:val="o"/>
      <w:lvlJc w:val="left"/>
      <w:pPr>
        <w:ind w:left="3600" w:hanging="360"/>
      </w:pPr>
      <w:rPr>
        <w:rFonts w:hint="default" w:ascii="Courier New" w:hAnsi="Courier New"/>
      </w:rPr>
    </w:lvl>
    <w:lvl w:ilvl="5" w:tplc="1952C668">
      <w:start w:val="1"/>
      <w:numFmt w:val="bullet"/>
      <w:lvlText w:val=""/>
      <w:lvlJc w:val="left"/>
      <w:pPr>
        <w:ind w:left="4320" w:hanging="360"/>
      </w:pPr>
      <w:rPr>
        <w:rFonts w:hint="default" w:ascii="Wingdings" w:hAnsi="Wingdings"/>
      </w:rPr>
    </w:lvl>
    <w:lvl w:ilvl="6" w:tplc="F704EAC6">
      <w:start w:val="1"/>
      <w:numFmt w:val="bullet"/>
      <w:lvlText w:val=""/>
      <w:lvlJc w:val="left"/>
      <w:pPr>
        <w:ind w:left="5040" w:hanging="360"/>
      </w:pPr>
      <w:rPr>
        <w:rFonts w:hint="default" w:ascii="Symbol" w:hAnsi="Symbol"/>
      </w:rPr>
    </w:lvl>
    <w:lvl w:ilvl="7" w:tplc="336E66A0">
      <w:start w:val="1"/>
      <w:numFmt w:val="bullet"/>
      <w:lvlText w:val="o"/>
      <w:lvlJc w:val="left"/>
      <w:pPr>
        <w:ind w:left="5760" w:hanging="360"/>
      </w:pPr>
      <w:rPr>
        <w:rFonts w:hint="default" w:ascii="Courier New" w:hAnsi="Courier New"/>
      </w:rPr>
    </w:lvl>
    <w:lvl w:ilvl="8" w:tplc="A1C8EE62">
      <w:start w:val="1"/>
      <w:numFmt w:val="bullet"/>
      <w:lvlText w:val=""/>
      <w:lvlJc w:val="left"/>
      <w:pPr>
        <w:ind w:left="6480" w:hanging="360"/>
      </w:pPr>
      <w:rPr>
        <w:rFonts w:hint="default" w:ascii="Wingdings" w:hAnsi="Wingdings"/>
      </w:rPr>
    </w:lvl>
  </w:abstractNum>
  <w:abstractNum w:abstractNumId="1" w15:restartNumberingAfterBreak="0">
    <w:nsid w:val="321922BA"/>
    <w:multiLevelType w:val="hybridMultilevel"/>
    <w:tmpl w:val="91EC6D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0832B78"/>
    <w:multiLevelType w:val="hybridMultilevel"/>
    <w:tmpl w:val="DB388A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9557A29"/>
    <w:multiLevelType w:val="hybridMultilevel"/>
    <w:tmpl w:val="A8BE17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B3D33FE"/>
    <w:multiLevelType w:val="hybridMultilevel"/>
    <w:tmpl w:val="02BC23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4486D5C"/>
    <w:multiLevelType w:val="hybridMultilevel"/>
    <w:tmpl w:val="85A46F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71274398"/>
    <w:multiLevelType w:val="hybridMultilevel"/>
    <w:tmpl w:val="C61011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5FD38F2"/>
    <w:multiLevelType w:val="hybridMultilevel"/>
    <w:tmpl w:val="CCEE8582"/>
    <w:lvl w:ilvl="0" w:tplc="499A283C">
      <w:start w:val="1"/>
      <w:numFmt w:val="bullet"/>
      <w:lvlText w:val=""/>
      <w:lvlJc w:val="left"/>
      <w:pPr>
        <w:ind w:left="720" w:hanging="360"/>
      </w:pPr>
      <w:rPr>
        <w:rFonts w:hint="default" w:ascii="Symbol" w:hAnsi="Symbol"/>
      </w:rPr>
    </w:lvl>
    <w:lvl w:ilvl="1" w:tplc="EA0443B2">
      <w:start w:val="1"/>
      <w:numFmt w:val="bullet"/>
      <w:lvlText w:val="o"/>
      <w:lvlJc w:val="left"/>
      <w:pPr>
        <w:ind w:left="1440" w:hanging="360"/>
      </w:pPr>
      <w:rPr>
        <w:rFonts w:hint="default" w:ascii="Courier New" w:hAnsi="Courier New"/>
      </w:rPr>
    </w:lvl>
    <w:lvl w:ilvl="2" w:tplc="5FBAC626">
      <w:start w:val="1"/>
      <w:numFmt w:val="bullet"/>
      <w:lvlText w:val=""/>
      <w:lvlJc w:val="left"/>
      <w:pPr>
        <w:ind w:left="2160" w:hanging="360"/>
      </w:pPr>
      <w:rPr>
        <w:rFonts w:hint="default" w:ascii="Wingdings" w:hAnsi="Wingdings"/>
      </w:rPr>
    </w:lvl>
    <w:lvl w:ilvl="3" w:tplc="4754F12E">
      <w:start w:val="1"/>
      <w:numFmt w:val="bullet"/>
      <w:lvlText w:val=""/>
      <w:lvlJc w:val="left"/>
      <w:pPr>
        <w:ind w:left="2880" w:hanging="360"/>
      </w:pPr>
      <w:rPr>
        <w:rFonts w:hint="default" w:ascii="Symbol" w:hAnsi="Symbol"/>
      </w:rPr>
    </w:lvl>
    <w:lvl w:ilvl="4" w:tplc="3596170E">
      <w:start w:val="1"/>
      <w:numFmt w:val="bullet"/>
      <w:lvlText w:val="o"/>
      <w:lvlJc w:val="left"/>
      <w:pPr>
        <w:ind w:left="3600" w:hanging="360"/>
      </w:pPr>
      <w:rPr>
        <w:rFonts w:hint="default" w:ascii="Courier New" w:hAnsi="Courier New"/>
      </w:rPr>
    </w:lvl>
    <w:lvl w:ilvl="5" w:tplc="B46C01BA">
      <w:start w:val="1"/>
      <w:numFmt w:val="bullet"/>
      <w:lvlText w:val=""/>
      <w:lvlJc w:val="left"/>
      <w:pPr>
        <w:ind w:left="4320" w:hanging="360"/>
      </w:pPr>
      <w:rPr>
        <w:rFonts w:hint="default" w:ascii="Wingdings" w:hAnsi="Wingdings"/>
      </w:rPr>
    </w:lvl>
    <w:lvl w:ilvl="6" w:tplc="928A342E">
      <w:start w:val="1"/>
      <w:numFmt w:val="bullet"/>
      <w:lvlText w:val=""/>
      <w:lvlJc w:val="left"/>
      <w:pPr>
        <w:ind w:left="5040" w:hanging="360"/>
      </w:pPr>
      <w:rPr>
        <w:rFonts w:hint="default" w:ascii="Symbol" w:hAnsi="Symbol"/>
      </w:rPr>
    </w:lvl>
    <w:lvl w:ilvl="7" w:tplc="2B4444D4">
      <w:start w:val="1"/>
      <w:numFmt w:val="bullet"/>
      <w:lvlText w:val="o"/>
      <w:lvlJc w:val="left"/>
      <w:pPr>
        <w:ind w:left="5760" w:hanging="360"/>
      </w:pPr>
      <w:rPr>
        <w:rFonts w:hint="default" w:ascii="Courier New" w:hAnsi="Courier New"/>
      </w:rPr>
    </w:lvl>
    <w:lvl w:ilvl="8" w:tplc="EB141D48">
      <w:start w:val="1"/>
      <w:numFmt w:val="bullet"/>
      <w:lvlText w:val=""/>
      <w:lvlJc w:val="left"/>
      <w:pPr>
        <w:ind w:left="6480" w:hanging="360"/>
      </w:pPr>
      <w:rPr>
        <w:rFonts w:hint="default" w:ascii="Wingdings" w:hAnsi="Wingdings"/>
      </w:rPr>
    </w:lvl>
  </w:abstractNum>
  <w:abstractNum w:abstractNumId="8" w15:restartNumberingAfterBreak="0">
    <w:nsid w:val="77EB4194"/>
    <w:multiLevelType w:val="multilevel"/>
    <w:tmpl w:val="376489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7F30A57"/>
    <w:multiLevelType w:val="hybridMultilevel"/>
    <w:tmpl w:val="B80EAB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7"/>
  </w:num>
  <w:num w:numId="3">
    <w:abstractNumId w:val="8"/>
  </w:num>
  <w:num w:numId="4">
    <w:abstractNumId w:val="1"/>
  </w:num>
  <w:num w:numId="5">
    <w:abstractNumId w:val="9"/>
  </w:num>
  <w:num w:numId="6">
    <w:abstractNumId w:val="2"/>
  </w:num>
  <w:num w:numId="7">
    <w:abstractNumId w:val="4"/>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lang="en-GB" w:vendorID="64" w:dllVersion="6" w:nlCheck="1" w:checkStyle="0" w:appName="MSWord"/>
  <w:activeWritingStyle w:lang="en-US" w:vendorID="64" w:dllVersion="6" w:nlCheck="1" w:checkStyle="0" w:appName="MSWord"/>
  <w:activeWritingStyle w:lang="en-GB" w:vendorID="64" w:dllVersion="0" w:nlCheck="1" w:checkStyle="0" w:appName="MSWord"/>
  <w:activeWritingStyle w:lang="en-US" w:vendorID="64" w:dllVersion="0" w:nlCheck="1" w:checkStyle="0" w:appName="MSWord"/>
  <w:proofState w:spelling="clean" w:grammar="dirty"/>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6C5"/>
    <w:rsid w:val="00002DFD"/>
    <w:rsid w:val="000334C2"/>
    <w:rsid w:val="00046532"/>
    <w:rsid w:val="000700BE"/>
    <w:rsid w:val="00074326"/>
    <w:rsid w:val="00077836"/>
    <w:rsid w:val="00083801"/>
    <w:rsid w:val="00083A2D"/>
    <w:rsid w:val="00086284"/>
    <w:rsid w:val="0009209C"/>
    <w:rsid w:val="000B352E"/>
    <w:rsid w:val="000B3926"/>
    <w:rsid w:val="000B45E8"/>
    <w:rsid w:val="000C06DD"/>
    <w:rsid w:val="000C0AAA"/>
    <w:rsid w:val="000D1DDB"/>
    <w:rsid w:val="000D1E6F"/>
    <w:rsid w:val="000D58E2"/>
    <w:rsid w:val="000E3192"/>
    <w:rsid w:val="00102FB1"/>
    <w:rsid w:val="00121EDA"/>
    <w:rsid w:val="001228FE"/>
    <w:rsid w:val="001300BD"/>
    <w:rsid w:val="0013278F"/>
    <w:rsid w:val="001348B8"/>
    <w:rsid w:val="001548E6"/>
    <w:rsid w:val="00156F2B"/>
    <w:rsid w:val="0016047D"/>
    <w:rsid w:val="00170E85"/>
    <w:rsid w:val="001767FA"/>
    <w:rsid w:val="00177072"/>
    <w:rsid w:val="0018078D"/>
    <w:rsid w:val="001909F4"/>
    <w:rsid w:val="001926AF"/>
    <w:rsid w:val="001A2A32"/>
    <w:rsid w:val="001B4731"/>
    <w:rsid w:val="001C60B6"/>
    <w:rsid w:val="001D5C88"/>
    <w:rsid w:val="001D6888"/>
    <w:rsid w:val="001E246E"/>
    <w:rsid w:val="001F39C4"/>
    <w:rsid w:val="00203833"/>
    <w:rsid w:val="00203B67"/>
    <w:rsid w:val="0023411F"/>
    <w:rsid w:val="00243314"/>
    <w:rsid w:val="00243C24"/>
    <w:rsid w:val="00250D63"/>
    <w:rsid w:val="00251447"/>
    <w:rsid w:val="00262450"/>
    <w:rsid w:val="00265483"/>
    <w:rsid w:val="00280E61"/>
    <w:rsid w:val="00281C01"/>
    <w:rsid w:val="00295B67"/>
    <w:rsid w:val="0029D071"/>
    <w:rsid w:val="002A5CB0"/>
    <w:rsid w:val="002B17A6"/>
    <w:rsid w:val="002C6B5B"/>
    <w:rsid w:val="002D6960"/>
    <w:rsid w:val="002E330E"/>
    <w:rsid w:val="002E42BE"/>
    <w:rsid w:val="002E6EE4"/>
    <w:rsid w:val="002F1DF9"/>
    <w:rsid w:val="002F362D"/>
    <w:rsid w:val="002F688C"/>
    <w:rsid w:val="00305F47"/>
    <w:rsid w:val="00331FFD"/>
    <w:rsid w:val="00341BF0"/>
    <w:rsid w:val="003567F7"/>
    <w:rsid w:val="0036182D"/>
    <w:rsid w:val="00362077"/>
    <w:rsid w:val="003628D8"/>
    <w:rsid w:val="00384B8A"/>
    <w:rsid w:val="003918F3"/>
    <w:rsid w:val="00393277"/>
    <w:rsid w:val="003A2200"/>
    <w:rsid w:val="003A52B6"/>
    <w:rsid w:val="003B6EB6"/>
    <w:rsid w:val="003D168D"/>
    <w:rsid w:val="003D5275"/>
    <w:rsid w:val="003F18AA"/>
    <w:rsid w:val="003F30B0"/>
    <w:rsid w:val="004025C1"/>
    <w:rsid w:val="004041E1"/>
    <w:rsid w:val="00410870"/>
    <w:rsid w:val="00410927"/>
    <w:rsid w:val="004132F1"/>
    <w:rsid w:val="00426F93"/>
    <w:rsid w:val="0044243F"/>
    <w:rsid w:val="00456062"/>
    <w:rsid w:val="00463DDC"/>
    <w:rsid w:val="0046406C"/>
    <w:rsid w:val="00473AEC"/>
    <w:rsid w:val="00487BB6"/>
    <w:rsid w:val="004A5BE0"/>
    <w:rsid w:val="004B0009"/>
    <w:rsid w:val="004B1894"/>
    <w:rsid w:val="004B36D5"/>
    <w:rsid w:val="004B528C"/>
    <w:rsid w:val="004D2A0D"/>
    <w:rsid w:val="004D2FFB"/>
    <w:rsid w:val="004D7B12"/>
    <w:rsid w:val="004E3D88"/>
    <w:rsid w:val="004F089E"/>
    <w:rsid w:val="004F634D"/>
    <w:rsid w:val="005250BB"/>
    <w:rsid w:val="0052666B"/>
    <w:rsid w:val="00552285"/>
    <w:rsid w:val="005753C6"/>
    <w:rsid w:val="005A2263"/>
    <w:rsid w:val="005A7517"/>
    <w:rsid w:val="005B0625"/>
    <w:rsid w:val="005E0982"/>
    <w:rsid w:val="005F0CD6"/>
    <w:rsid w:val="005F293E"/>
    <w:rsid w:val="0060109A"/>
    <w:rsid w:val="00612A46"/>
    <w:rsid w:val="00612AC2"/>
    <w:rsid w:val="00612B4C"/>
    <w:rsid w:val="00636824"/>
    <w:rsid w:val="00655524"/>
    <w:rsid w:val="00685745"/>
    <w:rsid w:val="00687EF8"/>
    <w:rsid w:val="00694035"/>
    <w:rsid w:val="006A06C5"/>
    <w:rsid w:val="006B655C"/>
    <w:rsid w:val="006D3C84"/>
    <w:rsid w:val="006D5B7C"/>
    <w:rsid w:val="006D6859"/>
    <w:rsid w:val="006F34AA"/>
    <w:rsid w:val="00700F75"/>
    <w:rsid w:val="00706A76"/>
    <w:rsid w:val="0072035D"/>
    <w:rsid w:val="00723171"/>
    <w:rsid w:val="00733610"/>
    <w:rsid w:val="00742829"/>
    <w:rsid w:val="007739E2"/>
    <w:rsid w:val="00785C5A"/>
    <w:rsid w:val="00796E3C"/>
    <w:rsid w:val="007B03EE"/>
    <w:rsid w:val="007C5D3E"/>
    <w:rsid w:val="007C6B9E"/>
    <w:rsid w:val="007C7230"/>
    <w:rsid w:val="007E154C"/>
    <w:rsid w:val="008304DD"/>
    <w:rsid w:val="00834B19"/>
    <w:rsid w:val="00843F57"/>
    <w:rsid w:val="008446B4"/>
    <w:rsid w:val="008446F5"/>
    <w:rsid w:val="00846AE3"/>
    <w:rsid w:val="008470E5"/>
    <w:rsid w:val="00850A1B"/>
    <w:rsid w:val="00854E99"/>
    <w:rsid w:val="00855A9A"/>
    <w:rsid w:val="0086447F"/>
    <w:rsid w:val="008717B9"/>
    <w:rsid w:val="00872CD9"/>
    <w:rsid w:val="0087435C"/>
    <w:rsid w:val="008823BC"/>
    <w:rsid w:val="00883D42"/>
    <w:rsid w:val="00886867"/>
    <w:rsid w:val="008879A9"/>
    <w:rsid w:val="00887ADB"/>
    <w:rsid w:val="00895131"/>
    <w:rsid w:val="008962FB"/>
    <w:rsid w:val="008B193A"/>
    <w:rsid w:val="008B4673"/>
    <w:rsid w:val="008B7664"/>
    <w:rsid w:val="008D3F1F"/>
    <w:rsid w:val="008D664C"/>
    <w:rsid w:val="008E1394"/>
    <w:rsid w:val="008E59EF"/>
    <w:rsid w:val="008F498F"/>
    <w:rsid w:val="008F4991"/>
    <w:rsid w:val="008F531E"/>
    <w:rsid w:val="008F7D79"/>
    <w:rsid w:val="009120EF"/>
    <w:rsid w:val="00915428"/>
    <w:rsid w:val="009214FE"/>
    <w:rsid w:val="00932F22"/>
    <w:rsid w:val="0094193C"/>
    <w:rsid w:val="00944FC0"/>
    <w:rsid w:val="00975FC2"/>
    <w:rsid w:val="00977CDC"/>
    <w:rsid w:val="009862D9"/>
    <w:rsid w:val="009903CB"/>
    <w:rsid w:val="009A4B6D"/>
    <w:rsid w:val="009B415B"/>
    <w:rsid w:val="009C3EC0"/>
    <w:rsid w:val="009C4C74"/>
    <w:rsid w:val="009C5636"/>
    <w:rsid w:val="009D28ED"/>
    <w:rsid w:val="009D3D00"/>
    <w:rsid w:val="009E654A"/>
    <w:rsid w:val="009F0979"/>
    <w:rsid w:val="009F20CD"/>
    <w:rsid w:val="00A07924"/>
    <w:rsid w:val="00A109A8"/>
    <w:rsid w:val="00A11741"/>
    <w:rsid w:val="00A17972"/>
    <w:rsid w:val="00A5692D"/>
    <w:rsid w:val="00A6753D"/>
    <w:rsid w:val="00A7398C"/>
    <w:rsid w:val="00A8182B"/>
    <w:rsid w:val="00A846CF"/>
    <w:rsid w:val="00A84D3D"/>
    <w:rsid w:val="00A850E6"/>
    <w:rsid w:val="00A96074"/>
    <w:rsid w:val="00AA51F0"/>
    <w:rsid w:val="00AA61DD"/>
    <w:rsid w:val="00AA7AF7"/>
    <w:rsid w:val="00AC30AD"/>
    <w:rsid w:val="00AD1BF7"/>
    <w:rsid w:val="00AD59D7"/>
    <w:rsid w:val="00AE174A"/>
    <w:rsid w:val="00AF7682"/>
    <w:rsid w:val="00B16F00"/>
    <w:rsid w:val="00B202E5"/>
    <w:rsid w:val="00B34D2B"/>
    <w:rsid w:val="00B42490"/>
    <w:rsid w:val="00B43E67"/>
    <w:rsid w:val="00B46985"/>
    <w:rsid w:val="00B47A6B"/>
    <w:rsid w:val="00B671C4"/>
    <w:rsid w:val="00B71629"/>
    <w:rsid w:val="00B84A6C"/>
    <w:rsid w:val="00B86F75"/>
    <w:rsid w:val="00BD4AAF"/>
    <w:rsid w:val="00BE0E10"/>
    <w:rsid w:val="00BE0E1C"/>
    <w:rsid w:val="00BE0E9E"/>
    <w:rsid w:val="00BE247E"/>
    <w:rsid w:val="00BE28A1"/>
    <w:rsid w:val="00BE544C"/>
    <w:rsid w:val="00BF0A16"/>
    <w:rsid w:val="00BF36BD"/>
    <w:rsid w:val="00BF5DD2"/>
    <w:rsid w:val="00C05E01"/>
    <w:rsid w:val="00C063EE"/>
    <w:rsid w:val="00C304B2"/>
    <w:rsid w:val="00C3670D"/>
    <w:rsid w:val="00C37898"/>
    <w:rsid w:val="00C4218B"/>
    <w:rsid w:val="00C422B0"/>
    <w:rsid w:val="00C52911"/>
    <w:rsid w:val="00C61EF5"/>
    <w:rsid w:val="00C6267E"/>
    <w:rsid w:val="00C654A9"/>
    <w:rsid w:val="00C658BB"/>
    <w:rsid w:val="00C67197"/>
    <w:rsid w:val="00C81FB2"/>
    <w:rsid w:val="00C9074B"/>
    <w:rsid w:val="00CB1FAE"/>
    <w:rsid w:val="00CB4A8E"/>
    <w:rsid w:val="00CD1A1F"/>
    <w:rsid w:val="00CF6F11"/>
    <w:rsid w:val="00D12339"/>
    <w:rsid w:val="00D24740"/>
    <w:rsid w:val="00D33931"/>
    <w:rsid w:val="00D35B41"/>
    <w:rsid w:val="00D42CDE"/>
    <w:rsid w:val="00D62C5E"/>
    <w:rsid w:val="00D6331A"/>
    <w:rsid w:val="00D820BE"/>
    <w:rsid w:val="00D90DDA"/>
    <w:rsid w:val="00DB0A73"/>
    <w:rsid w:val="00DB306C"/>
    <w:rsid w:val="00DB6EE4"/>
    <w:rsid w:val="00DB7B60"/>
    <w:rsid w:val="00DC58B4"/>
    <w:rsid w:val="00DD150D"/>
    <w:rsid w:val="00DD32EC"/>
    <w:rsid w:val="00DD4204"/>
    <w:rsid w:val="00DD4CD2"/>
    <w:rsid w:val="00DD7D74"/>
    <w:rsid w:val="00DE2A61"/>
    <w:rsid w:val="00E05D2B"/>
    <w:rsid w:val="00E11794"/>
    <w:rsid w:val="00E1416B"/>
    <w:rsid w:val="00E21F19"/>
    <w:rsid w:val="00E2545A"/>
    <w:rsid w:val="00E267E5"/>
    <w:rsid w:val="00E2714D"/>
    <w:rsid w:val="00E4029C"/>
    <w:rsid w:val="00E53DB3"/>
    <w:rsid w:val="00E65A1A"/>
    <w:rsid w:val="00E752D8"/>
    <w:rsid w:val="00EA3CEE"/>
    <w:rsid w:val="00EA41BF"/>
    <w:rsid w:val="00EB0545"/>
    <w:rsid w:val="00EB2C26"/>
    <w:rsid w:val="00EB7345"/>
    <w:rsid w:val="00EC5202"/>
    <w:rsid w:val="00ED0AA1"/>
    <w:rsid w:val="00EE19CC"/>
    <w:rsid w:val="00EE1D62"/>
    <w:rsid w:val="00F2288A"/>
    <w:rsid w:val="00F34761"/>
    <w:rsid w:val="00F4593B"/>
    <w:rsid w:val="00F56A94"/>
    <w:rsid w:val="00F773FC"/>
    <w:rsid w:val="00F82EDE"/>
    <w:rsid w:val="00F84814"/>
    <w:rsid w:val="00F957B1"/>
    <w:rsid w:val="00F9667E"/>
    <w:rsid w:val="00FA098B"/>
    <w:rsid w:val="00FA1DCE"/>
    <w:rsid w:val="00FA76DA"/>
    <w:rsid w:val="00FA7761"/>
    <w:rsid w:val="00FB6960"/>
    <w:rsid w:val="00FC01C3"/>
    <w:rsid w:val="00FC2B7F"/>
    <w:rsid w:val="00FE03B8"/>
    <w:rsid w:val="00FE2961"/>
    <w:rsid w:val="00FE3C4A"/>
    <w:rsid w:val="00FE5C9F"/>
    <w:rsid w:val="0250A2FC"/>
    <w:rsid w:val="066BAFCC"/>
    <w:rsid w:val="0FBFF33B"/>
    <w:rsid w:val="13992E2F"/>
    <w:rsid w:val="14DCE59F"/>
    <w:rsid w:val="16523115"/>
    <w:rsid w:val="1B1C1223"/>
    <w:rsid w:val="215A19B0"/>
    <w:rsid w:val="30BC70B2"/>
    <w:rsid w:val="3150DB2D"/>
    <w:rsid w:val="390C8B94"/>
    <w:rsid w:val="46A5C33A"/>
    <w:rsid w:val="4711B3AE"/>
    <w:rsid w:val="4A55FA5D"/>
    <w:rsid w:val="61000283"/>
    <w:rsid w:val="66A01B99"/>
    <w:rsid w:val="70468DA5"/>
    <w:rsid w:val="75C44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F95C"/>
  <w15:chartTrackingRefBased/>
  <w15:docId w15:val="{F7A21828-D8D1-4D99-8296-EDEEEC1A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446B4"/>
    <w:pPr>
      <w:keepNext/>
      <w:keepLines/>
      <w:spacing w:before="240" w:after="0"/>
      <w:outlineLvl w:val="0"/>
    </w:pPr>
    <w:rPr>
      <w:rFonts w:asciiTheme="majorHAnsi" w:hAnsiTheme="majorHAnsi" w:eastAsiaTheme="majorEastAsia"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4041E1"/>
    <w:pPr>
      <w:keepNext/>
      <w:keepLines/>
      <w:spacing w:before="40" w:after="0"/>
      <w:outlineLvl w:val="1"/>
    </w:pPr>
    <w:rPr>
      <w:rFonts w:asciiTheme="majorHAnsi" w:hAnsiTheme="majorHAnsi" w:eastAsiaTheme="majorEastAsia"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8D3F1F"/>
    <w:pPr>
      <w:keepNext/>
      <w:keepLines/>
      <w:spacing w:before="40" w:after="0"/>
      <w:outlineLvl w:val="2"/>
    </w:pPr>
    <w:rPr>
      <w:rFonts w:asciiTheme="majorHAnsi" w:hAnsiTheme="majorHAnsi" w:eastAsiaTheme="majorEastAsia" w:cstheme="majorBidi"/>
      <w:color w:val="1A495C" w:themeColor="accent1" w:themeShade="7F"/>
      <w:sz w:val="24"/>
      <w:szCs w:val="24"/>
    </w:rPr>
  </w:style>
  <w:style w:type="paragraph" w:styleId="Heading4">
    <w:name w:val="heading 4"/>
    <w:basedOn w:val="Normal"/>
    <w:next w:val="Normal"/>
    <w:link w:val="Heading4Char"/>
    <w:uiPriority w:val="9"/>
    <w:unhideWhenUsed/>
    <w:qFormat/>
    <w:rsid w:val="00895131"/>
    <w:pPr>
      <w:keepNext/>
      <w:keepLines/>
      <w:spacing w:before="40" w:after="0"/>
      <w:outlineLvl w:val="3"/>
    </w:pPr>
    <w:rPr>
      <w:rFonts w:asciiTheme="majorHAnsi" w:hAnsiTheme="majorHAnsi" w:eastAsiaTheme="majorEastAsia" w:cstheme="majorBidi"/>
      <w:i/>
      <w:iCs/>
      <w:color w:val="276E8B"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243C24"/>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243C24"/>
    <w:rPr>
      <w:rFonts w:eastAsiaTheme="minorEastAsia"/>
      <w:lang w:val="en-US"/>
    </w:rPr>
  </w:style>
  <w:style w:type="character" w:styleId="Heading1Char" w:customStyle="1">
    <w:name w:val="Heading 1 Char"/>
    <w:basedOn w:val="DefaultParagraphFont"/>
    <w:link w:val="Heading1"/>
    <w:uiPriority w:val="9"/>
    <w:rsid w:val="008446B4"/>
    <w:rPr>
      <w:rFonts w:asciiTheme="majorHAnsi" w:hAnsiTheme="majorHAnsi" w:eastAsiaTheme="majorEastAsia" w:cstheme="majorBidi"/>
      <w:color w:val="276E8B" w:themeColor="accent1" w:themeShade="BF"/>
      <w:sz w:val="32"/>
      <w:szCs w:val="32"/>
    </w:rPr>
  </w:style>
  <w:style w:type="paragraph" w:styleId="TOCHeading">
    <w:name w:val="TOC Heading"/>
    <w:basedOn w:val="Heading1"/>
    <w:next w:val="Normal"/>
    <w:uiPriority w:val="39"/>
    <w:unhideWhenUsed/>
    <w:qFormat/>
    <w:rsid w:val="008446B4"/>
    <w:pPr>
      <w:outlineLvl w:val="9"/>
    </w:pPr>
    <w:rPr>
      <w:lang w:val="en-US"/>
    </w:rPr>
  </w:style>
  <w:style w:type="paragraph" w:styleId="Title">
    <w:name w:val="Title"/>
    <w:basedOn w:val="Normal"/>
    <w:next w:val="Normal"/>
    <w:link w:val="TitleChar"/>
    <w:uiPriority w:val="10"/>
    <w:qFormat/>
    <w:rsid w:val="004041E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041E1"/>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4041E1"/>
    <w:rPr>
      <w:rFonts w:asciiTheme="majorHAnsi" w:hAnsiTheme="majorHAnsi" w:eastAsiaTheme="majorEastAsia" w:cstheme="majorBidi"/>
      <w:color w:val="276E8B" w:themeColor="accent1" w:themeShade="BF"/>
      <w:sz w:val="26"/>
      <w:szCs w:val="26"/>
    </w:rPr>
  </w:style>
  <w:style w:type="paragraph" w:styleId="Header">
    <w:name w:val="header"/>
    <w:basedOn w:val="Normal"/>
    <w:link w:val="HeaderChar"/>
    <w:uiPriority w:val="99"/>
    <w:unhideWhenUsed/>
    <w:rsid w:val="004041E1"/>
    <w:pPr>
      <w:tabs>
        <w:tab w:val="center" w:pos="4513"/>
        <w:tab w:val="right" w:pos="9026"/>
      </w:tabs>
      <w:spacing w:after="0" w:line="240" w:lineRule="auto"/>
    </w:pPr>
  </w:style>
  <w:style w:type="character" w:styleId="HeaderChar" w:customStyle="1">
    <w:name w:val="Header Char"/>
    <w:basedOn w:val="DefaultParagraphFont"/>
    <w:link w:val="Header"/>
    <w:uiPriority w:val="99"/>
    <w:rsid w:val="004041E1"/>
  </w:style>
  <w:style w:type="paragraph" w:styleId="Footer">
    <w:name w:val="footer"/>
    <w:basedOn w:val="Normal"/>
    <w:link w:val="FooterChar"/>
    <w:uiPriority w:val="99"/>
    <w:unhideWhenUsed/>
    <w:rsid w:val="004041E1"/>
    <w:pPr>
      <w:tabs>
        <w:tab w:val="center" w:pos="4513"/>
        <w:tab w:val="right" w:pos="9026"/>
      </w:tabs>
      <w:spacing w:after="0" w:line="240" w:lineRule="auto"/>
    </w:pPr>
  </w:style>
  <w:style w:type="character" w:styleId="FooterChar" w:customStyle="1">
    <w:name w:val="Footer Char"/>
    <w:basedOn w:val="DefaultParagraphFont"/>
    <w:link w:val="Footer"/>
    <w:uiPriority w:val="99"/>
    <w:rsid w:val="004041E1"/>
  </w:style>
  <w:style w:type="paragraph" w:styleId="TOC1">
    <w:name w:val="toc 1"/>
    <w:basedOn w:val="Normal"/>
    <w:next w:val="Normal"/>
    <w:autoRedefine/>
    <w:uiPriority w:val="39"/>
    <w:unhideWhenUsed/>
    <w:rsid w:val="00E2714D"/>
    <w:pPr>
      <w:spacing w:after="100"/>
    </w:pPr>
  </w:style>
  <w:style w:type="paragraph" w:styleId="TOC2">
    <w:name w:val="toc 2"/>
    <w:basedOn w:val="Normal"/>
    <w:next w:val="Normal"/>
    <w:autoRedefine/>
    <w:uiPriority w:val="39"/>
    <w:unhideWhenUsed/>
    <w:rsid w:val="00E2714D"/>
    <w:pPr>
      <w:spacing w:after="100"/>
      <w:ind w:left="220"/>
    </w:pPr>
  </w:style>
  <w:style w:type="character" w:styleId="Hyperlink">
    <w:name w:val="Hyperlink"/>
    <w:basedOn w:val="DefaultParagraphFont"/>
    <w:uiPriority w:val="99"/>
    <w:unhideWhenUsed/>
    <w:rsid w:val="00E2714D"/>
    <w:rPr>
      <w:color w:val="6B9F25" w:themeColor="hyperlink"/>
      <w:u w:val="single"/>
    </w:rPr>
  </w:style>
  <w:style w:type="character" w:styleId="FollowedHyperlink">
    <w:name w:val="FollowedHyperlink"/>
    <w:basedOn w:val="DefaultParagraphFont"/>
    <w:uiPriority w:val="99"/>
    <w:semiHidden/>
    <w:unhideWhenUsed/>
    <w:rsid w:val="00F2288A"/>
    <w:rPr>
      <w:color w:val="9F6715" w:themeColor="followedHyperlink"/>
      <w:u w:val="single"/>
    </w:rPr>
  </w:style>
  <w:style w:type="paragraph" w:styleId="NormalWeb">
    <w:name w:val="Normal (Web)"/>
    <w:basedOn w:val="Normal"/>
    <w:uiPriority w:val="99"/>
    <w:semiHidden/>
    <w:unhideWhenUsed/>
    <w:rsid w:val="00C61EF5"/>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TableGrid">
    <w:name w:val="Table Grid"/>
    <w:basedOn w:val="TableNormal"/>
    <w:uiPriority w:val="39"/>
    <w:rsid w:val="00305F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8D3F1F"/>
    <w:rPr>
      <w:rFonts w:asciiTheme="majorHAnsi" w:hAnsiTheme="majorHAnsi" w:eastAsiaTheme="majorEastAsia" w:cstheme="majorBidi"/>
      <w:color w:val="1A495C" w:themeColor="accent1" w:themeShade="7F"/>
      <w:sz w:val="24"/>
      <w:szCs w:val="24"/>
    </w:rPr>
  </w:style>
  <w:style w:type="character" w:styleId="Strong">
    <w:name w:val="Strong"/>
    <w:basedOn w:val="DefaultParagraphFont"/>
    <w:uiPriority w:val="22"/>
    <w:qFormat/>
    <w:rsid w:val="008E1394"/>
    <w:rPr>
      <w:b/>
      <w:bCs/>
    </w:rPr>
  </w:style>
  <w:style w:type="paragraph" w:styleId="cb-split" w:customStyle="1">
    <w:name w:val="cb-split"/>
    <w:basedOn w:val="Normal"/>
    <w:rsid w:val="00A11741"/>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A11741"/>
    <w:pPr>
      <w:ind w:left="720"/>
      <w:contextualSpacing/>
    </w:pPr>
  </w:style>
  <w:style w:type="character" w:styleId="UnresolvedMention1" w:customStyle="1">
    <w:name w:val="Unresolved Mention1"/>
    <w:basedOn w:val="DefaultParagraphFont"/>
    <w:uiPriority w:val="99"/>
    <w:semiHidden/>
    <w:unhideWhenUsed/>
    <w:rsid w:val="00046532"/>
    <w:rPr>
      <w:color w:val="808080"/>
      <w:shd w:val="clear" w:color="auto" w:fill="E6E6E6"/>
    </w:rPr>
  </w:style>
  <w:style w:type="character" w:styleId="Heading4Char" w:customStyle="1">
    <w:name w:val="Heading 4 Char"/>
    <w:basedOn w:val="DefaultParagraphFont"/>
    <w:link w:val="Heading4"/>
    <w:uiPriority w:val="9"/>
    <w:rsid w:val="00895131"/>
    <w:rPr>
      <w:rFonts w:asciiTheme="majorHAnsi" w:hAnsiTheme="majorHAnsi" w:eastAsiaTheme="majorEastAsia" w:cstheme="majorBidi"/>
      <w:i/>
      <w:iCs/>
      <w:color w:val="276E8B" w:themeColor="accent1" w:themeShade="BF"/>
    </w:rPr>
  </w:style>
  <w:style w:type="character" w:styleId="headline5" w:customStyle="1">
    <w:name w:val="headline5"/>
    <w:basedOn w:val="DefaultParagraphFont"/>
    <w:rsid w:val="000D58E2"/>
  </w:style>
  <w:style w:type="character" w:styleId="UnresolvedMention">
    <w:name w:val="Unresolved Mention"/>
    <w:basedOn w:val="DefaultParagraphFont"/>
    <w:uiPriority w:val="99"/>
    <w:semiHidden/>
    <w:unhideWhenUsed/>
    <w:rsid w:val="00DD15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1890">
      <w:bodyDiv w:val="1"/>
      <w:marLeft w:val="0"/>
      <w:marRight w:val="0"/>
      <w:marTop w:val="0"/>
      <w:marBottom w:val="0"/>
      <w:divBdr>
        <w:top w:val="none" w:sz="0" w:space="0" w:color="auto"/>
        <w:left w:val="none" w:sz="0" w:space="0" w:color="auto"/>
        <w:bottom w:val="none" w:sz="0" w:space="0" w:color="auto"/>
        <w:right w:val="none" w:sz="0" w:space="0" w:color="auto"/>
      </w:divBdr>
    </w:div>
    <w:div w:id="283584151">
      <w:bodyDiv w:val="1"/>
      <w:marLeft w:val="0"/>
      <w:marRight w:val="0"/>
      <w:marTop w:val="0"/>
      <w:marBottom w:val="0"/>
      <w:divBdr>
        <w:top w:val="none" w:sz="0" w:space="0" w:color="auto"/>
        <w:left w:val="none" w:sz="0" w:space="0" w:color="auto"/>
        <w:bottom w:val="none" w:sz="0" w:space="0" w:color="auto"/>
        <w:right w:val="none" w:sz="0" w:space="0" w:color="auto"/>
      </w:divBdr>
    </w:div>
    <w:div w:id="1051996831">
      <w:bodyDiv w:val="1"/>
      <w:marLeft w:val="0"/>
      <w:marRight w:val="0"/>
      <w:marTop w:val="0"/>
      <w:marBottom w:val="0"/>
      <w:divBdr>
        <w:top w:val="none" w:sz="0" w:space="0" w:color="auto"/>
        <w:left w:val="none" w:sz="0" w:space="0" w:color="auto"/>
        <w:bottom w:val="none" w:sz="0" w:space="0" w:color="auto"/>
        <w:right w:val="none" w:sz="0" w:space="0" w:color="auto"/>
      </w:divBdr>
    </w:div>
    <w:div w:id="1117606317">
      <w:bodyDiv w:val="1"/>
      <w:marLeft w:val="0"/>
      <w:marRight w:val="0"/>
      <w:marTop w:val="0"/>
      <w:marBottom w:val="0"/>
      <w:divBdr>
        <w:top w:val="none" w:sz="0" w:space="0" w:color="auto"/>
        <w:left w:val="none" w:sz="0" w:space="0" w:color="auto"/>
        <w:bottom w:val="none" w:sz="0" w:space="0" w:color="auto"/>
        <w:right w:val="none" w:sz="0" w:space="0" w:color="auto"/>
      </w:divBdr>
    </w:div>
    <w:div w:id="1154295744">
      <w:bodyDiv w:val="1"/>
      <w:marLeft w:val="0"/>
      <w:marRight w:val="0"/>
      <w:marTop w:val="0"/>
      <w:marBottom w:val="0"/>
      <w:divBdr>
        <w:top w:val="none" w:sz="0" w:space="0" w:color="auto"/>
        <w:left w:val="none" w:sz="0" w:space="0" w:color="auto"/>
        <w:bottom w:val="none" w:sz="0" w:space="0" w:color="auto"/>
        <w:right w:val="none" w:sz="0" w:space="0" w:color="auto"/>
      </w:divBdr>
    </w:div>
    <w:div w:id="1297906595">
      <w:bodyDiv w:val="1"/>
      <w:marLeft w:val="0"/>
      <w:marRight w:val="0"/>
      <w:marTop w:val="0"/>
      <w:marBottom w:val="0"/>
      <w:divBdr>
        <w:top w:val="none" w:sz="0" w:space="0" w:color="auto"/>
        <w:left w:val="none" w:sz="0" w:space="0" w:color="auto"/>
        <w:bottom w:val="none" w:sz="0" w:space="0" w:color="auto"/>
        <w:right w:val="none" w:sz="0" w:space="0" w:color="auto"/>
      </w:divBdr>
      <w:divsChild>
        <w:div w:id="441346350">
          <w:marLeft w:val="0"/>
          <w:marRight w:val="0"/>
          <w:marTop w:val="0"/>
          <w:marBottom w:val="0"/>
          <w:divBdr>
            <w:top w:val="none" w:sz="0" w:space="0" w:color="auto"/>
            <w:left w:val="none" w:sz="0" w:space="0" w:color="auto"/>
            <w:bottom w:val="none" w:sz="0" w:space="0" w:color="auto"/>
            <w:right w:val="none" w:sz="0" w:space="0" w:color="auto"/>
          </w:divBdr>
          <w:divsChild>
            <w:div w:id="228619002">
              <w:marLeft w:val="0"/>
              <w:marRight w:val="0"/>
              <w:marTop w:val="0"/>
              <w:marBottom w:val="0"/>
              <w:divBdr>
                <w:top w:val="none" w:sz="0" w:space="0" w:color="auto"/>
                <w:left w:val="none" w:sz="0" w:space="0" w:color="auto"/>
                <w:bottom w:val="none" w:sz="0" w:space="0" w:color="auto"/>
                <w:right w:val="none" w:sz="0" w:space="0" w:color="auto"/>
              </w:divBdr>
            </w:div>
          </w:divsChild>
        </w:div>
        <w:div w:id="1427649905">
          <w:marLeft w:val="0"/>
          <w:marRight w:val="0"/>
          <w:marTop w:val="0"/>
          <w:marBottom w:val="0"/>
          <w:divBdr>
            <w:top w:val="none" w:sz="0" w:space="0" w:color="auto"/>
            <w:left w:val="none" w:sz="0" w:space="0" w:color="auto"/>
            <w:bottom w:val="none" w:sz="0" w:space="0" w:color="auto"/>
            <w:right w:val="none" w:sz="0" w:space="0" w:color="auto"/>
          </w:divBdr>
          <w:divsChild>
            <w:div w:id="9633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6879">
      <w:bodyDiv w:val="1"/>
      <w:marLeft w:val="0"/>
      <w:marRight w:val="0"/>
      <w:marTop w:val="0"/>
      <w:marBottom w:val="0"/>
      <w:divBdr>
        <w:top w:val="none" w:sz="0" w:space="0" w:color="auto"/>
        <w:left w:val="none" w:sz="0" w:space="0" w:color="auto"/>
        <w:bottom w:val="none" w:sz="0" w:space="0" w:color="auto"/>
        <w:right w:val="none" w:sz="0" w:space="0" w:color="auto"/>
      </w:divBdr>
    </w:div>
    <w:div w:id="1365523500">
      <w:bodyDiv w:val="1"/>
      <w:marLeft w:val="0"/>
      <w:marRight w:val="0"/>
      <w:marTop w:val="0"/>
      <w:marBottom w:val="0"/>
      <w:divBdr>
        <w:top w:val="none" w:sz="0" w:space="0" w:color="auto"/>
        <w:left w:val="none" w:sz="0" w:space="0" w:color="auto"/>
        <w:bottom w:val="none" w:sz="0" w:space="0" w:color="auto"/>
        <w:right w:val="none" w:sz="0" w:space="0" w:color="auto"/>
      </w:divBdr>
    </w:div>
    <w:div w:id="1415086074">
      <w:bodyDiv w:val="1"/>
      <w:marLeft w:val="0"/>
      <w:marRight w:val="0"/>
      <w:marTop w:val="0"/>
      <w:marBottom w:val="0"/>
      <w:divBdr>
        <w:top w:val="none" w:sz="0" w:space="0" w:color="auto"/>
        <w:left w:val="none" w:sz="0" w:space="0" w:color="auto"/>
        <w:bottom w:val="none" w:sz="0" w:space="0" w:color="auto"/>
        <w:right w:val="none" w:sz="0" w:space="0" w:color="auto"/>
      </w:divBdr>
    </w:div>
    <w:div w:id="1539396277">
      <w:bodyDiv w:val="1"/>
      <w:marLeft w:val="0"/>
      <w:marRight w:val="0"/>
      <w:marTop w:val="0"/>
      <w:marBottom w:val="0"/>
      <w:divBdr>
        <w:top w:val="none" w:sz="0" w:space="0" w:color="auto"/>
        <w:left w:val="none" w:sz="0" w:space="0" w:color="auto"/>
        <w:bottom w:val="none" w:sz="0" w:space="0" w:color="auto"/>
        <w:right w:val="none" w:sz="0" w:space="0" w:color="auto"/>
      </w:divBdr>
      <w:divsChild>
        <w:div w:id="1745179417">
          <w:marLeft w:val="0"/>
          <w:marRight w:val="0"/>
          <w:marTop w:val="0"/>
          <w:marBottom w:val="150"/>
          <w:divBdr>
            <w:top w:val="none" w:sz="0" w:space="0" w:color="auto"/>
            <w:left w:val="none" w:sz="0" w:space="0" w:color="auto"/>
            <w:bottom w:val="none" w:sz="0" w:space="0" w:color="auto"/>
            <w:right w:val="none" w:sz="0" w:space="0" w:color="auto"/>
          </w:divBdr>
          <w:divsChild>
            <w:div w:id="899098890">
              <w:marLeft w:val="0"/>
              <w:marRight w:val="0"/>
              <w:marTop w:val="75"/>
              <w:marBottom w:val="0"/>
              <w:divBdr>
                <w:top w:val="none" w:sz="0" w:space="0" w:color="auto"/>
                <w:left w:val="none" w:sz="0" w:space="0" w:color="auto"/>
                <w:bottom w:val="none" w:sz="0" w:space="0" w:color="auto"/>
                <w:right w:val="none" w:sz="0" w:space="0" w:color="auto"/>
              </w:divBdr>
            </w:div>
          </w:divsChild>
        </w:div>
        <w:div w:id="800537614">
          <w:marLeft w:val="0"/>
          <w:marRight w:val="0"/>
          <w:marTop w:val="0"/>
          <w:marBottom w:val="150"/>
          <w:divBdr>
            <w:top w:val="single" w:sz="6" w:space="0" w:color="6495B3"/>
            <w:left w:val="single" w:sz="6" w:space="0" w:color="6495B3"/>
            <w:bottom w:val="single" w:sz="6" w:space="0" w:color="6495B3"/>
            <w:right w:val="single" w:sz="6" w:space="0" w:color="6495B3"/>
          </w:divBdr>
          <w:divsChild>
            <w:div w:id="1695574385">
              <w:marLeft w:val="240"/>
              <w:marRight w:val="240"/>
              <w:marTop w:val="240"/>
              <w:marBottom w:val="240"/>
              <w:divBdr>
                <w:top w:val="none" w:sz="0" w:space="0" w:color="auto"/>
                <w:left w:val="none" w:sz="0" w:space="0" w:color="auto"/>
                <w:bottom w:val="none" w:sz="0" w:space="0" w:color="auto"/>
                <w:right w:val="none" w:sz="0" w:space="0" w:color="auto"/>
              </w:divBdr>
              <w:divsChild>
                <w:div w:id="355273857">
                  <w:marLeft w:val="0"/>
                  <w:marRight w:val="0"/>
                  <w:marTop w:val="0"/>
                  <w:marBottom w:val="0"/>
                  <w:divBdr>
                    <w:top w:val="none" w:sz="0" w:space="0" w:color="auto"/>
                    <w:left w:val="none" w:sz="0" w:space="0" w:color="auto"/>
                    <w:bottom w:val="none" w:sz="0" w:space="0" w:color="auto"/>
                    <w:right w:val="none" w:sz="0" w:space="0" w:color="auto"/>
                  </w:divBdr>
                </w:div>
                <w:div w:id="930162795">
                  <w:marLeft w:val="0"/>
                  <w:marRight w:val="0"/>
                  <w:marTop w:val="0"/>
                  <w:marBottom w:val="0"/>
                  <w:divBdr>
                    <w:top w:val="none" w:sz="0" w:space="0" w:color="auto"/>
                    <w:left w:val="none" w:sz="0" w:space="0" w:color="auto"/>
                    <w:bottom w:val="none" w:sz="0" w:space="0" w:color="auto"/>
                    <w:right w:val="none" w:sz="0" w:space="0" w:color="auto"/>
                  </w:divBdr>
                </w:div>
                <w:div w:id="392854654">
                  <w:marLeft w:val="0"/>
                  <w:marRight w:val="0"/>
                  <w:marTop w:val="0"/>
                  <w:marBottom w:val="0"/>
                  <w:divBdr>
                    <w:top w:val="none" w:sz="0" w:space="0" w:color="auto"/>
                    <w:left w:val="none" w:sz="0" w:space="0" w:color="auto"/>
                    <w:bottom w:val="none" w:sz="0" w:space="0" w:color="auto"/>
                    <w:right w:val="none" w:sz="0" w:space="0" w:color="auto"/>
                  </w:divBdr>
                </w:div>
                <w:div w:id="612400304">
                  <w:marLeft w:val="0"/>
                  <w:marRight w:val="0"/>
                  <w:marTop w:val="0"/>
                  <w:marBottom w:val="0"/>
                  <w:divBdr>
                    <w:top w:val="none" w:sz="0" w:space="0" w:color="auto"/>
                    <w:left w:val="none" w:sz="0" w:space="0" w:color="auto"/>
                    <w:bottom w:val="none" w:sz="0" w:space="0" w:color="auto"/>
                    <w:right w:val="none" w:sz="0" w:space="0" w:color="auto"/>
                  </w:divBdr>
                </w:div>
                <w:div w:id="4618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5580">
          <w:marLeft w:val="0"/>
          <w:marRight w:val="0"/>
          <w:marTop w:val="0"/>
          <w:marBottom w:val="150"/>
          <w:divBdr>
            <w:top w:val="none" w:sz="0" w:space="0" w:color="auto"/>
            <w:left w:val="none" w:sz="0" w:space="0" w:color="auto"/>
            <w:bottom w:val="none" w:sz="0" w:space="0" w:color="auto"/>
            <w:right w:val="none" w:sz="0" w:space="0" w:color="auto"/>
          </w:divBdr>
          <w:divsChild>
            <w:div w:id="924340604">
              <w:marLeft w:val="0"/>
              <w:marRight w:val="0"/>
              <w:marTop w:val="60"/>
              <w:marBottom w:val="0"/>
              <w:divBdr>
                <w:top w:val="none" w:sz="0" w:space="0" w:color="auto"/>
                <w:left w:val="none" w:sz="0" w:space="0" w:color="auto"/>
                <w:bottom w:val="none" w:sz="0" w:space="0" w:color="auto"/>
                <w:right w:val="none" w:sz="0" w:space="0" w:color="auto"/>
              </w:divBdr>
              <w:divsChild>
                <w:div w:id="1826896618">
                  <w:marLeft w:val="0"/>
                  <w:marRight w:val="0"/>
                  <w:marTop w:val="0"/>
                  <w:marBottom w:val="0"/>
                  <w:divBdr>
                    <w:top w:val="none" w:sz="0" w:space="0" w:color="auto"/>
                    <w:left w:val="none" w:sz="0" w:space="0" w:color="auto"/>
                    <w:bottom w:val="none" w:sz="0" w:space="0" w:color="auto"/>
                    <w:right w:val="none" w:sz="0" w:space="0" w:color="auto"/>
                  </w:divBdr>
                </w:div>
                <w:div w:id="11381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928">
          <w:marLeft w:val="0"/>
          <w:marRight w:val="0"/>
          <w:marTop w:val="0"/>
          <w:marBottom w:val="150"/>
          <w:divBdr>
            <w:top w:val="none" w:sz="0" w:space="0" w:color="auto"/>
            <w:left w:val="none" w:sz="0" w:space="0" w:color="auto"/>
            <w:bottom w:val="none" w:sz="0" w:space="0" w:color="auto"/>
            <w:right w:val="none" w:sz="0" w:space="0" w:color="auto"/>
          </w:divBdr>
          <w:divsChild>
            <w:div w:id="431978743">
              <w:marLeft w:val="0"/>
              <w:marRight w:val="0"/>
              <w:marTop w:val="60"/>
              <w:marBottom w:val="0"/>
              <w:divBdr>
                <w:top w:val="none" w:sz="0" w:space="0" w:color="auto"/>
                <w:left w:val="none" w:sz="0" w:space="0" w:color="auto"/>
                <w:bottom w:val="none" w:sz="0" w:space="0" w:color="auto"/>
                <w:right w:val="none" w:sz="0" w:space="0" w:color="auto"/>
              </w:divBdr>
              <w:divsChild>
                <w:div w:id="1248348132">
                  <w:marLeft w:val="0"/>
                  <w:marRight w:val="0"/>
                  <w:marTop w:val="0"/>
                  <w:marBottom w:val="0"/>
                  <w:divBdr>
                    <w:top w:val="none" w:sz="0" w:space="0" w:color="auto"/>
                    <w:left w:val="none" w:sz="0" w:space="0" w:color="auto"/>
                    <w:bottom w:val="none" w:sz="0" w:space="0" w:color="auto"/>
                    <w:right w:val="none" w:sz="0" w:space="0" w:color="auto"/>
                  </w:divBdr>
                </w:div>
                <w:div w:id="2325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538">
          <w:marLeft w:val="0"/>
          <w:marRight w:val="0"/>
          <w:marTop w:val="0"/>
          <w:marBottom w:val="150"/>
          <w:divBdr>
            <w:top w:val="none" w:sz="0" w:space="0" w:color="auto"/>
            <w:left w:val="none" w:sz="0" w:space="0" w:color="auto"/>
            <w:bottom w:val="none" w:sz="0" w:space="0" w:color="auto"/>
            <w:right w:val="none" w:sz="0" w:space="0" w:color="auto"/>
          </w:divBdr>
          <w:divsChild>
            <w:div w:id="1573544103">
              <w:marLeft w:val="0"/>
              <w:marRight w:val="0"/>
              <w:marTop w:val="60"/>
              <w:marBottom w:val="0"/>
              <w:divBdr>
                <w:top w:val="none" w:sz="0" w:space="0" w:color="auto"/>
                <w:left w:val="none" w:sz="0" w:space="0" w:color="auto"/>
                <w:bottom w:val="none" w:sz="0" w:space="0" w:color="auto"/>
                <w:right w:val="none" w:sz="0" w:space="0" w:color="auto"/>
              </w:divBdr>
              <w:divsChild>
                <w:div w:id="1647203967">
                  <w:marLeft w:val="0"/>
                  <w:marRight w:val="0"/>
                  <w:marTop w:val="0"/>
                  <w:marBottom w:val="0"/>
                  <w:divBdr>
                    <w:top w:val="none" w:sz="0" w:space="0" w:color="auto"/>
                    <w:left w:val="none" w:sz="0" w:space="0" w:color="auto"/>
                    <w:bottom w:val="none" w:sz="0" w:space="0" w:color="auto"/>
                    <w:right w:val="none" w:sz="0" w:space="0" w:color="auto"/>
                  </w:divBdr>
                </w:div>
                <w:div w:id="16938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8057">
          <w:marLeft w:val="0"/>
          <w:marRight w:val="0"/>
          <w:marTop w:val="0"/>
          <w:marBottom w:val="150"/>
          <w:divBdr>
            <w:top w:val="none" w:sz="0" w:space="0" w:color="auto"/>
            <w:left w:val="none" w:sz="0" w:space="0" w:color="auto"/>
            <w:bottom w:val="none" w:sz="0" w:space="0" w:color="auto"/>
            <w:right w:val="none" w:sz="0" w:space="0" w:color="auto"/>
          </w:divBdr>
          <w:divsChild>
            <w:div w:id="981615720">
              <w:marLeft w:val="0"/>
              <w:marRight w:val="0"/>
              <w:marTop w:val="60"/>
              <w:marBottom w:val="0"/>
              <w:divBdr>
                <w:top w:val="none" w:sz="0" w:space="0" w:color="auto"/>
                <w:left w:val="none" w:sz="0" w:space="0" w:color="auto"/>
                <w:bottom w:val="none" w:sz="0" w:space="0" w:color="auto"/>
                <w:right w:val="none" w:sz="0" w:space="0" w:color="auto"/>
              </w:divBdr>
              <w:divsChild>
                <w:div w:id="2020810628">
                  <w:marLeft w:val="0"/>
                  <w:marRight w:val="0"/>
                  <w:marTop w:val="0"/>
                  <w:marBottom w:val="0"/>
                  <w:divBdr>
                    <w:top w:val="none" w:sz="0" w:space="0" w:color="auto"/>
                    <w:left w:val="none" w:sz="0" w:space="0" w:color="auto"/>
                    <w:bottom w:val="none" w:sz="0" w:space="0" w:color="auto"/>
                    <w:right w:val="none" w:sz="0" w:space="0" w:color="auto"/>
                  </w:divBdr>
                </w:div>
                <w:div w:id="4906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6640">
          <w:marLeft w:val="0"/>
          <w:marRight w:val="0"/>
          <w:marTop w:val="0"/>
          <w:marBottom w:val="150"/>
          <w:divBdr>
            <w:top w:val="none" w:sz="0" w:space="0" w:color="auto"/>
            <w:left w:val="none" w:sz="0" w:space="0" w:color="auto"/>
            <w:bottom w:val="none" w:sz="0" w:space="0" w:color="auto"/>
            <w:right w:val="none" w:sz="0" w:space="0" w:color="auto"/>
          </w:divBdr>
          <w:divsChild>
            <w:div w:id="821118953">
              <w:marLeft w:val="0"/>
              <w:marRight w:val="0"/>
              <w:marTop w:val="60"/>
              <w:marBottom w:val="0"/>
              <w:divBdr>
                <w:top w:val="none" w:sz="0" w:space="0" w:color="auto"/>
                <w:left w:val="none" w:sz="0" w:space="0" w:color="auto"/>
                <w:bottom w:val="none" w:sz="0" w:space="0" w:color="auto"/>
                <w:right w:val="none" w:sz="0" w:space="0" w:color="auto"/>
              </w:divBdr>
              <w:divsChild>
                <w:div w:id="936867231">
                  <w:marLeft w:val="0"/>
                  <w:marRight w:val="0"/>
                  <w:marTop w:val="0"/>
                  <w:marBottom w:val="0"/>
                  <w:divBdr>
                    <w:top w:val="none" w:sz="0" w:space="0" w:color="auto"/>
                    <w:left w:val="none" w:sz="0" w:space="0" w:color="auto"/>
                    <w:bottom w:val="none" w:sz="0" w:space="0" w:color="auto"/>
                    <w:right w:val="none" w:sz="0" w:space="0" w:color="auto"/>
                  </w:divBdr>
                </w:div>
                <w:div w:id="2042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7881">
          <w:marLeft w:val="0"/>
          <w:marRight w:val="0"/>
          <w:marTop w:val="0"/>
          <w:marBottom w:val="150"/>
          <w:divBdr>
            <w:top w:val="none" w:sz="0" w:space="0" w:color="auto"/>
            <w:left w:val="none" w:sz="0" w:space="0" w:color="auto"/>
            <w:bottom w:val="none" w:sz="0" w:space="0" w:color="auto"/>
            <w:right w:val="none" w:sz="0" w:space="0" w:color="auto"/>
          </w:divBdr>
          <w:divsChild>
            <w:div w:id="11534696">
              <w:marLeft w:val="0"/>
              <w:marRight w:val="0"/>
              <w:marTop w:val="75"/>
              <w:marBottom w:val="0"/>
              <w:divBdr>
                <w:top w:val="none" w:sz="0" w:space="0" w:color="auto"/>
                <w:left w:val="none" w:sz="0" w:space="0" w:color="auto"/>
                <w:bottom w:val="none" w:sz="0" w:space="0" w:color="auto"/>
                <w:right w:val="none" w:sz="0" w:space="0" w:color="auto"/>
              </w:divBdr>
            </w:div>
          </w:divsChild>
        </w:div>
        <w:div w:id="894045581">
          <w:marLeft w:val="0"/>
          <w:marRight w:val="0"/>
          <w:marTop w:val="0"/>
          <w:marBottom w:val="150"/>
          <w:divBdr>
            <w:top w:val="none" w:sz="0" w:space="0" w:color="auto"/>
            <w:left w:val="none" w:sz="0" w:space="0" w:color="auto"/>
            <w:bottom w:val="none" w:sz="0" w:space="0" w:color="auto"/>
            <w:right w:val="none" w:sz="0" w:space="0" w:color="auto"/>
          </w:divBdr>
          <w:divsChild>
            <w:div w:id="1570649770">
              <w:marLeft w:val="0"/>
              <w:marRight w:val="0"/>
              <w:marTop w:val="60"/>
              <w:marBottom w:val="0"/>
              <w:divBdr>
                <w:top w:val="none" w:sz="0" w:space="0" w:color="auto"/>
                <w:left w:val="none" w:sz="0" w:space="0" w:color="auto"/>
                <w:bottom w:val="none" w:sz="0" w:space="0" w:color="auto"/>
                <w:right w:val="none" w:sz="0" w:space="0" w:color="auto"/>
              </w:divBdr>
              <w:divsChild>
                <w:div w:id="1374384792">
                  <w:marLeft w:val="0"/>
                  <w:marRight w:val="0"/>
                  <w:marTop w:val="0"/>
                  <w:marBottom w:val="0"/>
                  <w:divBdr>
                    <w:top w:val="none" w:sz="0" w:space="0" w:color="auto"/>
                    <w:left w:val="none" w:sz="0" w:space="0" w:color="auto"/>
                    <w:bottom w:val="none" w:sz="0" w:space="0" w:color="auto"/>
                    <w:right w:val="none" w:sz="0" w:space="0" w:color="auto"/>
                  </w:divBdr>
                </w:div>
                <w:div w:id="1455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0095">
          <w:marLeft w:val="0"/>
          <w:marRight w:val="0"/>
          <w:marTop w:val="0"/>
          <w:marBottom w:val="150"/>
          <w:divBdr>
            <w:top w:val="none" w:sz="0" w:space="0" w:color="auto"/>
            <w:left w:val="none" w:sz="0" w:space="0" w:color="auto"/>
            <w:bottom w:val="none" w:sz="0" w:space="0" w:color="auto"/>
            <w:right w:val="none" w:sz="0" w:space="0" w:color="auto"/>
          </w:divBdr>
          <w:divsChild>
            <w:div w:id="1661226333">
              <w:marLeft w:val="0"/>
              <w:marRight w:val="0"/>
              <w:marTop w:val="60"/>
              <w:marBottom w:val="0"/>
              <w:divBdr>
                <w:top w:val="none" w:sz="0" w:space="0" w:color="auto"/>
                <w:left w:val="none" w:sz="0" w:space="0" w:color="auto"/>
                <w:bottom w:val="none" w:sz="0" w:space="0" w:color="auto"/>
                <w:right w:val="none" w:sz="0" w:space="0" w:color="auto"/>
              </w:divBdr>
              <w:divsChild>
                <w:div w:id="1828014515">
                  <w:marLeft w:val="0"/>
                  <w:marRight w:val="0"/>
                  <w:marTop w:val="0"/>
                  <w:marBottom w:val="0"/>
                  <w:divBdr>
                    <w:top w:val="none" w:sz="0" w:space="0" w:color="auto"/>
                    <w:left w:val="none" w:sz="0" w:space="0" w:color="auto"/>
                    <w:bottom w:val="none" w:sz="0" w:space="0" w:color="auto"/>
                    <w:right w:val="none" w:sz="0" w:space="0" w:color="auto"/>
                  </w:divBdr>
                </w:div>
                <w:div w:id="17365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3892">
          <w:marLeft w:val="0"/>
          <w:marRight w:val="0"/>
          <w:marTop w:val="0"/>
          <w:marBottom w:val="150"/>
          <w:divBdr>
            <w:top w:val="none" w:sz="0" w:space="0" w:color="auto"/>
            <w:left w:val="none" w:sz="0" w:space="0" w:color="auto"/>
            <w:bottom w:val="none" w:sz="0" w:space="0" w:color="auto"/>
            <w:right w:val="none" w:sz="0" w:space="0" w:color="auto"/>
          </w:divBdr>
          <w:divsChild>
            <w:div w:id="2090031862">
              <w:marLeft w:val="0"/>
              <w:marRight w:val="0"/>
              <w:marTop w:val="60"/>
              <w:marBottom w:val="0"/>
              <w:divBdr>
                <w:top w:val="none" w:sz="0" w:space="0" w:color="auto"/>
                <w:left w:val="none" w:sz="0" w:space="0" w:color="auto"/>
                <w:bottom w:val="none" w:sz="0" w:space="0" w:color="auto"/>
                <w:right w:val="none" w:sz="0" w:space="0" w:color="auto"/>
              </w:divBdr>
              <w:divsChild>
                <w:div w:id="1818763226">
                  <w:marLeft w:val="0"/>
                  <w:marRight w:val="0"/>
                  <w:marTop w:val="0"/>
                  <w:marBottom w:val="0"/>
                  <w:divBdr>
                    <w:top w:val="none" w:sz="0" w:space="0" w:color="auto"/>
                    <w:left w:val="none" w:sz="0" w:space="0" w:color="auto"/>
                    <w:bottom w:val="none" w:sz="0" w:space="0" w:color="auto"/>
                    <w:right w:val="none" w:sz="0" w:space="0" w:color="auto"/>
                  </w:divBdr>
                </w:div>
                <w:div w:id="20984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2089">
          <w:marLeft w:val="0"/>
          <w:marRight w:val="0"/>
          <w:marTop w:val="0"/>
          <w:marBottom w:val="150"/>
          <w:divBdr>
            <w:top w:val="none" w:sz="0" w:space="0" w:color="auto"/>
            <w:left w:val="none" w:sz="0" w:space="0" w:color="auto"/>
            <w:bottom w:val="none" w:sz="0" w:space="0" w:color="auto"/>
            <w:right w:val="none" w:sz="0" w:space="0" w:color="auto"/>
          </w:divBdr>
          <w:divsChild>
            <w:div w:id="203180289">
              <w:marLeft w:val="0"/>
              <w:marRight w:val="0"/>
              <w:marTop w:val="60"/>
              <w:marBottom w:val="0"/>
              <w:divBdr>
                <w:top w:val="none" w:sz="0" w:space="0" w:color="auto"/>
                <w:left w:val="none" w:sz="0" w:space="0" w:color="auto"/>
                <w:bottom w:val="none" w:sz="0" w:space="0" w:color="auto"/>
                <w:right w:val="none" w:sz="0" w:space="0" w:color="auto"/>
              </w:divBdr>
              <w:divsChild>
                <w:div w:id="343750054">
                  <w:marLeft w:val="0"/>
                  <w:marRight w:val="0"/>
                  <w:marTop w:val="0"/>
                  <w:marBottom w:val="0"/>
                  <w:divBdr>
                    <w:top w:val="none" w:sz="0" w:space="0" w:color="auto"/>
                    <w:left w:val="none" w:sz="0" w:space="0" w:color="auto"/>
                    <w:bottom w:val="none" w:sz="0" w:space="0" w:color="auto"/>
                    <w:right w:val="none" w:sz="0" w:space="0" w:color="auto"/>
                  </w:divBdr>
                </w:div>
                <w:div w:id="11576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2937">
          <w:marLeft w:val="0"/>
          <w:marRight w:val="0"/>
          <w:marTop w:val="0"/>
          <w:marBottom w:val="150"/>
          <w:divBdr>
            <w:top w:val="none" w:sz="0" w:space="0" w:color="auto"/>
            <w:left w:val="none" w:sz="0" w:space="0" w:color="auto"/>
            <w:bottom w:val="none" w:sz="0" w:space="0" w:color="auto"/>
            <w:right w:val="none" w:sz="0" w:space="0" w:color="auto"/>
          </w:divBdr>
          <w:divsChild>
            <w:div w:id="1184633311">
              <w:marLeft w:val="0"/>
              <w:marRight w:val="0"/>
              <w:marTop w:val="60"/>
              <w:marBottom w:val="0"/>
              <w:divBdr>
                <w:top w:val="none" w:sz="0" w:space="0" w:color="auto"/>
                <w:left w:val="none" w:sz="0" w:space="0" w:color="auto"/>
                <w:bottom w:val="none" w:sz="0" w:space="0" w:color="auto"/>
                <w:right w:val="none" w:sz="0" w:space="0" w:color="auto"/>
              </w:divBdr>
              <w:divsChild>
                <w:div w:id="1604413467">
                  <w:marLeft w:val="0"/>
                  <w:marRight w:val="0"/>
                  <w:marTop w:val="0"/>
                  <w:marBottom w:val="0"/>
                  <w:divBdr>
                    <w:top w:val="none" w:sz="0" w:space="0" w:color="auto"/>
                    <w:left w:val="none" w:sz="0" w:space="0" w:color="auto"/>
                    <w:bottom w:val="none" w:sz="0" w:space="0" w:color="auto"/>
                    <w:right w:val="none" w:sz="0" w:space="0" w:color="auto"/>
                  </w:divBdr>
                </w:div>
                <w:div w:id="21040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090">
          <w:marLeft w:val="0"/>
          <w:marRight w:val="0"/>
          <w:marTop w:val="0"/>
          <w:marBottom w:val="150"/>
          <w:divBdr>
            <w:top w:val="none" w:sz="0" w:space="0" w:color="auto"/>
            <w:left w:val="none" w:sz="0" w:space="0" w:color="auto"/>
            <w:bottom w:val="none" w:sz="0" w:space="0" w:color="auto"/>
            <w:right w:val="none" w:sz="0" w:space="0" w:color="auto"/>
          </w:divBdr>
          <w:divsChild>
            <w:div w:id="414589522">
              <w:marLeft w:val="0"/>
              <w:marRight w:val="0"/>
              <w:marTop w:val="60"/>
              <w:marBottom w:val="0"/>
              <w:divBdr>
                <w:top w:val="none" w:sz="0" w:space="0" w:color="auto"/>
                <w:left w:val="none" w:sz="0" w:space="0" w:color="auto"/>
                <w:bottom w:val="none" w:sz="0" w:space="0" w:color="auto"/>
                <w:right w:val="none" w:sz="0" w:space="0" w:color="auto"/>
              </w:divBdr>
              <w:divsChild>
                <w:div w:id="744688424">
                  <w:marLeft w:val="0"/>
                  <w:marRight w:val="0"/>
                  <w:marTop w:val="0"/>
                  <w:marBottom w:val="0"/>
                  <w:divBdr>
                    <w:top w:val="none" w:sz="0" w:space="0" w:color="auto"/>
                    <w:left w:val="none" w:sz="0" w:space="0" w:color="auto"/>
                    <w:bottom w:val="none" w:sz="0" w:space="0" w:color="auto"/>
                    <w:right w:val="none" w:sz="0" w:space="0" w:color="auto"/>
                  </w:divBdr>
                </w:div>
                <w:div w:id="20373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2338">
          <w:marLeft w:val="0"/>
          <w:marRight w:val="0"/>
          <w:marTop w:val="0"/>
          <w:marBottom w:val="150"/>
          <w:divBdr>
            <w:top w:val="none" w:sz="0" w:space="0" w:color="auto"/>
            <w:left w:val="none" w:sz="0" w:space="0" w:color="auto"/>
            <w:bottom w:val="none" w:sz="0" w:space="0" w:color="auto"/>
            <w:right w:val="none" w:sz="0" w:space="0" w:color="auto"/>
          </w:divBdr>
          <w:divsChild>
            <w:div w:id="399670287">
              <w:marLeft w:val="0"/>
              <w:marRight w:val="0"/>
              <w:marTop w:val="60"/>
              <w:marBottom w:val="0"/>
              <w:divBdr>
                <w:top w:val="none" w:sz="0" w:space="0" w:color="auto"/>
                <w:left w:val="none" w:sz="0" w:space="0" w:color="auto"/>
                <w:bottom w:val="none" w:sz="0" w:space="0" w:color="auto"/>
                <w:right w:val="none" w:sz="0" w:space="0" w:color="auto"/>
              </w:divBdr>
              <w:divsChild>
                <w:div w:id="1325207134">
                  <w:marLeft w:val="0"/>
                  <w:marRight w:val="0"/>
                  <w:marTop w:val="0"/>
                  <w:marBottom w:val="0"/>
                  <w:divBdr>
                    <w:top w:val="none" w:sz="0" w:space="0" w:color="auto"/>
                    <w:left w:val="none" w:sz="0" w:space="0" w:color="auto"/>
                    <w:bottom w:val="none" w:sz="0" w:space="0" w:color="auto"/>
                    <w:right w:val="none" w:sz="0" w:space="0" w:color="auto"/>
                  </w:divBdr>
                </w:div>
                <w:div w:id="9885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9150">
          <w:marLeft w:val="0"/>
          <w:marRight w:val="0"/>
          <w:marTop w:val="0"/>
          <w:marBottom w:val="150"/>
          <w:divBdr>
            <w:top w:val="none" w:sz="0" w:space="0" w:color="auto"/>
            <w:left w:val="none" w:sz="0" w:space="0" w:color="auto"/>
            <w:bottom w:val="none" w:sz="0" w:space="0" w:color="auto"/>
            <w:right w:val="none" w:sz="0" w:space="0" w:color="auto"/>
          </w:divBdr>
          <w:divsChild>
            <w:div w:id="224683243">
              <w:marLeft w:val="0"/>
              <w:marRight w:val="0"/>
              <w:marTop w:val="60"/>
              <w:marBottom w:val="0"/>
              <w:divBdr>
                <w:top w:val="none" w:sz="0" w:space="0" w:color="auto"/>
                <w:left w:val="none" w:sz="0" w:space="0" w:color="auto"/>
                <w:bottom w:val="none" w:sz="0" w:space="0" w:color="auto"/>
                <w:right w:val="none" w:sz="0" w:space="0" w:color="auto"/>
              </w:divBdr>
              <w:divsChild>
                <w:div w:id="1360622595">
                  <w:marLeft w:val="0"/>
                  <w:marRight w:val="0"/>
                  <w:marTop w:val="0"/>
                  <w:marBottom w:val="0"/>
                  <w:divBdr>
                    <w:top w:val="none" w:sz="0" w:space="0" w:color="auto"/>
                    <w:left w:val="none" w:sz="0" w:space="0" w:color="auto"/>
                    <w:bottom w:val="none" w:sz="0" w:space="0" w:color="auto"/>
                    <w:right w:val="none" w:sz="0" w:space="0" w:color="auto"/>
                  </w:divBdr>
                </w:div>
                <w:div w:id="8464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11273">
      <w:bodyDiv w:val="1"/>
      <w:marLeft w:val="0"/>
      <w:marRight w:val="0"/>
      <w:marTop w:val="0"/>
      <w:marBottom w:val="0"/>
      <w:divBdr>
        <w:top w:val="none" w:sz="0" w:space="0" w:color="auto"/>
        <w:left w:val="none" w:sz="0" w:space="0" w:color="auto"/>
        <w:bottom w:val="none" w:sz="0" w:space="0" w:color="auto"/>
        <w:right w:val="none" w:sz="0" w:space="0" w:color="auto"/>
      </w:divBdr>
    </w:div>
    <w:div w:id="1918435671">
      <w:bodyDiv w:val="1"/>
      <w:marLeft w:val="0"/>
      <w:marRight w:val="0"/>
      <w:marTop w:val="0"/>
      <w:marBottom w:val="0"/>
      <w:divBdr>
        <w:top w:val="none" w:sz="0" w:space="0" w:color="auto"/>
        <w:left w:val="none" w:sz="0" w:space="0" w:color="auto"/>
        <w:bottom w:val="none" w:sz="0" w:space="0" w:color="auto"/>
        <w:right w:val="none" w:sz="0" w:space="0" w:color="auto"/>
      </w:divBdr>
      <w:divsChild>
        <w:div w:id="1559706497">
          <w:marLeft w:val="0"/>
          <w:marRight w:val="0"/>
          <w:marTop w:val="0"/>
          <w:marBottom w:val="0"/>
          <w:divBdr>
            <w:top w:val="none" w:sz="0" w:space="0" w:color="auto"/>
            <w:left w:val="none" w:sz="0" w:space="0" w:color="auto"/>
            <w:bottom w:val="none" w:sz="0" w:space="0" w:color="auto"/>
            <w:right w:val="none" w:sz="0" w:space="0" w:color="auto"/>
          </w:divBdr>
          <w:divsChild>
            <w:div w:id="1627196149">
              <w:marLeft w:val="0"/>
              <w:marRight w:val="0"/>
              <w:marTop w:val="0"/>
              <w:marBottom w:val="0"/>
              <w:divBdr>
                <w:top w:val="none" w:sz="0" w:space="0" w:color="auto"/>
                <w:left w:val="none" w:sz="0" w:space="0" w:color="auto"/>
                <w:bottom w:val="none" w:sz="0" w:space="0" w:color="auto"/>
                <w:right w:val="none" w:sz="0" w:space="0" w:color="auto"/>
              </w:divBdr>
            </w:div>
          </w:divsChild>
        </w:div>
        <w:div w:id="1948535279">
          <w:marLeft w:val="0"/>
          <w:marRight w:val="0"/>
          <w:marTop w:val="0"/>
          <w:marBottom w:val="0"/>
          <w:divBdr>
            <w:top w:val="none" w:sz="0" w:space="0" w:color="auto"/>
            <w:left w:val="none" w:sz="0" w:space="0" w:color="auto"/>
            <w:bottom w:val="none" w:sz="0" w:space="0" w:color="auto"/>
            <w:right w:val="none" w:sz="0" w:space="0" w:color="auto"/>
          </w:divBdr>
          <w:divsChild>
            <w:div w:id="17719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image" Target="media/image4.gif" Id="rId13" /><Relationship Type="http://schemas.openxmlformats.org/officeDocument/2006/relationships/image" Target="media/image9.gif" Id="rId18" /><Relationship Type="http://schemas.openxmlformats.org/officeDocument/2006/relationships/hyperlink" Target="https://education.blurtit.com/1359943/what-are-the-advantages-and-disadvantages-of-statistics" TargetMode="External" Id="rId26" /><Relationship Type="http://schemas.openxmlformats.org/officeDocument/2006/relationships/styles" Target="styles.xml" Id="rId3" /><Relationship Type="http://schemas.openxmlformats.org/officeDocument/2006/relationships/image" Target="media/image12.gif" Id="rId21" /><Relationship Type="http://schemas.openxmlformats.org/officeDocument/2006/relationships/fontTable" Target="fontTable.xml" Id="rId34" /><Relationship Type="http://schemas.openxmlformats.org/officeDocument/2006/relationships/endnotes" Target="endnotes.xml" Id="rId7" /><Relationship Type="http://schemas.openxmlformats.org/officeDocument/2006/relationships/image" Target="media/image3.gif" Id="rId12" /><Relationship Type="http://schemas.openxmlformats.org/officeDocument/2006/relationships/image" Target="media/image8.gif" Id="rId17" /><Relationship Type="http://schemas.openxmlformats.org/officeDocument/2006/relationships/hyperlink" Target="http://www.pegi.info/en/index/id/33/" TargetMode="External" Id="rId25" /><Relationship Type="http://schemas.openxmlformats.org/officeDocument/2006/relationships/footer" Target="footer1.xml" Id="rId33" /><Relationship Type="http://schemas.openxmlformats.org/officeDocument/2006/relationships/numbering" Target="numbering.xml" Id="rId2" /><Relationship Type="http://schemas.openxmlformats.org/officeDocument/2006/relationships/image" Target="media/image7.gif" Id="rId16" /><Relationship Type="http://schemas.openxmlformats.org/officeDocument/2006/relationships/image" Target="media/image11.gif" Id="rId20" /><Relationship Type="http://schemas.openxmlformats.org/officeDocument/2006/relationships/hyperlink" Target="http://classroom.synonym.com/pros-cons-qualitative-quantitative-research-8179604.html"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gif" Id="rId11" /><Relationship Type="http://schemas.openxmlformats.org/officeDocument/2006/relationships/hyperlink" Target="http://researchtechniquesa.blogspot.co.uk/2012/01/primary-and-secondary-research.html" TargetMode="External" Id="rId24" /><Relationship Type="http://schemas.openxmlformats.org/officeDocument/2006/relationships/header" Target="header1.xml" Id="rId32" /><Relationship Type="http://schemas.openxmlformats.org/officeDocument/2006/relationships/webSettings" Target="webSettings.xml" Id="rId5" /><Relationship Type="http://schemas.openxmlformats.org/officeDocument/2006/relationships/image" Target="media/image6.gif" Id="rId15" /><Relationship Type="http://schemas.openxmlformats.org/officeDocument/2006/relationships/image" Target="media/image14.gif" Id="rId23" /><Relationship Type="http://schemas.openxmlformats.org/officeDocument/2006/relationships/hyperlink" Target="https://www.nintendo.com/whatsnew/detail/jsKF0d4U12rTFWu-Bf_nAKhUJgVakVf7" TargetMode="External" Id="rId28" /><Relationship Type="http://schemas.openxmlformats.org/officeDocument/2006/relationships/theme" Target="theme/theme1.xml" Id="rId36" /><Relationship Type="http://schemas.openxmlformats.org/officeDocument/2006/relationships/image" Target="media/image1.jpeg" Id="rId10" /><Relationship Type="http://schemas.openxmlformats.org/officeDocument/2006/relationships/image" Target="media/image10.gif" Id="rId19" /><Relationship Type="http://schemas.openxmlformats.org/officeDocument/2006/relationships/hyperlink" Target="https://fabiangaming.wordpress.com/core-units/unit-3-research-techniques-for-the-creative-media-industries/" TargetMode="External" Id="rId31" /><Relationship Type="http://schemas.openxmlformats.org/officeDocument/2006/relationships/settings" Target="settings.xml" Id="rId4" /><Relationship Type="http://schemas.openxmlformats.org/officeDocument/2006/relationships/hyperlink" Target="https://www.youtube.com/watch?v=DNXOVQibYYA" TargetMode="External" Id="rId9" /><Relationship Type="http://schemas.openxmlformats.org/officeDocument/2006/relationships/image" Target="media/image5.gif" Id="rId14" /><Relationship Type="http://schemas.openxmlformats.org/officeDocument/2006/relationships/image" Target="media/image13.gif" Id="rId22" /><Relationship Type="http://schemas.openxmlformats.org/officeDocument/2006/relationships/hyperlink" Target="https://www.researchoptimus.com/article/primary-research-methods.php" TargetMode="External" Id="rId27" /><Relationship Type="http://schemas.openxmlformats.org/officeDocument/2006/relationships/hyperlink" Target="https://prezi.com/maftwmchicqv/the-importance-of-research-and-how-it-is-used-in-the-games-d/" TargetMode="External" Id="rId30" /><Relationship Type="http://schemas.openxmlformats.org/officeDocument/2006/relationships/glossaryDocument" Target="glossary/document.xml" Id="rId3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032806\OneDrive\Templates\Mo%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Publics favourite genre of games</c:v>
                </c:pt>
              </c:strCache>
            </c:strRef>
          </c:tx>
          <c:spPr>
            <a:solidFill>
              <a:schemeClr val="accent1"/>
            </a:solidFill>
            <a:ln>
              <a:noFill/>
            </a:ln>
            <a:effectLst/>
          </c:spPr>
          <c:invertIfNegative val="0"/>
          <c:cat>
            <c:strRef>
              <c:f>Sheet1!$A$2:$A$5</c:f>
              <c:strCache>
                <c:ptCount val="4"/>
                <c:pt idx="0">
                  <c:v>Platformer</c:v>
                </c:pt>
                <c:pt idx="1">
                  <c:v>Shooter</c:v>
                </c:pt>
                <c:pt idx="2">
                  <c:v>Racing</c:v>
                </c:pt>
                <c:pt idx="3">
                  <c:v>Rhythm</c:v>
                </c:pt>
              </c:strCache>
            </c:strRef>
          </c:cat>
          <c:val>
            <c:numRef>
              <c:f>Sheet1!$B$2:$B$5</c:f>
              <c:numCache>
                <c:formatCode>General</c:formatCode>
                <c:ptCount val="4"/>
                <c:pt idx="0">
                  <c:v>300</c:v>
                </c:pt>
                <c:pt idx="1">
                  <c:v>500</c:v>
                </c:pt>
                <c:pt idx="2">
                  <c:v>200</c:v>
                </c:pt>
                <c:pt idx="3">
                  <c:v>100</c:v>
                </c:pt>
              </c:numCache>
            </c:numRef>
          </c:val>
          <c:extLst>
            <c:ext xmlns:c16="http://schemas.microsoft.com/office/drawing/2014/chart" uri="{C3380CC4-5D6E-409C-BE32-E72D297353CC}">
              <c16:uniqueId val="{00000000-FBD2-4FE9-A720-B3352AD1EE70}"/>
            </c:ext>
          </c:extLst>
        </c:ser>
        <c:dLbls>
          <c:showLegendKey val="0"/>
          <c:showVal val="0"/>
          <c:showCatName val="0"/>
          <c:showSerName val="0"/>
          <c:showPercent val="0"/>
          <c:showBubbleSize val="0"/>
        </c:dLbls>
        <c:gapWidth val="219"/>
        <c:overlap val="-27"/>
        <c:axId val="120571864"/>
        <c:axId val="519075472"/>
      </c:barChart>
      <c:catAx>
        <c:axId val="120571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075472"/>
        <c:crosses val="autoZero"/>
        <c:auto val="1"/>
        <c:lblAlgn val="ctr"/>
        <c:lblOffset val="100"/>
        <c:noMultiLvlLbl val="0"/>
      </c:catAx>
      <c:valAx>
        <c:axId val="51907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71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59D7"/>
    <w:rsid w:val="007A5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075C5-EE40-4F6A-8787-A83900C439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 Template</ap:Template>
  <ap:Application>Microsoft Office Word</ap:Application>
  <ap:DocSecurity>0</ap:DocSecurity>
  <ap:ScaleCrop>false</ap:ScaleCrop>
  <ap:Company>Salford City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BTEC National 90 Credit Diploma in Creative Media Production</dc:title>
  <dc:subject>Unit 3: Research techniques</dc:subject>
  <dc:creator>STUDENT Joseph Roper</dc:creator>
  <keywords/>
  <dc:description/>
  <lastModifiedBy>joseph roper</lastModifiedBy>
  <revision>154</revision>
  <dcterms:created xsi:type="dcterms:W3CDTF">2017-10-18T21:25:00.0000000Z</dcterms:created>
  <dcterms:modified xsi:type="dcterms:W3CDTF">2017-10-21T21:39:35.8980732Z</dcterms:modified>
</coreProperties>
</file>