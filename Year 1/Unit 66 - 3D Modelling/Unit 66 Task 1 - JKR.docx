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17887430"/>
        <w:docPartObj>
          <w:docPartGallery w:val="Cover Pages"/>
          <w:docPartUnique/>
        </w:docPartObj>
      </w:sdtPr>
      <w:sdtEndPr/>
      <w:sdtContent>
        <w:p w14:paraId="360F7746" w14:textId="77777777" w:rsidR="00243C24" w:rsidRDefault="00243C24">
          <w:r>
            <w:rPr>
              <w:noProof/>
              <w:lang w:eastAsia="en-GB"/>
            </w:rPr>
            <mc:AlternateContent>
              <mc:Choice Requires="wpg">
                <w:drawing>
                  <wp:anchor distT="0" distB="0" distL="114300" distR="114300" simplePos="0" relativeHeight="251658240" behindDoc="1" locked="0" layoutInCell="1" allowOverlap="1" wp14:anchorId="0D0A9EA7" wp14:editId="6B75277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396D58C" w14:textId="3A3F02B2" w:rsidR="00272FFD" w:rsidRDefault="00272FFD">
                                      <w:pPr>
                                        <w:pStyle w:val="NoSpacing"/>
                                        <w:rPr>
                                          <w:color w:val="FFFFFF" w:themeColor="background1"/>
                                          <w:sz w:val="32"/>
                                          <w:szCs w:val="32"/>
                                        </w:rPr>
                                      </w:pPr>
                                      <w:r>
                                        <w:rPr>
                                          <w:color w:val="FFFFFF" w:themeColor="background1"/>
                                          <w:sz w:val="32"/>
                                          <w:szCs w:val="32"/>
                                        </w:rPr>
                                        <w:t>STUDENT Joseph Roper</w:t>
                                      </w:r>
                                    </w:p>
                                  </w:sdtContent>
                                </w:sdt>
                                <w:p w14:paraId="0C8B2957" w14:textId="77777777" w:rsidR="00272FFD" w:rsidRDefault="007A138B">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272FFD">
                                        <w:rPr>
                                          <w:caps/>
                                          <w:color w:val="FFFFFF" w:themeColor="background1"/>
                                          <w:lang w:val="en-GB"/>
                                        </w:rPr>
                                        <w:t>Salford City College</w:t>
                                      </w:r>
                                    </w:sdtContent>
                                  </w:sdt>
                                  <w:r w:rsidR="00272FFD">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272FFD">
                                        <w:rPr>
                                          <w:caps/>
                                          <w:color w:val="FFFFFF" w:themeColor="background1"/>
                                        </w:rPr>
                                        <w:t>Future skills</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1F19D74" w14:textId="77777777" w:rsidR="00272FFD" w:rsidRDefault="00272FFD">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632E62"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D326EA3" w14:textId="77777777" w:rsidR="00272FFD" w:rsidRDefault="00272FFD">
                                      <w:pPr>
                                        <w:pStyle w:val="NoSpacing"/>
                                        <w:spacing w:before="240"/>
                                        <w:rPr>
                                          <w:caps/>
                                          <w:color w:val="632E62" w:themeColor="text2"/>
                                          <w:sz w:val="36"/>
                                          <w:szCs w:val="36"/>
                                        </w:rPr>
                                      </w:pPr>
                                      <w:r>
                                        <w:rPr>
                                          <w:caps/>
                                          <w:color w:val="632E62" w:themeColor="text2"/>
                                          <w:sz w:val="36"/>
                                          <w:szCs w:val="36"/>
                                        </w:rPr>
                                        <w:t>Unit 66: 3D Modelling</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D0A9EA7" id="Group 119"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92278f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9b57d3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396D58C" w14:textId="3A3F02B2" w:rsidR="00272FFD" w:rsidRDefault="00272FFD">
                                <w:pPr>
                                  <w:pStyle w:val="NoSpacing"/>
                                  <w:rPr>
                                    <w:color w:val="FFFFFF" w:themeColor="background1"/>
                                    <w:sz w:val="32"/>
                                    <w:szCs w:val="32"/>
                                  </w:rPr>
                                </w:pPr>
                                <w:r>
                                  <w:rPr>
                                    <w:color w:val="FFFFFF" w:themeColor="background1"/>
                                    <w:sz w:val="32"/>
                                    <w:szCs w:val="32"/>
                                  </w:rPr>
                                  <w:t>STUDENT Joseph Roper</w:t>
                                </w:r>
                              </w:p>
                            </w:sdtContent>
                          </w:sdt>
                          <w:p w14:paraId="0C8B2957" w14:textId="77777777" w:rsidR="00272FFD" w:rsidRDefault="007A138B">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272FFD">
                                  <w:rPr>
                                    <w:caps/>
                                    <w:color w:val="FFFFFF" w:themeColor="background1"/>
                                    <w:lang w:val="en-GB"/>
                                  </w:rPr>
                                  <w:t>Salford City College</w:t>
                                </w:r>
                              </w:sdtContent>
                            </w:sdt>
                            <w:r w:rsidR="00272FFD">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272FFD">
                                  <w:rPr>
                                    <w:caps/>
                                    <w:color w:val="FFFFFF" w:themeColor="background1"/>
                                  </w:rPr>
                                  <w:t>Future skills</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1F19D74" w14:textId="77777777" w:rsidR="00272FFD" w:rsidRDefault="00272FFD">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632E62"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D326EA3" w14:textId="77777777" w:rsidR="00272FFD" w:rsidRDefault="00272FFD">
                                <w:pPr>
                                  <w:pStyle w:val="NoSpacing"/>
                                  <w:spacing w:before="240"/>
                                  <w:rPr>
                                    <w:caps/>
                                    <w:color w:val="632E62" w:themeColor="text2"/>
                                    <w:sz w:val="36"/>
                                    <w:szCs w:val="36"/>
                                  </w:rPr>
                                </w:pPr>
                                <w:r>
                                  <w:rPr>
                                    <w:caps/>
                                    <w:color w:val="632E62" w:themeColor="text2"/>
                                    <w:sz w:val="36"/>
                                    <w:szCs w:val="36"/>
                                  </w:rPr>
                                  <w:t>Unit 66: 3D Modelling</w:t>
                                </w:r>
                              </w:p>
                            </w:sdtContent>
                          </w:sdt>
                        </w:txbxContent>
                      </v:textbox>
                    </v:shape>
                    <w10:wrap anchorx="page" anchory="page"/>
                  </v:group>
                </w:pict>
              </mc:Fallback>
            </mc:AlternateContent>
          </w:r>
        </w:p>
        <w:p w14:paraId="0A5F8084" w14:textId="77777777" w:rsidR="00243C24" w:rsidRDefault="00243C24">
          <w:r>
            <w:br w:type="page"/>
          </w:r>
        </w:p>
        <w:sdt>
          <w:sdtPr>
            <w:id w:val="1620030708"/>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bookmarkStart w:id="0" w:name="_GoBack" w:displacedByCustomXml="prev"/>
            <w:bookmarkEnd w:id="0" w:displacedByCustomXml="prev"/>
            <w:p w14:paraId="70E3874E" w14:textId="393E90DC" w:rsidR="004022DD" w:rsidRDefault="004022DD">
              <w:pPr>
                <w:pStyle w:val="TOCHeading"/>
              </w:pPr>
              <w:r>
                <w:t>Contents</w:t>
              </w:r>
            </w:p>
            <w:p w14:paraId="7AB29138" w14:textId="67B320C6" w:rsidR="007A138B" w:rsidRDefault="004022D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6058212" w:history="1">
                <w:r w:rsidR="007A138B" w:rsidRPr="00EB5E5E">
                  <w:rPr>
                    <w:rStyle w:val="Hyperlink"/>
                    <w:noProof/>
                  </w:rPr>
                  <w:t>What is 3D Modelling?</w:t>
                </w:r>
                <w:r w:rsidR="007A138B">
                  <w:rPr>
                    <w:noProof/>
                    <w:webHidden/>
                  </w:rPr>
                  <w:tab/>
                </w:r>
                <w:r w:rsidR="007A138B">
                  <w:rPr>
                    <w:noProof/>
                    <w:webHidden/>
                  </w:rPr>
                  <w:fldChar w:fldCharType="begin"/>
                </w:r>
                <w:r w:rsidR="007A138B">
                  <w:rPr>
                    <w:noProof/>
                    <w:webHidden/>
                  </w:rPr>
                  <w:instrText xml:space="preserve"> PAGEREF _Toc516058212 \h </w:instrText>
                </w:r>
                <w:r w:rsidR="007A138B">
                  <w:rPr>
                    <w:noProof/>
                    <w:webHidden/>
                  </w:rPr>
                </w:r>
                <w:r w:rsidR="007A138B">
                  <w:rPr>
                    <w:noProof/>
                    <w:webHidden/>
                  </w:rPr>
                  <w:fldChar w:fldCharType="separate"/>
                </w:r>
                <w:r w:rsidR="007A138B">
                  <w:rPr>
                    <w:noProof/>
                    <w:webHidden/>
                  </w:rPr>
                  <w:t>3</w:t>
                </w:r>
                <w:r w:rsidR="007A138B">
                  <w:rPr>
                    <w:noProof/>
                    <w:webHidden/>
                  </w:rPr>
                  <w:fldChar w:fldCharType="end"/>
                </w:r>
              </w:hyperlink>
            </w:p>
            <w:p w14:paraId="2F7A01E3" w14:textId="5E874FD7" w:rsidR="007A138B" w:rsidRDefault="007A138B">
              <w:pPr>
                <w:pStyle w:val="TOC1"/>
                <w:tabs>
                  <w:tab w:val="right" w:leader="dot" w:pos="9016"/>
                </w:tabs>
                <w:rPr>
                  <w:rFonts w:eastAsiaTheme="minorEastAsia"/>
                  <w:noProof/>
                  <w:lang w:eastAsia="en-GB"/>
                </w:rPr>
              </w:pPr>
              <w:hyperlink w:anchor="_Toc516058213" w:history="1">
                <w:r w:rsidRPr="00EB5E5E">
                  <w:rPr>
                    <w:rStyle w:val="Hyperlink"/>
                    <w:noProof/>
                  </w:rPr>
                  <w:t>Studio Workflow</w:t>
                </w:r>
                <w:r>
                  <w:rPr>
                    <w:noProof/>
                    <w:webHidden/>
                  </w:rPr>
                  <w:tab/>
                </w:r>
                <w:r>
                  <w:rPr>
                    <w:noProof/>
                    <w:webHidden/>
                  </w:rPr>
                  <w:fldChar w:fldCharType="begin"/>
                </w:r>
                <w:r>
                  <w:rPr>
                    <w:noProof/>
                    <w:webHidden/>
                  </w:rPr>
                  <w:instrText xml:space="preserve"> PAGEREF _Toc516058213 \h </w:instrText>
                </w:r>
                <w:r>
                  <w:rPr>
                    <w:noProof/>
                    <w:webHidden/>
                  </w:rPr>
                </w:r>
                <w:r>
                  <w:rPr>
                    <w:noProof/>
                    <w:webHidden/>
                  </w:rPr>
                  <w:fldChar w:fldCharType="separate"/>
                </w:r>
                <w:r>
                  <w:rPr>
                    <w:noProof/>
                    <w:webHidden/>
                  </w:rPr>
                  <w:t>3</w:t>
                </w:r>
                <w:r>
                  <w:rPr>
                    <w:noProof/>
                    <w:webHidden/>
                  </w:rPr>
                  <w:fldChar w:fldCharType="end"/>
                </w:r>
              </w:hyperlink>
            </w:p>
            <w:p w14:paraId="76A734B5" w14:textId="7C561E03" w:rsidR="007A138B" w:rsidRDefault="007A138B">
              <w:pPr>
                <w:pStyle w:val="TOC2"/>
                <w:tabs>
                  <w:tab w:val="right" w:leader="dot" w:pos="9016"/>
                </w:tabs>
                <w:rPr>
                  <w:rFonts w:eastAsiaTheme="minorEastAsia"/>
                  <w:noProof/>
                  <w:lang w:eastAsia="en-GB"/>
                </w:rPr>
              </w:pPr>
              <w:hyperlink w:anchor="_Toc516058214" w:history="1">
                <w:r w:rsidRPr="00EB5E5E">
                  <w:rPr>
                    <w:rStyle w:val="Hyperlink"/>
                    <w:noProof/>
                  </w:rPr>
                  <w:t>Idea &amp; Concept</w:t>
                </w:r>
                <w:r>
                  <w:rPr>
                    <w:noProof/>
                    <w:webHidden/>
                  </w:rPr>
                  <w:tab/>
                </w:r>
                <w:r>
                  <w:rPr>
                    <w:noProof/>
                    <w:webHidden/>
                  </w:rPr>
                  <w:fldChar w:fldCharType="begin"/>
                </w:r>
                <w:r>
                  <w:rPr>
                    <w:noProof/>
                    <w:webHidden/>
                  </w:rPr>
                  <w:instrText xml:space="preserve"> PAGEREF _Toc516058214 \h </w:instrText>
                </w:r>
                <w:r>
                  <w:rPr>
                    <w:noProof/>
                    <w:webHidden/>
                  </w:rPr>
                </w:r>
                <w:r>
                  <w:rPr>
                    <w:noProof/>
                    <w:webHidden/>
                  </w:rPr>
                  <w:fldChar w:fldCharType="separate"/>
                </w:r>
                <w:r>
                  <w:rPr>
                    <w:noProof/>
                    <w:webHidden/>
                  </w:rPr>
                  <w:t>3</w:t>
                </w:r>
                <w:r>
                  <w:rPr>
                    <w:noProof/>
                    <w:webHidden/>
                  </w:rPr>
                  <w:fldChar w:fldCharType="end"/>
                </w:r>
              </w:hyperlink>
            </w:p>
            <w:p w14:paraId="079DFC64" w14:textId="60CCA83C" w:rsidR="007A138B" w:rsidRDefault="007A138B">
              <w:pPr>
                <w:pStyle w:val="TOC2"/>
                <w:tabs>
                  <w:tab w:val="right" w:leader="dot" w:pos="9016"/>
                </w:tabs>
                <w:rPr>
                  <w:rFonts w:eastAsiaTheme="minorEastAsia"/>
                  <w:noProof/>
                  <w:lang w:eastAsia="en-GB"/>
                </w:rPr>
              </w:pPr>
              <w:hyperlink w:anchor="_Toc516058215" w:history="1">
                <w:r w:rsidRPr="00EB5E5E">
                  <w:rPr>
                    <w:rStyle w:val="Hyperlink"/>
                    <w:noProof/>
                  </w:rPr>
                  <w:t>Research &amp; Planning</w:t>
                </w:r>
                <w:r>
                  <w:rPr>
                    <w:noProof/>
                    <w:webHidden/>
                  </w:rPr>
                  <w:tab/>
                </w:r>
                <w:r>
                  <w:rPr>
                    <w:noProof/>
                    <w:webHidden/>
                  </w:rPr>
                  <w:fldChar w:fldCharType="begin"/>
                </w:r>
                <w:r>
                  <w:rPr>
                    <w:noProof/>
                    <w:webHidden/>
                  </w:rPr>
                  <w:instrText xml:space="preserve"> PAGEREF _Toc516058215 \h </w:instrText>
                </w:r>
                <w:r>
                  <w:rPr>
                    <w:noProof/>
                    <w:webHidden/>
                  </w:rPr>
                </w:r>
                <w:r>
                  <w:rPr>
                    <w:noProof/>
                    <w:webHidden/>
                  </w:rPr>
                  <w:fldChar w:fldCharType="separate"/>
                </w:r>
                <w:r>
                  <w:rPr>
                    <w:noProof/>
                    <w:webHidden/>
                  </w:rPr>
                  <w:t>3</w:t>
                </w:r>
                <w:r>
                  <w:rPr>
                    <w:noProof/>
                    <w:webHidden/>
                  </w:rPr>
                  <w:fldChar w:fldCharType="end"/>
                </w:r>
              </w:hyperlink>
            </w:p>
            <w:p w14:paraId="52E84CE3" w14:textId="7D2D9032" w:rsidR="007A138B" w:rsidRDefault="007A138B">
              <w:pPr>
                <w:pStyle w:val="TOC2"/>
                <w:tabs>
                  <w:tab w:val="right" w:leader="dot" w:pos="9016"/>
                </w:tabs>
                <w:rPr>
                  <w:rFonts w:eastAsiaTheme="minorEastAsia"/>
                  <w:noProof/>
                  <w:lang w:eastAsia="en-GB"/>
                </w:rPr>
              </w:pPr>
              <w:hyperlink w:anchor="_Toc516058216" w:history="1">
                <w:r w:rsidRPr="00EB5E5E">
                  <w:rPr>
                    <w:rStyle w:val="Hyperlink"/>
                    <w:noProof/>
                  </w:rPr>
                  <w:t>Modelling</w:t>
                </w:r>
                <w:r>
                  <w:rPr>
                    <w:noProof/>
                    <w:webHidden/>
                  </w:rPr>
                  <w:tab/>
                </w:r>
                <w:r>
                  <w:rPr>
                    <w:noProof/>
                    <w:webHidden/>
                  </w:rPr>
                  <w:fldChar w:fldCharType="begin"/>
                </w:r>
                <w:r>
                  <w:rPr>
                    <w:noProof/>
                    <w:webHidden/>
                  </w:rPr>
                  <w:instrText xml:space="preserve"> PAGEREF _Toc516058216 \h </w:instrText>
                </w:r>
                <w:r>
                  <w:rPr>
                    <w:noProof/>
                    <w:webHidden/>
                  </w:rPr>
                </w:r>
                <w:r>
                  <w:rPr>
                    <w:noProof/>
                    <w:webHidden/>
                  </w:rPr>
                  <w:fldChar w:fldCharType="separate"/>
                </w:r>
                <w:r>
                  <w:rPr>
                    <w:noProof/>
                    <w:webHidden/>
                  </w:rPr>
                  <w:t>3</w:t>
                </w:r>
                <w:r>
                  <w:rPr>
                    <w:noProof/>
                    <w:webHidden/>
                  </w:rPr>
                  <w:fldChar w:fldCharType="end"/>
                </w:r>
              </w:hyperlink>
            </w:p>
            <w:p w14:paraId="34DA8206" w14:textId="15618561" w:rsidR="007A138B" w:rsidRDefault="007A138B">
              <w:pPr>
                <w:pStyle w:val="TOC2"/>
                <w:tabs>
                  <w:tab w:val="right" w:leader="dot" w:pos="9016"/>
                </w:tabs>
                <w:rPr>
                  <w:rFonts w:eastAsiaTheme="minorEastAsia"/>
                  <w:noProof/>
                  <w:lang w:eastAsia="en-GB"/>
                </w:rPr>
              </w:pPr>
              <w:hyperlink w:anchor="_Toc516058217" w:history="1">
                <w:r w:rsidRPr="00EB5E5E">
                  <w:rPr>
                    <w:rStyle w:val="Hyperlink"/>
                    <w:noProof/>
                  </w:rPr>
                  <w:t>UV Mapping/Texturing</w:t>
                </w:r>
                <w:r>
                  <w:rPr>
                    <w:noProof/>
                    <w:webHidden/>
                  </w:rPr>
                  <w:tab/>
                </w:r>
                <w:r>
                  <w:rPr>
                    <w:noProof/>
                    <w:webHidden/>
                  </w:rPr>
                  <w:fldChar w:fldCharType="begin"/>
                </w:r>
                <w:r>
                  <w:rPr>
                    <w:noProof/>
                    <w:webHidden/>
                  </w:rPr>
                  <w:instrText xml:space="preserve"> PAGEREF _Toc516058217 \h </w:instrText>
                </w:r>
                <w:r>
                  <w:rPr>
                    <w:noProof/>
                    <w:webHidden/>
                  </w:rPr>
                </w:r>
                <w:r>
                  <w:rPr>
                    <w:noProof/>
                    <w:webHidden/>
                  </w:rPr>
                  <w:fldChar w:fldCharType="separate"/>
                </w:r>
                <w:r>
                  <w:rPr>
                    <w:noProof/>
                    <w:webHidden/>
                  </w:rPr>
                  <w:t>3</w:t>
                </w:r>
                <w:r>
                  <w:rPr>
                    <w:noProof/>
                    <w:webHidden/>
                  </w:rPr>
                  <w:fldChar w:fldCharType="end"/>
                </w:r>
              </w:hyperlink>
            </w:p>
            <w:p w14:paraId="3DBAE6B0" w14:textId="5ACBC73C" w:rsidR="007A138B" w:rsidRDefault="007A138B">
              <w:pPr>
                <w:pStyle w:val="TOC2"/>
                <w:tabs>
                  <w:tab w:val="right" w:leader="dot" w:pos="9016"/>
                </w:tabs>
                <w:rPr>
                  <w:rFonts w:eastAsiaTheme="minorEastAsia"/>
                  <w:noProof/>
                  <w:lang w:eastAsia="en-GB"/>
                </w:rPr>
              </w:pPr>
              <w:hyperlink w:anchor="_Toc516058218" w:history="1">
                <w:r w:rsidRPr="00EB5E5E">
                  <w:rPr>
                    <w:rStyle w:val="Hyperlink"/>
                    <w:noProof/>
                  </w:rPr>
                  <w:t>Rigging</w:t>
                </w:r>
                <w:r>
                  <w:rPr>
                    <w:noProof/>
                    <w:webHidden/>
                  </w:rPr>
                  <w:tab/>
                </w:r>
                <w:r>
                  <w:rPr>
                    <w:noProof/>
                    <w:webHidden/>
                  </w:rPr>
                  <w:fldChar w:fldCharType="begin"/>
                </w:r>
                <w:r>
                  <w:rPr>
                    <w:noProof/>
                    <w:webHidden/>
                  </w:rPr>
                  <w:instrText xml:space="preserve"> PAGEREF _Toc516058218 \h </w:instrText>
                </w:r>
                <w:r>
                  <w:rPr>
                    <w:noProof/>
                    <w:webHidden/>
                  </w:rPr>
                </w:r>
                <w:r>
                  <w:rPr>
                    <w:noProof/>
                    <w:webHidden/>
                  </w:rPr>
                  <w:fldChar w:fldCharType="separate"/>
                </w:r>
                <w:r>
                  <w:rPr>
                    <w:noProof/>
                    <w:webHidden/>
                  </w:rPr>
                  <w:t>3</w:t>
                </w:r>
                <w:r>
                  <w:rPr>
                    <w:noProof/>
                    <w:webHidden/>
                  </w:rPr>
                  <w:fldChar w:fldCharType="end"/>
                </w:r>
              </w:hyperlink>
            </w:p>
            <w:p w14:paraId="4630C4DB" w14:textId="7B170ADB" w:rsidR="007A138B" w:rsidRDefault="007A138B">
              <w:pPr>
                <w:pStyle w:val="TOC2"/>
                <w:tabs>
                  <w:tab w:val="right" w:leader="dot" w:pos="9016"/>
                </w:tabs>
                <w:rPr>
                  <w:rFonts w:eastAsiaTheme="minorEastAsia"/>
                  <w:noProof/>
                  <w:lang w:eastAsia="en-GB"/>
                </w:rPr>
              </w:pPr>
              <w:hyperlink w:anchor="_Toc516058219" w:history="1">
                <w:r w:rsidRPr="00EB5E5E">
                  <w:rPr>
                    <w:rStyle w:val="Hyperlink"/>
                    <w:noProof/>
                  </w:rPr>
                  <w:t>Animation</w:t>
                </w:r>
                <w:r>
                  <w:rPr>
                    <w:noProof/>
                    <w:webHidden/>
                  </w:rPr>
                  <w:tab/>
                </w:r>
                <w:r>
                  <w:rPr>
                    <w:noProof/>
                    <w:webHidden/>
                  </w:rPr>
                  <w:fldChar w:fldCharType="begin"/>
                </w:r>
                <w:r>
                  <w:rPr>
                    <w:noProof/>
                    <w:webHidden/>
                  </w:rPr>
                  <w:instrText xml:space="preserve"> PAGEREF _Toc516058219 \h </w:instrText>
                </w:r>
                <w:r>
                  <w:rPr>
                    <w:noProof/>
                    <w:webHidden/>
                  </w:rPr>
                </w:r>
                <w:r>
                  <w:rPr>
                    <w:noProof/>
                    <w:webHidden/>
                  </w:rPr>
                  <w:fldChar w:fldCharType="separate"/>
                </w:r>
                <w:r>
                  <w:rPr>
                    <w:noProof/>
                    <w:webHidden/>
                  </w:rPr>
                  <w:t>3</w:t>
                </w:r>
                <w:r>
                  <w:rPr>
                    <w:noProof/>
                    <w:webHidden/>
                  </w:rPr>
                  <w:fldChar w:fldCharType="end"/>
                </w:r>
              </w:hyperlink>
            </w:p>
            <w:p w14:paraId="57FCD402" w14:textId="4DA60EEF" w:rsidR="007A138B" w:rsidRDefault="007A138B">
              <w:pPr>
                <w:pStyle w:val="TOC1"/>
                <w:tabs>
                  <w:tab w:val="right" w:leader="dot" w:pos="9016"/>
                </w:tabs>
                <w:rPr>
                  <w:rFonts w:eastAsiaTheme="minorEastAsia"/>
                  <w:noProof/>
                  <w:lang w:eastAsia="en-GB"/>
                </w:rPr>
              </w:pPr>
              <w:hyperlink w:anchor="_Toc516058220" w:history="1">
                <w:r w:rsidRPr="00EB5E5E">
                  <w:rPr>
                    <w:rStyle w:val="Hyperlink"/>
                    <w:noProof/>
                  </w:rPr>
                  <w:t>Animation in 3D Modelling</w:t>
                </w:r>
                <w:r>
                  <w:rPr>
                    <w:noProof/>
                    <w:webHidden/>
                  </w:rPr>
                  <w:tab/>
                </w:r>
                <w:r>
                  <w:rPr>
                    <w:noProof/>
                    <w:webHidden/>
                  </w:rPr>
                  <w:fldChar w:fldCharType="begin"/>
                </w:r>
                <w:r>
                  <w:rPr>
                    <w:noProof/>
                    <w:webHidden/>
                  </w:rPr>
                  <w:instrText xml:space="preserve"> PAGEREF _Toc516058220 \h </w:instrText>
                </w:r>
                <w:r>
                  <w:rPr>
                    <w:noProof/>
                    <w:webHidden/>
                  </w:rPr>
                </w:r>
                <w:r>
                  <w:rPr>
                    <w:noProof/>
                    <w:webHidden/>
                  </w:rPr>
                  <w:fldChar w:fldCharType="separate"/>
                </w:r>
                <w:r>
                  <w:rPr>
                    <w:noProof/>
                    <w:webHidden/>
                  </w:rPr>
                  <w:t>4</w:t>
                </w:r>
                <w:r>
                  <w:rPr>
                    <w:noProof/>
                    <w:webHidden/>
                  </w:rPr>
                  <w:fldChar w:fldCharType="end"/>
                </w:r>
              </w:hyperlink>
            </w:p>
            <w:p w14:paraId="195E3163" w14:textId="1D0675CB" w:rsidR="007A138B" w:rsidRDefault="007A138B">
              <w:pPr>
                <w:pStyle w:val="TOC3"/>
                <w:tabs>
                  <w:tab w:val="right" w:leader="dot" w:pos="9016"/>
                </w:tabs>
                <w:rPr>
                  <w:rFonts w:eastAsiaTheme="minorEastAsia"/>
                  <w:noProof/>
                  <w:lang w:eastAsia="en-GB"/>
                </w:rPr>
              </w:pPr>
              <w:hyperlink w:anchor="_Toc516058221" w:history="1">
                <w:r w:rsidRPr="00EB5E5E">
                  <w:rPr>
                    <w:rStyle w:val="Hyperlink"/>
                    <w:noProof/>
                  </w:rPr>
                  <w:t>Path-Based</w:t>
                </w:r>
                <w:r>
                  <w:rPr>
                    <w:noProof/>
                    <w:webHidden/>
                  </w:rPr>
                  <w:tab/>
                </w:r>
                <w:r>
                  <w:rPr>
                    <w:noProof/>
                    <w:webHidden/>
                  </w:rPr>
                  <w:fldChar w:fldCharType="begin"/>
                </w:r>
                <w:r>
                  <w:rPr>
                    <w:noProof/>
                    <w:webHidden/>
                  </w:rPr>
                  <w:instrText xml:space="preserve"> PAGEREF _Toc516058221 \h </w:instrText>
                </w:r>
                <w:r>
                  <w:rPr>
                    <w:noProof/>
                    <w:webHidden/>
                  </w:rPr>
                </w:r>
                <w:r>
                  <w:rPr>
                    <w:noProof/>
                    <w:webHidden/>
                  </w:rPr>
                  <w:fldChar w:fldCharType="separate"/>
                </w:r>
                <w:r>
                  <w:rPr>
                    <w:noProof/>
                    <w:webHidden/>
                  </w:rPr>
                  <w:t>4</w:t>
                </w:r>
                <w:r>
                  <w:rPr>
                    <w:noProof/>
                    <w:webHidden/>
                  </w:rPr>
                  <w:fldChar w:fldCharType="end"/>
                </w:r>
              </w:hyperlink>
            </w:p>
            <w:p w14:paraId="4D996294" w14:textId="5EBB56FF" w:rsidR="007A138B" w:rsidRDefault="007A138B">
              <w:pPr>
                <w:pStyle w:val="TOC3"/>
                <w:tabs>
                  <w:tab w:val="right" w:leader="dot" w:pos="9016"/>
                </w:tabs>
                <w:rPr>
                  <w:rFonts w:eastAsiaTheme="minorEastAsia"/>
                  <w:noProof/>
                  <w:lang w:eastAsia="en-GB"/>
                </w:rPr>
              </w:pPr>
              <w:hyperlink w:anchor="_Toc516058222" w:history="1">
                <w:r w:rsidRPr="00EB5E5E">
                  <w:rPr>
                    <w:rStyle w:val="Hyperlink"/>
                    <w:noProof/>
                  </w:rPr>
                  <w:t>Inverse Kinematics</w:t>
                </w:r>
                <w:r>
                  <w:rPr>
                    <w:noProof/>
                    <w:webHidden/>
                  </w:rPr>
                  <w:tab/>
                </w:r>
                <w:r>
                  <w:rPr>
                    <w:noProof/>
                    <w:webHidden/>
                  </w:rPr>
                  <w:fldChar w:fldCharType="begin"/>
                </w:r>
                <w:r>
                  <w:rPr>
                    <w:noProof/>
                    <w:webHidden/>
                  </w:rPr>
                  <w:instrText xml:space="preserve"> PAGEREF _Toc516058222 \h </w:instrText>
                </w:r>
                <w:r>
                  <w:rPr>
                    <w:noProof/>
                    <w:webHidden/>
                  </w:rPr>
                </w:r>
                <w:r>
                  <w:rPr>
                    <w:noProof/>
                    <w:webHidden/>
                  </w:rPr>
                  <w:fldChar w:fldCharType="separate"/>
                </w:r>
                <w:r>
                  <w:rPr>
                    <w:noProof/>
                    <w:webHidden/>
                  </w:rPr>
                  <w:t>4</w:t>
                </w:r>
                <w:r>
                  <w:rPr>
                    <w:noProof/>
                    <w:webHidden/>
                  </w:rPr>
                  <w:fldChar w:fldCharType="end"/>
                </w:r>
              </w:hyperlink>
            </w:p>
            <w:p w14:paraId="1067A9C6" w14:textId="7E18D511" w:rsidR="007A138B" w:rsidRDefault="007A138B">
              <w:pPr>
                <w:pStyle w:val="TOC3"/>
                <w:tabs>
                  <w:tab w:val="right" w:leader="dot" w:pos="9016"/>
                </w:tabs>
                <w:rPr>
                  <w:rFonts w:eastAsiaTheme="minorEastAsia"/>
                  <w:noProof/>
                  <w:lang w:eastAsia="en-GB"/>
                </w:rPr>
              </w:pPr>
              <w:hyperlink w:anchor="_Toc516058223" w:history="1">
                <w:r w:rsidRPr="00EB5E5E">
                  <w:rPr>
                    <w:rStyle w:val="Hyperlink"/>
                    <w:noProof/>
                  </w:rPr>
                  <w:t>Forward Kinematics</w:t>
                </w:r>
                <w:r>
                  <w:rPr>
                    <w:noProof/>
                    <w:webHidden/>
                  </w:rPr>
                  <w:tab/>
                </w:r>
                <w:r>
                  <w:rPr>
                    <w:noProof/>
                    <w:webHidden/>
                  </w:rPr>
                  <w:fldChar w:fldCharType="begin"/>
                </w:r>
                <w:r>
                  <w:rPr>
                    <w:noProof/>
                    <w:webHidden/>
                  </w:rPr>
                  <w:instrText xml:space="preserve"> PAGEREF _Toc516058223 \h </w:instrText>
                </w:r>
                <w:r>
                  <w:rPr>
                    <w:noProof/>
                    <w:webHidden/>
                  </w:rPr>
                </w:r>
                <w:r>
                  <w:rPr>
                    <w:noProof/>
                    <w:webHidden/>
                  </w:rPr>
                  <w:fldChar w:fldCharType="separate"/>
                </w:r>
                <w:r>
                  <w:rPr>
                    <w:noProof/>
                    <w:webHidden/>
                  </w:rPr>
                  <w:t>5</w:t>
                </w:r>
                <w:r>
                  <w:rPr>
                    <w:noProof/>
                    <w:webHidden/>
                  </w:rPr>
                  <w:fldChar w:fldCharType="end"/>
                </w:r>
              </w:hyperlink>
            </w:p>
            <w:p w14:paraId="73E8DAE2" w14:textId="799185CA" w:rsidR="007A138B" w:rsidRDefault="007A138B">
              <w:pPr>
                <w:pStyle w:val="TOC3"/>
                <w:tabs>
                  <w:tab w:val="right" w:leader="dot" w:pos="9016"/>
                </w:tabs>
                <w:rPr>
                  <w:rFonts w:eastAsiaTheme="minorEastAsia"/>
                  <w:noProof/>
                  <w:lang w:eastAsia="en-GB"/>
                </w:rPr>
              </w:pPr>
              <w:hyperlink w:anchor="_Toc516058224" w:history="1">
                <w:r w:rsidRPr="00EB5E5E">
                  <w:rPr>
                    <w:rStyle w:val="Hyperlink"/>
                    <w:noProof/>
                  </w:rPr>
                  <w:t>Particle Systems</w:t>
                </w:r>
                <w:r>
                  <w:rPr>
                    <w:noProof/>
                    <w:webHidden/>
                  </w:rPr>
                  <w:tab/>
                </w:r>
                <w:r>
                  <w:rPr>
                    <w:noProof/>
                    <w:webHidden/>
                  </w:rPr>
                  <w:fldChar w:fldCharType="begin"/>
                </w:r>
                <w:r>
                  <w:rPr>
                    <w:noProof/>
                    <w:webHidden/>
                  </w:rPr>
                  <w:instrText xml:space="preserve"> PAGEREF _Toc516058224 \h </w:instrText>
                </w:r>
                <w:r>
                  <w:rPr>
                    <w:noProof/>
                    <w:webHidden/>
                  </w:rPr>
                </w:r>
                <w:r>
                  <w:rPr>
                    <w:noProof/>
                    <w:webHidden/>
                  </w:rPr>
                  <w:fldChar w:fldCharType="separate"/>
                </w:r>
                <w:r>
                  <w:rPr>
                    <w:noProof/>
                    <w:webHidden/>
                  </w:rPr>
                  <w:t>5</w:t>
                </w:r>
                <w:r>
                  <w:rPr>
                    <w:noProof/>
                    <w:webHidden/>
                  </w:rPr>
                  <w:fldChar w:fldCharType="end"/>
                </w:r>
              </w:hyperlink>
            </w:p>
            <w:p w14:paraId="4721F4A8" w14:textId="4659E64B" w:rsidR="007A138B" w:rsidRDefault="007A138B">
              <w:pPr>
                <w:pStyle w:val="TOC1"/>
                <w:tabs>
                  <w:tab w:val="right" w:leader="dot" w:pos="9016"/>
                </w:tabs>
                <w:rPr>
                  <w:rFonts w:eastAsiaTheme="minorEastAsia"/>
                  <w:noProof/>
                  <w:lang w:eastAsia="en-GB"/>
                </w:rPr>
              </w:pPr>
              <w:hyperlink w:anchor="_Toc516058225" w:history="1">
                <w:r w:rsidRPr="00EB5E5E">
                  <w:rPr>
                    <w:rStyle w:val="Hyperlink"/>
                    <w:noProof/>
                  </w:rPr>
                  <w:t>Applications of 3D</w:t>
                </w:r>
                <w:r>
                  <w:rPr>
                    <w:noProof/>
                    <w:webHidden/>
                  </w:rPr>
                  <w:tab/>
                </w:r>
                <w:r>
                  <w:rPr>
                    <w:noProof/>
                    <w:webHidden/>
                  </w:rPr>
                  <w:fldChar w:fldCharType="begin"/>
                </w:r>
                <w:r>
                  <w:rPr>
                    <w:noProof/>
                    <w:webHidden/>
                  </w:rPr>
                  <w:instrText xml:space="preserve"> PAGEREF _Toc516058225 \h </w:instrText>
                </w:r>
                <w:r>
                  <w:rPr>
                    <w:noProof/>
                    <w:webHidden/>
                  </w:rPr>
                </w:r>
                <w:r>
                  <w:rPr>
                    <w:noProof/>
                    <w:webHidden/>
                  </w:rPr>
                  <w:fldChar w:fldCharType="separate"/>
                </w:r>
                <w:r>
                  <w:rPr>
                    <w:noProof/>
                    <w:webHidden/>
                  </w:rPr>
                  <w:t>5</w:t>
                </w:r>
                <w:r>
                  <w:rPr>
                    <w:noProof/>
                    <w:webHidden/>
                  </w:rPr>
                  <w:fldChar w:fldCharType="end"/>
                </w:r>
              </w:hyperlink>
            </w:p>
            <w:p w14:paraId="7CB3A1E0" w14:textId="1760C3CE" w:rsidR="007A138B" w:rsidRDefault="007A138B">
              <w:pPr>
                <w:pStyle w:val="TOC2"/>
                <w:tabs>
                  <w:tab w:val="right" w:leader="dot" w:pos="9016"/>
                </w:tabs>
                <w:rPr>
                  <w:rFonts w:eastAsiaTheme="minorEastAsia"/>
                  <w:noProof/>
                  <w:lang w:eastAsia="en-GB"/>
                </w:rPr>
              </w:pPr>
              <w:hyperlink w:anchor="_Toc516058226" w:history="1">
                <w:r w:rsidRPr="00EB5E5E">
                  <w:rPr>
                    <w:rStyle w:val="Hyperlink"/>
                    <w:noProof/>
                  </w:rPr>
                  <w:t>Models</w:t>
                </w:r>
                <w:r>
                  <w:rPr>
                    <w:noProof/>
                    <w:webHidden/>
                  </w:rPr>
                  <w:tab/>
                </w:r>
                <w:r>
                  <w:rPr>
                    <w:noProof/>
                    <w:webHidden/>
                  </w:rPr>
                  <w:fldChar w:fldCharType="begin"/>
                </w:r>
                <w:r>
                  <w:rPr>
                    <w:noProof/>
                    <w:webHidden/>
                  </w:rPr>
                  <w:instrText xml:space="preserve"> PAGEREF _Toc516058226 \h </w:instrText>
                </w:r>
                <w:r>
                  <w:rPr>
                    <w:noProof/>
                    <w:webHidden/>
                  </w:rPr>
                </w:r>
                <w:r>
                  <w:rPr>
                    <w:noProof/>
                    <w:webHidden/>
                  </w:rPr>
                  <w:fldChar w:fldCharType="separate"/>
                </w:r>
                <w:r>
                  <w:rPr>
                    <w:noProof/>
                    <w:webHidden/>
                  </w:rPr>
                  <w:t>5</w:t>
                </w:r>
                <w:r>
                  <w:rPr>
                    <w:noProof/>
                    <w:webHidden/>
                  </w:rPr>
                  <w:fldChar w:fldCharType="end"/>
                </w:r>
              </w:hyperlink>
            </w:p>
            <w:p w14:paraId="12560E35" w14:textId="1390345E" w:rsidR="007A138B" w:rsidRDefault="007A138B">
              <w:pPr>
                <w:pStyle w:val="TOC2"/>
                <w:tabs>
                  <w:tab w:val="right" w:leader="dot" w:pos="9016"/>
                </w:tabs>
                <w:rPr>
                  <w:rFonts w:eastAsiaTheme="minorEastAsia"/>
                  <w:noProof/>
                  <w:lang w:eastAsia="en-GB"/>
                </w:rPr>
              </w:pPr>
              <w:hyperlink w:anchor="_Toc516058227" w:history="1">
                <w:r w:rsidRPr="00EB5E5E">
                  <w:rPr>
                    <w:rStyle w:val="Hyperlink"/>
                    <w:noProof/>
                  </w:rPr>
                  <w:t>Product Design</w:t>
                </w:r>
                <w:r>
                  <w:rPr>
                    <w:noProof/>
                    <w:webHidden/>
                  </w:rPr>
                  <w:tab/>
                </w:r>
                <w:r>
                  <w:rPr>
                    <w:noProof/>
                    <w:webHidden/>
                  </w:rPr>
                  <w:fldChar w:fldCharType="begin"/>
                </w:r>
                <w:r>
                  <w:rPr>
                    <w:noProof/>
                    <w:webHidden/>
                  </w:rPr>
                  <w:instrText xml:space="preserve"> PAGEREF _Toc516058227 \h </w:instrText>
                </w:r>
                <w:r>
                  <w:rPr>
                    <w:noProof/>
                    <w:webHidden/>
                  </w:rPr>
                </w:r>
                <w:r>
                  <w:rPr>
                    <w:noProof/>
                    <w:webHidden/>
                  </w:rPr>
                  <w:fldChar w:fldCharType="separate"/>
                </w:r>
                <w:r>
                  <w:rPr>
                    <w:noProof/>
                    <w:webHidden/>
                  </w:rPr>
                  <w:t>6</w:t>
                </w:r>
                <w:r>
                  <w:rPr>
                    <w:noProof/>
                    <w:webHidden/>
                  </w:rPr>
                  <w:fldChar w:fldCharType="end"/>
                </w:r>
              </w:hyperlink>
            </w:p>
            <w:p w14:paraId="0A6BB63D" w14:textId="4CEFDC40" w:rsidR="007A138B" w:rsidRDefault="007A138B">
              <w:pPr>
                <w:pStyle w:val="TOC2"/>
                <w:tabs>
                  <w:tab w:val="right" w:leader="dot" w:pos="9016"/>
                </w:tabs>
                <w:rPr>
                  <w:rFonts w:eastAsiaTheme="minorEastAsia"/>
                  <w:noProof/>
                  <w:lang w:eastAsia="en-GB"/>
                </w:rPr>
              </w:pPr>
              <w:hyperlink w:anchor="_Toc516058228" w:history="1">
                <w:r w:rsidRPr="00EB5E5E">
                  <w:rPr>
                    <w:rStyle w:val="Hyperlink"/>
                    <w:noProof/>
                  </w:rPr>
                  <w:t>Animations</w:t>
                </w:r>
                <w:r>
                  <w:rPr>
                    <w:noProof/>
                    <w:webHidden/>
                  </w:rPr>
                  <w:tab/>
                </w:r>
                <w:r>
                  <w:rPr>
                    <w:noProof/>
                    <w:webHidden/>
                  </w:rPr>
                  <w:fldChar w:fldCharType="begin"/>
                </w:r>
                <w:r>
                  <w:rPr>
                    <w:noProof/>
                    <w:webHidden/>
                  </w:rPr>
                  <w:instrText xml:space="preserve"> PAGEREF _Toc516058228 \h </w:instrText>
                </w:r>
                <w:r>
                  <w:rPr>
                    <w:noProof/>
                    <w:webHidden/>
                  </w:rPr>
                </w:r>
                <w:r>
                  <w:rPr>
                    <w:noProof/>
                    <w:webHidden/>
                  </w:rPr>
                  <w:fldChar w:fldCharType="separate"/>
                </w:r>
                <w:r>
                  <w:rPr>
                    <w:noProof/>
                    <w:webHidden/>
                  </w:rPr>
                  <w:t>6</w:t>
                </w:r>
                <w:r>
                  <w:rPr>
                    <w:noProof/>
                    <w:webHidden/>
                  </w:rPr>
                  <w:fldChar w:fldCharType="end"/>
                </w:r>
              </w:hyperlink>
            </w:p>
            <w:p w14:paraId="613AF15D" w14:textId="2BA83D79" w:rsidR="007A138B" w:rsidRDefault="007A138B">
              <w:pPr>
                <w:pStyle w:val="TOC2"/>
                <w:tabs>
                  <w:tab w:val="right" w:leader="dot" w:pos="9016"/>
                </w:tabs>
                <w:rPr>
                  <w:rFonts w:eastAsiaTheme="minorEastAsia"/>
                  <w:noProof/>
                  <w:lang w:eastAsia="en-GB"/>
                </w:rPr>
              </w:pPr>
              <w:hyperlink w:anchor="_Toc516058229" w:history="1">
                <w:r w:rsidRPr="00EB5E5E">
                  <w:rPr>
                    <w:rStyle w:val="Hyperlink"/>
                    <w:noProof/>
                  </w:rPr>
                  <w:t>TV &amp; Film</w:t>
                </w:r>
                <w:r>
                  <w:rPr>
                    <w:noProof/>
                    <w:webHidden/>
                  </w:rPr>
                  <w:tab/>
                </w:r>
                <w:r>
                  <w:rPr>
                    <w:noProof/>
                    <w:webHidden/>
                  </w:rPr>
                  <w:fldChar w:fldCharType="begin"/>
                </w:r>
                <w:r>
                  <w:rPr>
                    <w:noProof/>
                    <w:webHidden/>
                  </w:rPr>
                  <w:instrText xml:space="preserve"> PAGEREF _Toc516058229 \h </w:instrText>
                </w:r>
                <w:r>
                  <w:rPr>
                    <w:noProof/>
                    <w:webHidden/>
                  </w:rPr>
                </w:r>
                <w:r>
                  <w:rPr>
                    <w:noProof/>
                    <w:webHidden/>
                  </w:rPr>
                  <w:fldChar w:fldCharType="separate"/>
                </w:r>
                <w:r>
                  <w:rPr>
                    <w:noProof/>
                    <w:webHidden/>
                  </w:rPr>
                  <w:t>7</w:t>
                </w:r>
                <w:r>
                  <w:rPr>
                    <w:noProof/>
                    <w:webHidden/>
                  </w:rPr>
                  <w:fldChar w:fldCharType="end"/>
                </w:r>
              </w:hyperlink>
            </w:p>
            <w:p w14:paraId="2D4A6742" w14:textId="0EA9E7CA" w:rsidR="007A138B" w:rsidRDefault="007A138B">
              <w:pPr>
                <w:pStyle w:val="TOC2"/>
                <w:tabs>
                  <w:tab w:val="right" w:leader="dot" w:pos="9016"/>
                </w:tabs>
                <w:rPr>
                  <w:rFonts w:eastAsiaTheme="minorEastAsia"/>
                  <w:noProof/>
                  <w:lang w:eastAsia="en-GB"/>
                </w:rPr>
              </w:pPr>
              <w:hyperlink w:anchor="_Toc516058230" w:history="1">
                <w:r w:rsidRPr="00EB5E5E">
                  <w:rPr>
                    <w:rStyle w:val="Hyperlink"/>
                    <w:noProof/>
                  </w:rPr>
                  <w:t>Web</w:t>
                </w:r>
                <w:r>
                  <w:rPr>
                    <w:noProof/>
                    <w:webHidden/>
                  </w:rPr>
                  <w:tab/>
                </w:r>
                <w:r>
                  <w:rPr>
                    <w:noProof/>
                    <w:webHidden/>
                  </w:rPr>
                  <w:fldChar w:fldCharType="begin"/>
                </w:r>
                <w:r>
                  <w:rPr>
                    <w:noProof/>
                    <w:webHidden/>
                  </w:rPr>
                  <w:instrText xml:space="preserve"> PAGEREF _Toc516058230 \h </w:instrText>
                </w:r>
                <w:r>
                  <w:rPr>
                    <w:noProof/>
                    <w:webHidden/>
                  </w:rPr>
                </w:r>
                <w:r>
                  <w:rPr>
                    <w:noProof/>
                    <w:webHidden/>
                  </w:rPr>
                  <w:fldChar w:fldCharType="separate"/>
                </w:r>
                <w:r>
                  <w:rPr>
                    <w:noProof/>
                    <w:webHidden/>
                  </w:rPr>
                  <w:t>7</w:t>
                </w:r>
                <w:r>
                  <w:rPr>
                    <w:noProof/>
                    <w:webHidden/>
                  </w:rPr>
                  <w:fldChar w:fldCharType="end"/>
                </w:r>
              </w:hyperlink>
            </w:p>
            <w:p w14:paraId="1A682D17" w14:textId="6AE3B925" w:rsidR="007A138B" w:rsidRDefault="007A138B">
              <w:pPr>
                <w:pStyle w:val="TOC2"/>
                <w:tabs>
                  <w:tab w:val="right" w:leader="dot" w:pos="9016"/>
                </w:tabs>
                <w:rPr>
                  <w:rFonts w:eastAsiaTheme="minorEastAsia"/>
                  <w:noProof/>
                  <w:lang w:eastAsia="en-GB"/>
                </w:rPr>
              </w:pPr>
              <w:hyperlink w:anchor="_Toc516058231" w:history="1">
                <w:r w:rsidRPr="00EB5E5E">
                  <w:rPr>
                    <w:rStyle w:val="Hyperlink"/>
                    <w:noProof/>
                  </w:rPr>
                  <w:t>Games</w:t>
                </w:r>
                <w:r>
                  <w:rPr>
                    <w:noProof/>
                    <w:webHidden/>
                  </w:rPr>
                  <w:tab/>
                </w:r>
                <w:r>
                  <w:rPr>
                    <w:noProof/>
                    <w:webHidden/>
                  </w:rPr>
                  <w:fldChar w:fldCharType="begin"/>
                </w:r>
                <w:r>
                  <w:rPr>
                    <w:noProof/>
                    <w:webHidden/>
                  </w:rPr>
                  <w:instrText xml:space="preserve"> PAGEREF _Toc516058231 \h </w:instrText>
                </w:r>
                <w:r>
                  <w:rPr>
                    <w:noProof/>
                    <w:webHidden/>
                  </w:rPr>
                </w:r>
                <w:r>
                  <w:rPr>
                    <w:noProof/>
                    <w:webHidden/>
                  </w:rPr>
                  <w:fldChar w:fldCharType="separate"/>
                </w:r>
                <w:r>
                  <w:rPr>
                    <w:noProof/>
                    <w:webHidden/>
                  </w:rPr>
                  <w:t>8</w:t>
                </w:r>
                <w:r>
                  <w:rPr>
                    <w:noProof/>
                    <w:webHidden/>
                  </w:rPr>
                  <w:fldChar w:fldCharType="end"/>
                </w:r>
              </w:hyperlink>
            </w:p>
            <w:p w14:paraId="2996843A" w14:textId="34FB9DB0" w:rsidR="007A138B" w:rsidRDefault="007A138B">
              <w:pPr>
                <w:pStyle w:val="TOC3"/>
                <w:tabs>
                  <w:tab w:val="right" w:leader="dot" w:pos="9016"/>
                </w:tabs>
                <w:rPr>
                  <w:rFonts w:eastAsiaTheme="minorEastAsia"/>
                  <w:noProof/>
                  <w:lang w:eastAsia="en-GB"/>
                </w:rPr>
              </w:pPr>
              <w:hyperlink w:anchor="_Toc516058232" w:history="1">
                <w:r w:rsidRPr="00EB5E5E">
                  <w:rPr>
                    <w:rStyle w:val="Hyperlink"/>
                    <w:noProof/>
                  </w:rPr>
                  <w:t>Virtual Reality (VR)</w:t>
                </w:r>
                <w:r>
                  <w:rPr>
                    <w:noProof/>
                    <w:webHidden/>
                  </w:rPr>
                  <w:tab/>
                </w:r>
                <w:r>
                  <w:rPr>
                    <w:noProof/>
                    <w:webHidden/>
                  </w:rPr>
                  <w:fldChar w:fldCharType="begin"/>
                </w:r>
                <w:r>
                  <w:rPr>
                    <w:noProof/>
                    <w:webHidden/>
                  </w:rPr>
                  <w:instrText xml:space="preserve"> PAGEREF _Toc516058232 \h </w:instrText>
                </w:r>
                <w:r>
                  <w:rPr>
                    <w:noProof/>
                    <w:webHidden/>
                  </w:rPr>
                </w:r>
                <w:r>
                  <w:rPr>
                    <w:noProof/>
                    <w:webHidden/>
                  </w:rPr>
                  <w:fldChar w:fldCharType="separate"/>
                </w:r>
                <w:r>
                  <w:rPr>
                    <w:noProof/>
                    <w:webHidden/>
                  </w:rPr>
                  <w:t>8</w:t>
                </w:r>
                <w:r>
                  <w:rPr>
                    <w:noProof/>
                    <w:webHidden/>
                  </w:rPr>
                  <w:fldChar w:fldCharType="end"/>
                </w:r>
              </w:hyperlink>
            </w:p>
            <w:p w14:paraId="0E5B79BE" w14:textId="56936E03" w:rsidR="007A138B" w:rsidRDefault="007A138B">
              <w:pPr>
                <w:pStyle w:val="TOC2"/>
                <w:tabs>
                  <w:tab w:val="right" w:leader="dot" w:pos="9016"/>
                </w:tabs>
                <w:rPr>
                  <w:rFonts w:eastAsiaTheme="minorEastAsia"/>
                  <w:noProof/>
                  <w:lang w:eastAsia="en-GB"/>
                </w:rPr>
              </w:pPr>
              <w:hyperlink w:anchor="_Toc516058233" w:history="1">
                <w:r w:rsidRPr="00EB5E5E">
                  <w:rPr>
                    <w:rStyle w:val="Hyperlink"/>
                    <w:noProof/>
                  </w:rPr>
                  <w:t>Education</w:t>
                </w:r>
                <w:r>
                  <w:rPr>
                    <w:noProof/>
                    <w:webHidden/>
                  </w:rPr>
                  <w:tab/>
                </w:r>
                <w:r>
                  <w:rPr>
                    <w:noProof/>
                    <w:webHidden/>
                  </w:rPr>
                  <w:fldChar w:fldCharType="begin"/>
                </w:r>
                <w:r>
                  <w:rPr>
                    <w:noProof/>
                    <w:webHidden/>
                  </w:rPr>
                  <w:instrText xml:space="preserve"> PAGEREF _Toc516058233 \h </w:instrText>
                </w:r>
                <w:r>
                  <w:rPr>
                    <w:noProof/>
                    <w:webHidden/>
                  </w:rPr>
                </w:r>
                <w:r>
                  <w:rPr>
                    <w:noProof/>
                    <w:webHidden/>
                  </w:rPr>
                  <w:fldChar w:fldCharType="separate"/>
                </w:r>
                <w:r>
                  <w:rPr>
                    <w:noProof/>
                    <w:webHidden/>
                  </w:rPr>
                  <w:t>9</w:t>
                </w:r>
                <w:r>
                  <w:rPr>
                    <w:noProof/>
                    <w:webHidden/>
                  </w:rPr>
                  <w:fldChar w:fldCharType="end"/>
                </w:r>
              </w:hyperlink>
            </w:p>
            <w:p w14:paraId="665A2B3D" w14:textId="6F53D237" w:rsidR="007A138B" w:rsidRDefault="007A138B">
              <w:pPr>
                <w:pStyle w:val="TOC2"/>
                <w:tabs>
                  <w:tab w:val="right" w:leader="dot" w:pos="9016"/>
                </w:tabs>
                <w:rPr>
                  <w:rFonts w:eastAsiaTheme="minorEastAsia"/>
                  <w:noProof/>
                  <w:lang w:eastAsia="en-GB"/>
                </w:rPr>
              </w:pPr>
              <w:hyperlink w:anchor="_Toc516058234" w:history="1">
                <w:r w:rsidRPr="00EB5E5E">
                  <w:rPr>
                    <w:rStyle w:val="Hyperlink"/>
                    <w:noProof/>
                  </w:rPr>
                  <w:t>Architecture</w:t>
                </w:r>
                <w:r>
                  <w:rPr>
                    <w:noProof/>
                    <w:webHidden/>
                  </w:rPr>
                  <w:tab/>
                </w:r>
                <w:r>
                  <w:rPr>
                    <w:noProof/>
                    <w:webHidden/>
                  </w:rPr>
                  <w:fldChar w:fldCharType="begin"/>
                </w:r>
                <w:r>
                  <w:rPr>
                    <w:noProof/>
                    <w:webHidden/>
                  </w:rPr>
                  <w:instrText xml:space="preserve"> PAGEREF _Toc516058234 \h </w:instrText>
                </w:r>
                <w:r>
                  <w:rPr>
                    <w:noProof/>
                    <w:webHidden/>
                  </w:rPr>
                </w:r>
                <w:r>
                  <w:rPr>
                    <w:noProof/>
                    <w:webHidden/>
                  </w:rPr>
                  <w:fldChar w:fldCharType="separate"/>
                </w:r>
                <w:r>
                  <w:rPr>
                    <w:noProof/>
                    <w:webHidden/>
                  </w:rPr>
                  <w:t>9</w:t>
                </w:r>
                <w:r>
                  <w:rPr>
                    <w:noProof/>
                    <w:webHidden/>
                  </w:rPr>
                  <w:fldChar w:fldCharType="end"/>
                </w:r>
              </w:hyperlink>
            </w:p>
            <w:p w14:paraId="2C39AC5C" w14:textId="3299FE1C" w:rsidR="007A138B" w:rsidRDefault="007A138B">
              <w:pPr>
                <w:pStyle w:val="TOC1"/>
                <w:tabs>
                  <w:tab w:val="right" w:leader="dot" w:pos="9016"/>
                </w:tabs>
                <w:rPr>
                  <w:rFonts w:eastAsiaTheme="minorEastAsia"/>
                  <w:noProof/>
                  <w:lang w:eastAsia="en-GB"/>
                </w:rPr>
              </w:pPr>
              <w:hyperlink w:anchor="_Toc516058235" w:history="1">
                <w:r w:rsidRPr="00EB5E5E">
                  <w:rPr>
                    <w:rStyle w:val="Hyperlink"/>
                    <w:noProof/>
                  </w:rPr>
                  <w:t>Displaying 3D</w:t>
                </w:r>
                <w:r>
                  <w:rPr>
                    <w:noProof/>
                    <w:webHidden/>
                  </w:rPr>
                  <w:tab/>
                </w:r>
                <w:r>
                  <w:rPr>
                    <w:noProof/>
                    <w:webHidden/>
                  </w:rPr>
                  <w:fldChar w:fldCharType="begin"/>
                </w:r>
                <w:r>
                  <w:rPr>
                    <w:noProof/>
                    <w:webHidden/>
                  </w:rPr>
                  <w:instrText xml:space="preserve"> PAGEREF _Toc516058235 \h </w:instrText>
                </w:r>
                <w:r>
                  <w:rPr>
                    <w:noProof/>
                    <w:webHidden/>
                  </w:rPr>
                </w:r>
                <w:r>
                  <w:rPr>
                    <w:noProof/>
                    <w:webHidden/>
                  </w:rPr>
                  <w:fldChar w:fldCharType="separate"/>
                </w:r>
                <w:r>
                  <w:rPr>
                    <w:noProof/>
                    <w:webHidden/>
                  </w:rPr>
                  <w:t>9</w:t>
                </w:r>
                <w:r>
                  <w:rPr>
                    <w:noProof/>
                    <w:webHidden/>
                  </w:rPr>
                  <w:fldChar w:fldCharType="end"/>
                </w:r>
              </w:hyperlink>
            </w:p>
            <w:p w14:paraId="3B962029" w14:textId="33C0216B" w:rsidR="007A138B" w:rsidRDefault="007A138B">
              <w:pPr>
                <w:pStyle w:val="TOC2"/>
                <w:tabs>
                  <w:tab w:val="right" w:leader="dot" w:pos="9016"/>
                </w:tabs>
                <w:rPr>
                  <w:rFonts w:eastAsiaTheme="minorEastAsia"/>
                  <w:noProof/>
                  <w:lang w:eastAsia="en-GB"/>
                </w:rPr>
              </w:pPr>
              <w:hyperlink w:anchor="_Toc516058236" w:history="1">
                <w:r w:rsidRPr="00EB5E5E">
                  <w:rPr>
                    <w:rStyle w:val="Hyperlink"/>
                    <w:noProof/>
                  </w:rPr>
                  <w:t>Application Programming Interface (Direct 3D &amp; OPENGL)</w:t>
                </w:r>
                <w:r>
                  <w:rPr>
                    <w:noProof/>
                    <w:webHidden/>
                  </w:rPr>
                  <w:tab/>
                </w:r>
                <w:r>
                  <w:rPr>
                    <w:noProof/>
                    <w:webHidden/>
                  </w:rPr>
                  <w:fldChar w:fldCharType="begin"/>
                </w:r>
                <w:r>
                  <w:rPr>
                    <w:noProof/>
                    <w:webHidden/>
                  </w:rPr>
                  <w:instrText xml:space="preserve"> PAGEREF _Toc516058236 \h </w:instrText>
                </w:r>
                <w:r>
                  <w:rPr>
                    <w:noProof/>
                    <w:webHidden/>
                  </w:rPr>
                </w:r>
                <w:r>
                  <w:rPr>
                    <w:noProof/>
                    <w:webHidden/>
                  </w:rPr>
                  <w:fldChar w:fldCharType="separate"/>
                </w:r>
                <w:r>
                  <w:rPr>
                    <w:noProof/>
                    <w:webHidden/>
                  </w:rPr>
                  <w:t>9</w:t>
                </w:r>
                <w:r>
                  <w:rPr>
                    <w:noProof/>
                    <w:webHidden/>
                  </w:rPr>
                  <w:fldChar w:fldCharType="end"/>
                </w:r>
              </w:hyperlink>
            </w:p>
            <w:p w14:paraId="095C9D77" w14:textId="71B3026B" w:rsidR="007A138B" w:rsidRDefault="007A138B">
              <w:pPr>
                <w:pStyle w:val="TOC2"/>
                <w:tabs>
                  <w:tab w:val="right" w:leader="dot" w:pos="9016"/>
                </w:tabs>
                <w:rPr>
                  <w:rFonts w:eastAsiaTheme="minorEastAsia"/>
                  <w:noProof/>
                  <w:lang w:eastAsia="en-GB"/>
                </w:rPr>
              </w:pPr>
              <w:hyperlink w:anchor="_Toc516058237" w:history="1">
                <w:r w:rsidRPr="00EB5E5E">
                  <w:rPr>
                    <w:rStyle w:val="Hyperlink"/>
                    <w:noProof/>
                  </w:rPr>
                  <w:t>Graphics Pipeline</w:t>
                </w:r>
                <w:r>
                  <w:rPr>
                    <w:noProof/>
                    <w:webHidden/>
                  </w:rPr>
                  <w:tab/>
                </w:r>
                <w:r>
                  <w:rPr>
                    <w:noProof/>
                    <w:webHidden/>
                  </w:rPr>
                  <w:fldChar w:fldCharType="begin"/>
                </w:r>
                <w:r>
                  <w:rPr>
                    <w:noProof/>
                    <w:webHidden/>
                  </w:rPr>
                  <w:instrText xml:space="preserve"> PAGEREF _Toc516058237 \h </w:instrText>
                </w:r>
                <w:r>
                  <w:rPr>
                    <w:noProof/>
                    <w:webHidden/>
                  </w:rPr>
                </w:r>
                <w:r>
                  <w:rPr>
                    <w:noProof/>
                    <w:webHidden/>
                  </w:rPr>
                  <w:fldChar w:fldCharType="separate"/>
                </w:r>
                <w:r>
                  <w:rPr>
                    <w:noProof/>
                    <w:webHidden/>
                  </w:rPr>
                  <w:t>10</w:t>
                </w:r>
                <w:r>
                  <w:rPr>
                    <w:noProof/>
                    <w:webHidden/>
                  </w:rPr>
                  <w:fldChar w:fldCharType="end"/>
                </w:r>
              </w:hyperlink>
            </w:p>
            <w:p w14:paraId="4111862B" w14:textId="0BE264BB" w:rsidR="007A138B" w:rsidRDefault="007A138B">
              <w:pPr>
                <w:pStyle w:val="TOC2"/>
                <w:tabs>
                  <w:tab w:val="right" w:leader="dot" w:pos="9016"/>
                </w:tabs>
                <w:rPr>
                  <w:rFonts w:eastAsiaTheme="minorEastAsia"/>
                  <w:noProof/>
                  <w:lang w:eastAsia="en-GB"/>
                </w:rPr>
              </w:pPr>
              <w:hyperlink w:anchor="_Toc516058238" w:history="1">
                <w:r w:rsidRPr="00EB5E5E">
                  <w:rPr>
                    <w:rStyle w:val="Hyperlink"/>
                    <w:noProof/>
                  </w:rPr>
                  <w:t>Rendering Techniques (Radiosity, Ray Tracing)</w:t>
                </w:r>
                <w:r>
                  <w:rPr>
                    <w:noProof/>
                    <w:webHidden/>
                  </w:rPr>
                  <w:tab/>
                </w:r>
                <w:r>
                  <w:rPr>
                    <w:noProof/>
                    <w:webHidden/>
                  </w:rPr>
                  <w:fldChar w:fldCharType="begin"/>
                </w:r>
                <w:r>
                  <w:rPr>
                    <w:noProof/>
                    <w:webHidden/>
                  </w:rPr>
                  <w:instrText xml:space="preserve"> PAGEREF _Toc516058238 \h </w:instrText>
                </w:r>
                <w:r>
                  <w:rPr>
                    <w:noProof/>
                    <w:webHidden/>
                  </w:rPr>
                </w:r>
                <w:r>
                  <w:rPr>
                    <w:noProof/>
                    <w:webHidden/>
                  </w:rPr>
                  <w:fldChar w:fldCharType="separate"/>
                </w:r>
                <w:r>
                  <w:rPr>
                    <w:noProof/>
                    <w:webHidden/>
                  </w:rPr>
                  <w:t>10</w:t>
                </w:r>
                <w:r>
                  <w:rPr>
                    <w:noProof/>
                    <w:webHidden/>
                  </w:rPr>
                  <w:fldChar w:fldCharType="end"/>
                </w:r>
              </w:hyperlink>
            </w:p>
            <w:p w14:paraId="5854F257" w14:textId="01AF4BA8" w:rsidR="007A138B" w:rsidRDefault="007A138B">
              <w:pPr>
                <w:pStyle w:val="TOC3"/>
                <w:tabs>
                  <w:tab w:val="right" w:leader="dot" w:pos="9016"/>
                </w:tabs>
                <w:rPr>
                  <w:rFonts w:eastAsiaTheme="minorEastAsia"/>
                  <w:noProof/>
                  <w:lang w:eastAsia="en-GB"/>
                </w:rPr>
              </w:pPr>
              <w:hyperlink w:anchor="_Toc516058239" w:history="1">
                <w:r w:rsidRPr="00EB5E5E">
                  <w:rPr>
                    <w:rStyle w:val="Hyperlink"/>
                    <w:noProof/>
                  </w:rPr>
                  <w:t>Culling Methods</w:t>
                </w:r>
                <w:r>
                  <w:rPr>
                    <w:noProof/>
                    <w:webHidden/>
                  </w:rPr>
                  <w:tab/>
                </w:r>
                <w:r>
                  <w:rPr>
                    <w:noProof/>
                    <w:webHidden/>
                  </w:rPr>
                  <w:fldChar w:fldCharType="begin"/>
                </w:r>
                <w:r>
                  <w:rPr>
                    <w:noProof/>
                    <w:webHidden/>
                  </w:rPr>
                  <w:instrText xml:space="preserve"> PAGEREF _Toc516058239 \h </w:instrText>
                </w:r>
                <w:r>
                  <w:rPr>
                    <w:noProof/>
                    <w:webHidden/>
                  </w:rPr>
                </w:r>
                <w:r>
                  <w:rPr>
                    <w:noProof/>
                    <w:webHidden/>
                  </w:rPr>
                  <w:fldChar w:fldCharType="separate"/>
                </w:r>
                <w:r>
                  <w:rPr>
                    <w:noProof/>
                    <w:webHidden/>
                  </w:rPr>
                  <w:t>10</w:t>
                </w:r>
                <w:r>
                  <w:rPr>
                    <w:noProof/>
                    <w:webHidden/>
                  </w:rPr>
                  <w:fldChar w:fldCharType="end"/>
                </w:r>
              </w:hyperlink>
            </w:p>
            <w:p w14:paraId="4DE1E1D3" w14:textId="7EAD7A0E" w:rsidR="007A138B" w:rsidRDefault="007A138B">
              <w:pPr>
                <w:pStyle w:val="TOC2"/>
                <w:tabs>
                  <w:tab w:val="right" w:leader="dot" w:pos="9016"/>
                </w:tabs>
                <w:rPr>
                  <w:rFonts w:eastAsiaTheme="minorEastAsia"/>
                  <w:noProof/>
                  <w:lang w:eastAsia="en-GB"/>
                </w:rPr>
              </w:pPr>
              <w:hyperlink w:anchor="_Toc516058240" w:history="1">
                <w:r w:rsidRPr="00EB5E5E">
                  <w:rPr>
                    <w:rStyle w:val="Hyperlink"/>
                    <w:noProof/>
                  </w:rPr>
                  <w:t>Lighting</w:t>
                </w:r>
                <w:r>
                  <w:rPr>
                    <w:noProof/>
                    <w:webHidden/>
                  </w:rPr>
                  <w:tab/>
                </w:r>
                <w:r>
                  <w:rPr>
                    <w:noProof/>
                    <w:webHidden/>
                  </w:rPr>
                  <w:fldChar w:fldCharType="begin"/>
                </w:r>
                <w:r>
                  <w:rPr>
                    <w:noProof/>
                    <w:webHidden/>
                  </w:rPr>
                  <w:instrText xml:space="preserve"> PAGEREF _Toc516058240 \h </w:instrText>
                </w:r>
                <w:r>
                  <w:rPr>
                    <w:noProof/>
                    <w:webHidden/>
                  </w:rPr>
                </w:r>
                <w:r>
                  <w:rPr>
                    <w:noProof/>
                    <w:webHidden/>
                  </w:rPr>
                  <w:fldChar w:fldCharType="separate"/>
                </w:r>
                <w:r>
                  <w:rPr>
                    <w:noProof/>
                    <w:webHidden/>
                  </w:rPr>
                  <w:t>11</w:t>
                </w:r>
                <w:r>
                  <w:rPr>
                    <w:noProof/>
                    <w:webHidden/>
                  </w:rPr>
                  <w:fldChar w:fldCharType="end"/>
                </w:r>
              </w:hyperlink>
            </w:p>
            <w:p w14:paraId="6DA13CE8" w14:textId="2E0F587C" w:rsidR="007A138B" w:rsidRDefault="007A138B">
              <w:pPr>
                <w:pStyle w:val="TOC2"/>
                <w:tabs>
                  <w:tab w:val="right" w:leader="dot" w:pos="9016"/>
                </w:tabs>
                <w:rPr>
                  <w:rFonts w:eastAsiaTheme="minorEastAsia"/>
                  <w:noProof/>
                  <w:lang w:eastAsia="en-GB"/>
                </w:rPr>
              </w:pPr>
              <w:hyperlink w:anchor="_Toc516058241" w:history="1">
                <w:r w:rsidRPr="00EB5E5E">
                  <w:rPr>
                    <w:rStyle w:val="Hyperlink"/>
                    <w:noProof/>
                  </w:rPr>
                  <w:t>Textures</w:t>
                </w:r>
                <w:r>
                  <w:rPr>
                    <w:noProof/>
                    <w:webHidden/>
                  </w:rPr>
                  <w:tab/>
                </w:r>
                <w:r>
                  <w:rPr>
                    <w:noProof/>
                    <w:webHidden/>
                  </w:rPr>
                  <w:fldChar w:fldCharType="begin"/>
                </w:r>
                <w:r>
                  <w:rPr>
                    <w:noProof/>
                    <w:webHidden/>
                  </w:rPr>
                  <w:instrText xml:space="preserve"> PAGEREF _Toc516058241 \h </w:instrText>
                </w:r>
                <w:r>
                  <w:rPr>
                    <w:noProof/>
                    <w:webHidden/>
                  </w:rPr>
                </w:r>
                <w:r>
                  <w:rPr>
                    <w:noProof/>
                    <w:webHidden/>
                  </w:rPr>
                  <w:fldChar w:fldCharType="separate"/>
                </w:r>
                <w:r>
                  <w:rPr>
                    <w:noProof/>
                    <w:webHidden/>
                  </w:rPr>
                  <w:t>11</w:t>
                </w:r>
                <w:r>
                  <w:rPr>
                    <w:noProof/>
                    <w:webHidden/>
                  </w:rPr>
                  <w:fldChar w:fldCharType="end"/>
                </w:r>
              </w:hyperlink>
            </w:p>
            <w:p w14:paraId="5DAA87A4" w14:textId="27EDEC4F" w:rsidR="007A138B" w:rsidRDefault="007A138B">
              <w:pPr>
                <w:pStyle w:val="TOC2"/>
                <w:tabs>
                  <w:tab w:val="right" w:leader="dot" w:pos="9016"/>
                </w:tabs>
                <w:rPr>
                  <w:rFonts w:eastAsiaTheme="minorEastAsia"/>
                  <w:noProof/>
                  <w:lang w:eastAsia="en-GB"/>
                </w:rPr>
              </w:pPr>
              <w:hyperlink w:anchor="_Toc516058242" w:history="1">
                <w:r w:rsidRPr="00EB5E5E">
                  <w:rPr>
                    <w:rStyle w:val="Hyperlink"/>
                    <w:noProof/>
                  </w:rPr>
                  <w:t>Shadowing</w:t>
                </w:r>
                <w:r>
                  <w:rPr>
                    <w:noProof/>
                    <w:webHidden/>
                  </w:rPr>
                  <w:tab/>
                </w:r>
                <w:r>
                  <w:rPr>
                    <w:noProof/>
                    <w:webHidden/>
                  </w:rPr>
                  <w:fldChar w:fldCharType="begin"/>
                </w:r>
                <w:r>
                  <w:rPr>
                    <w:noProof/>
                    <w:webHidden/>
                  </w:rPr>
                  <w:instrText xml:space="preserve"> PAGEREF _Toc516058242 \h </w:instrText>
                </w:r>
                <w:r>
                  <w:rPr>
                    <w:noProof/>
                    <w:webHidden/>
                  </w:rPr>
                </w:r>
                <w:r>
                  <w:rPr>
                    <w:noProof/>
                    <w:webHidden/>
                  </w:rPr>
                  <w:fldChar w:fldCharType="separate"/>
                </w:r>
                <w:r>
                  <w:rPr>
                    <w:noProof/>
                    <w:webHidden/>
                  </w:rPr>
                  <w:t>12</w:t>
                </w:r>
                <w:r>
                  <w:rPr>
                    <w:noProof/>
                    <w:webHidden/>
                  </w:rPr>
                  <w:fldChar w:fldCharType="end"/>
                </w:r>
              </w:hyperlink>
            </w:p>
            <w:p w14:paraId="7222860D" w14:textId="3D518486" w:rsidR="007A138B" w:rsidRDefault="007A138B">
              <w:pPr>
                <w:pStyle w:val="TOC2"/>
                <w:tabs>
                  <w:tab w:val="right" w:leader="dot" w:pos="9016"/>
                </w:tabs>
                <w:rPr>
                  <w:rFonts w:eastAsiaTheme="minorEastAsia"/>
                  <w:noProof/>
                  <w:lang w:eastAsia="en-GB"/>
                </w:rPr>
              </w:pPr>
              <w:hyperlink w:anchor="_Toc516058243" w:history="1">
                <w:r w:rsidRPr="00EB5E5E">
                  <w:rPr>
                    <w:rStyle w:val="Hyperlink"/>
                    <w:noProof/>
                  </w:rPr>
                  <w:t>Vertex/Pixel Shaders</w:t>
                </w:r>
                <w:r>
                  <w:rPr>
                    <w:noProof/>
                    <w:webHidden/>
                  </w:rPr>
                  <w:tab/>
                </w:r>
                <w:r>
                  <w:rPr>
                    <w:noProof/>
                    <w:webHidden/>
                  </w:rPr>
                  <w:fldChar w:fldCharType="begin"/>
                </w:r>
                <w:r>
                  <w:rPr>
                    <w:noProof/>
                    <w:webHidden/>
                  </w:rPr>
                  <w:instrText xml:space="preserve"> PAGEREF _Toc516058243 \h </w:instrText>
                </w:r>
                <w:r>
                  <w:rPr>
                    <w:noProof/>
                    <w:webHidden/>
                  </w:rPr>
                </w:r>
                <w:r>
                  <w:rPr>
                    <w:noProof/>
                    <w:webHidden/>
                  </w:rPr>
                  <w:fldChar w:fldCharType="separate"/>
                </w:r>
                <w:r>
                  <w:rPr>
                    <w:noProof/>
                    <w:webHidden/>
                  </w:rPr>
                  <w:t>12</w:t>
                </w:r>
                <w:r>
                  <w:rPr>
                    <w:noProof/>
                    <w:webHidden/>
                  </w:rPr>
                  <w:fldChar w:fldCharType="end"/>
                </w:r>
              </w:hyperlink>
            </w:p>
            <w:p w14:paraId="317D9B02" w14:textId="58D83526" w:rsidR="007A138B" w:rsidRDefault="007A138B">
              <w:pPr>
                <w:pStyle w:val="TOC1"/>
                <w:tabs>
                  <w:tab w:val="right" w:leader="dot" w:pos="9016"/>
                </w:tabs>
                <w:rPr>
                  <w:rFonts w:eastAsiaTheme="minorEastAsia"/>
                  <w:noProof/>
                  <w:lang w:eastAsia="en-GB"/>
                </w:rPr>
              </w:pPr>
              <w:hyperlink w:anchor="_Toc516058244" w:history="1">
                <w:r w:rsidRPr="00EB5E5E">
                  <w:rPr>
                    <w:rStyle w:val="Hyperlink"/>
                    <w:noProof/>
                  </w:rPr>
                  <w:t>Geometric Theory</w:t>
                </w:r>
                <w:r>
                  <w:rPr>
                    <w:noProof/>
                    <w:webHidden/>
                  </w:rPr>
                  <w:tab/>
                </w:r>
                <w:r>
                  <w:rPr>
                    <w:noProof/>
                    <w:webHidden/>
                  </w:rPr>
                  <w:fldChar w:fldCharType="begin"/>
                </w:r>
                <w:r>
                  <w:rPr>
                    <w:noProof/>
                    <w:webHidden/>
                  </w:rPr>
                  <w:instrText xml:space="preserve"> PAGEREF _Toc516058244 \h </w:instrText>
                </w:r>
                <w:r>
                  <w:rPr>
                    <w:noProof/>
                    <w:webHidden/>
                  </w:rPr>
                </w:r>
                <w:r>
                  <w:rPr>
                    <w:noProof/>
                    <w:webHidden/>
                  </w:rPr>
                  <w:fldChar w:fldCharType="separate"/>
                </w:r>
                <w:r>
                  <w:rPr>
                    <w:noProof/>
                    <w:webHidden/>
                  </w:rPr>
                  <w:t>13</w:t>
                </w:r>
                <w:r>
                  <w:rPr>
                    <w:noProof/>
                    <w:webHidden/>
                  </w:rPr>
                  <w:fldChar w:fldCharType="end"/>
                </w:r>
              </w:hyperlink>
            </w:p>
            <w:p w14:paraId="3AB05FFD" w14:textId="130C2F88" w:rsidR="007A138B" w:rsidRDefault="007A138B">
              <w:pPr>
                <w:pStyle w:val="TOC2"/>
                <w:tabs>
                  <w:tab w:val="right" w:leader="dot" w:pos="9016"/>
                </w:tabs>
                <w:rPr>
                  <w:rFonts w:eastAsiaTheme="minorEastAsia"/>
                  <w:noProof/>
                  <w:lang w:eastAsia="en-GB"/>
                </w:rPr>
              </w:pPr>
              <w:hyperlink w:anchor="_Toc516058245" w:history="1">
                <w:r w:rsidRPr="00EB5E5E">
                  <w:rPr>
                    <w:rStyle w:val="Hyperlink"/>
                    <w:noProof/>
                  </w:rPr>
                  <w:t>Vertices</w:t>
                </w:r>
                <w:r>
                  <w:rPr>
                    <w:noProof/>
                    <w:webHidden/>
                  </w:rPr>
                  <w:tab/>
                </w:r>
                <w:r>
                  <w:rPr>
                    <w:noProof/>
                    <w:webHidden/>
                  </w:rPr>
                  <w:fldChar w:fldCharType="begin"/>
                </w:r>
                <w:r>
                  <w:rPr>
                    <w:noProof/>
                    <w:webHidden/>
                  </w:rPr>
                  <w:instrText xml:space="preserve"> PAGEREF _Toc516058245 \h </w:instrText>
                </w:r>
                <w:r>
                  <w:rPr>
                    <w:noProof/>
                    <w:webHidden/>
                  </w:rPr>
                </w:r>
                <w:r>
                  <w:rPr>
                    <w:noProof/>
                    <w:webHidden/>
                  </w:rPr>
                  <w:fldChar w:fldCharType="separate"/>
                </w:r>
                <w:r>
                  <w:rPr>
                    <w:noProof/>
                    <w:webHidden/>
                  </w:rPr>
                  <w:t>13</w:t>
                </w:r>
                <w:r>
                  <w:rPr>
                    <w:noProof/>
                    <w:webHidden/>
                  </w:rPr>
                  <w:fldChar w:fldCharType="end"/>
                </w:r>
              </w:hyperlink>
            </w:p>
            <w:p w14:paraId="1B5F3299" w14:textId="6F6E7FEB" w:rsidR="007A138B" w:rsidRDefault="007A138B">
              <w:pPr>
                <w:pStyle w:val="TOC2"/>
                <w:tabs>
                  <w:tab w:val="right" w:leader="dot" w:pos="9016"/>
                </w:tabs>
                <w:rPr>
                  <w:rFonts w:eastAsiaTheme="minorEastAsia"/>
                  <w:noProof/>
                  <w:lang w:eastAsia="en-GB"/>
                </w:rPr>
              </w:pPr>
              <w:hyperlink w:anchor="_Toc516058246" w:history="1">
                <w:r w:rsidRPr="00EB5E5E">
                  <w:rPr>
                    <w:rStyle w:val="Hyperlink"/>
                    <w:noProof/>
                  </w:rPr>
                  <w:t>Lines/ Curves</w:t>
                </w:r>
                <w:r>
                  <w:rPr>
                    <w:noProof/>
                    <w:webHidden/>
                  </w:rPr>
                  <w:tab/>
                </w:r>
                <w:r>
                  <w:rPr>
                    <w:noProof/>
                    <w:webHidden/>
                  </w:rPr>
                  <w:fldChar w:fldCharType="begin"/>
                </w:r>
                <w:r>
                  <w:rPr>
                    <w:noProof/>
                    <w:webHidden/>
                  </w:rPr>
                  <w:instrText xml:space="preserve"> PAGEREF _Toc516058246 \h </w:instrText>
                </w:r>
                <w:r>
                  <w:rPr>
                    <w:noProof/>
                    <w:webHidden/>
                  </w:rPr>
                </w:r>
                <w:r>
                  <w:rPr>
                    <w:noProof/>
                    <w:webHidden/>
                  </w:rPr>
                  <w:fldChar w:fldCharType="separate"/>
                </w:r>
                <w:r>
                  <w:rPr>
                    <w:noProof/>
                    <w:webHidden/>
                  </w:rPr>
                  <w:t>13</w:t>
                </w:r>
                <w:r>
                  <w:rPr>
                    <w:noProof/>
                    <w:webHidden/>
                  </w:rPr>
                  <w:fldChar w:fldCharType="end"/>
                </w:r>
              </w:hyperlink>
            </w:p>
            <w:p w14:paraId="2E24C836" w14:textId="17D84BCA" w:rsidR="007A138B" w:rsidRDefault="007A138B">
              <w:pPr>
                <w:pStyle w:val="TOC2"/>
                <w:tabs>
                  <w:tab w:val="right" w:leader="dot" w:pos="9016"/>
                </w:tabs>
                <w:rPr>
                  <w:rFonts w:eastAsiaTheme="minorEastAsia"/>
                  <w:noProof/>
                  <w:lang w:eastAsia="en-GB"/>
                </w:rPr>
              </w:pPr>
              <w:hyperlink w:anchor="_Toc516058247" w:history="1">
                <w:r w:rsidRPr="00EB5E5E">
                  <w:rPr>
                    <w:rStyle w:val="Hyperlink"/>
                    <w:noProof/>
                  </w:rPr>
                  <w:t>Edge</w:t>
                </w:r>
                <w:r>
                  <w:rPr>
                    <w:noProof/>
                    <w:webHidden/>
                  </w:rPr>
                  <w:tab/>
                </w:r>
                <w:r>
                  <w:rPr>
                    <w:noProof/>
                    <w:webHidden/>
                  </w:rPr>
                  <w:fldChar w:fldCharType="begin"/>
                </w:r>
                <w:r>
                  <w:rPr>
                    <w:noProof/>
                    <w:webHidden/>
                  </w:rPr>
                  <w:instrText xml:space="preserve"> PAGEREF _Toc516058247 \h </w:instrText>
                </w:r>
                <w:r>
                  <w:rPr>
                    <w:noProof/>
                    <w:webHidden/>
                  </w:rPr>
                </w:r>
                <w:r>
                  <w:rPr>
                    <w:noProof/>
                    <w:webHidden/>
                  </w:rPr>
                  <w:fldChar w:fldCharType="separate"/>
                </w:r>
                <w:r>
                  <w:rPr>
                    <w:noProof/>
                    <w:webHidden/>
                  </w:rPr>
                  <w:t>13</w:t>
                </w:r>
                <w:r>
                  <w:rPr>
                    <w:noProof/>
                    <w:webHidden/>
                  </w:rPr>
                  <w:fldChar w:fldCharType="end"/>
                </w:r>
              </w:hyperlink>
            </w:p>
            <w:p w14:paraId="54219509" w14:textId="4A246690" w:rsidR="007A138B" w:rsidRDefault="007A138B">
              <w:pPr>
                <w:pStyle w:val="TOC2"/>
                <w:tabs>
                  <w:tab w:val="right" w:leader="dot" w:pos="9016"/>
                </w:tabs>
                <w:rPr>
                  <w:rFonts w:eastAsiaTheme="minorEastAsia"/>
                  <w:noProof/>
                  <w:lang w:eastAsia="en-GB"/>
                </w:rPr>
              </w:pPr>
              <w:hyperlink w:anchor="_Toc516058248" w:history="1">
                <w:r w:rsidRPr="00EB5E5E">
                  <w:rPr>
                    <w:rStyle w:val="Hyperlink"/>
                    <w:noProof/>
                  </w:rPr>
                  <w:t>Polygons</w:t>
                </w:r>
                <w:r>
                  <w:rPr>
                    <w:noProof/>
                    <w:webHidden/>
                  </w:rPr>
                  <w:tab/>
                </w:r>
                <w:r>
                  <w:rPr>
                    <w:noProof/>
                    <w:webHidden/>
                  </w:rPr>
                  <w:fldChar w:fldCharType="begin"/>
                </w:r>
                <w:r>
                  <w:rPr>
                    <w:noProof/>
                    <w:webHidden/>
                  </w:rPr>
                  <w:instrText xml:space="preserve"> PAGEREF _Toc516058248 \h </w:instrText>
                </w:r>
                <w:r>
                  <w:rPr>
                    <w:noProof/>
                    <w:webHidden/>
                  </w:rPr>
                </w:r>
                <w:r>
                  <w:rPr>
                    <w:noProof/>
                    <w:webHidden/>
                  </w:rPr>
                  <w:fldChar w:fldCharType="separate"/>
                </w:r>
                <w:r>
                  <w:rPr>
                    <w:noProof/>
                    <w:webHidden/>
                  </w:rPr>
                  <w:t>13</w:t>
                </w:r>
                <w:r>
                  <w:rPr>
                    <w:noProof/>
                    <w:webHidden/>
                  </w:rPr>
                  <w:fldChar w:fldCharType="end"/>
                </w:r>
              </w:hyperlink>
            </w:p>
            <w:p w14:paraId="275F56CF" w14:textId="35DA02B3" w:rsidR="007A138B" w:rsidRDefault="007A138B">
              <w:pPr>
                <w:pStyle w:val="TOC2"/>
                <w:tabs>
                  <w:tab w:val="right" w:leader="dot" w:pos="9016"/>
                </w:tabs>
                <w:rPr>
                  <w:rFonts w:eastAsiaTheme="minorEastAsia"/>
                  <w:noProof/>
                  <w:lang w:eastAsia="en-GB"/>
                </w:rPr>
              </w:pPr>
              <w:hyperlink w:anchor="_Toc516058249" w:history="1">
                <w:r w:rsidRPr="00EB5E5E">
                  <w:rPr>
                    <w:rStyle w:val="Hyperlink"/>
                    <w:noProof/>
                  </w:rPr>
                  <w:t>Faces</w:t>
                </w:r>
                <w:r>
                  <w:rPr>
                    <w:noProof/>
                    <w:webHidden/>
                  </w:rPr>
                  <w:tab/>
                </w:r>
                <w:r>
                  <w:rPr>
                    <w:noProof/>
                    <w:webHidden/>
                  </w:rPr>
                  <w:fldChar w:fldCharType="begin"/>
                </w:r>
                <w:r>
                  <w:rPr>
                    <w:noProof/>
                    <w:webHidden/>
                  </w:rPr>
                  <w:instrText xml:space="preserve"> PAGEREF _Toc516058249 \h </w:instrText>
                </w:r>
                <w:r>
                  <w:rPr>
                    <w:noProof/>
                    <w:webHidden/>
                  </w:rPr>
                </w:r>
                <w:r>
                  <w:rPr>
                    <w:noProof/>
                    <w:webHidden/>
                  </w:rPr>
                  <w:fldChar w:fldCharType="separate"/>
                </w:r>
                <w:r>
                  <w:rPr>
                    <w:noProof/>
                    <w:webHidden/>
                  </w:rPr>
                  <w:t>14</w:t>
                </w:r>
                <w:r>
                  <w:rPr>
                    <w:noProof/>
                    <w:webHidden/>
                  </w:rPr>
                  <w:fldChar w:fldCharType="end"/>
                </w:r>
              </w:hyperlink>
            </w:p>
            <w:p w14:paraId="0F920331" w14:textId="504D6F13" w:rsidR="007A138B" w:rsidRDefault="007A138B">
              <w:pPr>
                <w:pStyle w:val="TOC2"/>
                <w:tabs>
                  <w:tab w:val="right" w:leader="dot" w:pos="9016"/>
                </w:tabs>
                <w:rPr>
                  <w:rFonts w:eastAsiaTheme="minorEastAsia"/>
                  <w:noProof/>
                  <w:lang w:eastAsia="en-GB"/>
                </w:rPr>
              </w:pPr>
              <w:hyperlink w:anchor="_Toc516058250" w:history="1">
                <w:r w:rsidRPr="00EB5E5E">
                  <w:rPr>
                    <w:rStyle w:val="Hyperlink"/>
                    <w:noProof/>
                  </w:rPr>
                  <w:t>Meshes</w:t>
                </w:r>
                <w:r>
                  <w:rPr>
                    <w:noProof/>
                    <w:webHidden/>
                  </w:rPr>
                  <w:tab/>
                </w:r>
                <w:r>
                  <w:rPr>
                    <w:noProof/>
                    <w:webHidden/>
                  </w:rPr>
                  <w:fldChar w:fldCharType="begin"/>
                </w:r>
                <w:r>
                  <w:rPr>
                    <w:noProof/>
                    <w:webHidden/>
                  </w:rPr>
                  <w:instrText xml:space="preserve"> PAGEREF _Toc516058250 \h </w:instrText>
                </w:r>
                <w:r>
                  <w:rPr>
                    <w:noProof/>
                    <w:webHidden/>
                  </w:rPr>
                </w:r>
                <w:r>
                  <w:rPr>
                    <w:noProof/>
                    <w:webHidden/>
                  </w:rPr>
                  <w:fldChar w:fldCharType="separate"/>
                </w:r>
                <w:r>
                  <w:rPr>
                    <w:noProof/>
                    <w:webHidden/>
                  </w:rPr>
                  <w:t>14</w:t>
                </w:r>
                <w:r>
                  <w:rPr>
                    <w:noProof/>
                    <w:webHidden/>
                  </w:rPr>
                  <w:fldChar w:fldCharType="end"/>
                </w:r>
              </w:hyperlink>
            </w:p>
            <w:p w14:paraId="6F9126EB" w14:textId="319106A2" w:rsidR="007A138B" w:rsidRDefault="007A138B">
              <w:pPr>
                <w:pStyle w:val="TOC2"/>
                <w:tabs>
                  <w:tab w:val="right" w:leader="dot" w:pos="9016"/>
                </w:tabs>
                <w:rPr>
                  <w:rFonts w:eastAsiaTheme="minorEastAsia"/>
                  <w:noProof/>
                  <w:lang w:eastAsia="en-GB"/>
                </w:rPr>
              </w:pPr>
              <w:hyperlink w:anchor="_Toc516058251" w:history="1">
                <w:r w:rsidRPr="00EB5E5E">
                  <w:rPr>
                    <w:rStyle w:val="Hyperlink"/>
                    <w:noProof/>
                  </w:rPr>
                  <w:t>Surfaces</w:t>
                </w:r>
                <w:r>
                  <w:rPr>
                    <w:noProof/>
                    <w:webHidden/>
                  </w:rPr>
                  <w:tab/>
                </w:r>
                <w:r>
                  <w:rPr>
                    <w:noProof/>
                    <w:webHidden/>
                  </w:rPr>
                  <w:fldChar w:fldCharType="begin"/>
                </w:r>
                <w:r>
                  <w:rPr>
                    <w:noProof/>
                    <w:webHidden/>
                  </w:rPr>
                  <w:instrText xml:space="preserve"> PAGEREF _Toc516058251 \h </w:instrText>
                </w:r>
                <w:r>
                  <w:rPr>
                    <w:noProof/>
                    <w:webHidden/>
                  </w:rPr>
                </w:r>
                <w:r>
                  <w:rPr>
                    <w:noProof/>
                    <w:webHidden/>
                  </w:rPr>
                  <w:fldChar w:fldCharType="separate"/>
                </w:r>
                <w:r>
                  <w:rPr>
                    <w:noProof/>
                    <w:webHidden/>
                  </w:rPr>
                  <w:t>14</w:t>
                </w:r>
                <w:r>
                  <w:rPr>
                    <w:noProof/>
                    <w:webHidden/>
                  </w:rPr>
                  <w:fldChar w:fldCharType="end"/>
                </w:r>
              </w:hyperlink>
            </w:p>
            <w:p w14:paraId="2E8F0773" w14:textId="0CEE51CC" w:rsidR="007A138B" w:rsidRDefault="007A138B">
              <w:pPr>
                <w:pStyle w:val="TOC1"/>
                <w:tabs>
                  <w:tab w:val="right" w:leader="dot" w:pos="9016"/>
                </w:tabs>
                <w:rPr>
                  <w:rFonts w:eastAsiaTheme="minorEastAsia"/>
                  <w:noProof/>
                  <w:lang w:eastAsia="en-GB"/>
                </w:rPr>
              </w:pPr>
              <w:hyperlink w:anchor="_Toc516058252" w:history="1">
                <w:r w:rsidRPr="00EB5E5E">
                  <w:rPr>
                    <w:rStyle w:val="Hyperlink"/>
                    <w:noProof/>
                  </w:rPr>
                  <w:t>Mesh Construction</w:t>
                </w:r>
                <w:r>
                  <w:rPr>
                    <w:noProof/>
                    <w:webHidden/>
                  </w:rPr>
                  <w:tab/>
                </w:r>
                <w:r>
                  <w:rPr>
                    <w:noProof/>
                    <w:webHidden/>
                  </w:rPr>
                  <w:fldChar w:fldCharType="begin"/>
                </w:r>
                <w:r>
                  <w:rPr>
                    <w:noProof/>
                    <w:webHidden/>
                  </w:rPr>
                  <w:instrText xml:space="preserve"> PAGEREF _Toc516058252 \h </w:instrText>
                </w:r>
                <w:r>
                  <w:rPr>
                    <w:noProof/>
                    <w:webHidden/>
                  </w:rPr>
                </w:r>
                <w:r>
                  <w:rPr>
                    <w:noProof/>
                    <w:webHidden/>
                  </w:rPr>
                  <w:fldChar w:fldCharType="separate"/>
                </w:r>
                <w:r>
                  <w:rPr>
                    <w:noProof/>
                    <w:webHidden/>
                  </w:rPr>
                  <w:t>14</w:t>
                </w:r>
                <w:r>
                  <w:rPr>
                    <w:noProof/>
                    <w:webHidden/>
                  </w:rPr>
                  <w:fldChar w:fldCharType="end"/>
                </w:r>
              </w:hyperlink>
            </w:p>
            <w:p w14:paraId="401D86D7" w14:textId="4FF8206E" w:rsidR="007A138B" w:rsidRDefault="007A138B">
              <w:pPr>
                <w:pStyle w:val="TOC2"/>
                <w:tabs>
                  <w:tab w:val="right" w:leader="dot" w:pos="9016"/>
                </w:tabs>
                <w:rPr>
                  <w:rFonts w:eastAsiaTheme="minorEastAsia"/>
                  <w:noProof/>
                  <w:lang w:eastAsia="en-GB"/>
                </w:rPr>
              </w:pPr>
              <w:hyperlink w:anchor="_Toc516058253" w:history="1">
                <w:r w:rsidRPr="00EB5E5E">
                  <w:rPr>
                    <w:rStyle w:val="Hyperlink"/>
                    <w:noProof/>
                  </w:rPr>
                  <w:t>Common Primitives (Cubes, Pyramids, Cylinders, Spheres)</w:t>
                </w:r>
                <w:r>
                  <w:rPr>
                    <w:noProof/>
                    <w:webHidden/>
                  </w:rPr>
                  <w:tab/>
                </w:r>
                <w:r>
                  <w:rPr>
                    <w:noProof/>
                    <w:webHidden/>
                  </w:rPr>
                  <w:fldChar w:fldCharType="begin"/>
                </w:r>
                <w:r>
                  <w:rPr>
                    <w:noProof/>
                    <w:webHidden/>
                  </w:rPr>
                  <w:instrText xml:space="preserve"> PAGEREF _Toc516058253 \h </w:instrText>
                </w:r>
                <w:r>
                  <w:rPr>
                    <w:noProof/>
                    <w:webHidden/>
                  </w:rPr>
                </w:r>
                <w:r>
                  <w:rPr>
                    <w:noProof/>
                    <w:webHidden/>
                  </w:rPr>
                  <w:fldChar w:fldCharType="separate"/>
                </w:r>
                <w:r>
                  <w:rPr>
                    <w:noProof/>
                    <w:webHidden/>
                  </w:rPr>
                  <w:t>14</w:t>
                </w:r>
                <w:r>
                  <w:rPr>
                    <w:noProof/>
                    <w:webHidden/>
                  </w:rPr>
                  <w:fldChar w:fldCharType="end"/>
                </w:r>
              </w:hyperlink>
            </w:p>
            <w:p w14:paraId="47CACB8F" w14:textId="6F05ABA5" w:rsidR="007A138B" w:rsidRDefault="007A138B">
              <w:pPr>
                <w:pStyle w:val="TOC2"/>
                <w:tabs>
                  <w:tab w:val="right" w:leader="dot" w:pos="9016"/>
                </w:tabs>
                <w:rPr>
                  <w:rFonts w:eastAsiaTheme="minorEastAsia"/>
                  <w:noProof/>
                  <w:lang w:eastAsia="en-GB"/>
                </w:rPr>
              </w:pPr>
              <w:hyperlink w:anchor="_Toc516058254" w:history="1">
                <w:r w:rsidRPr="00EB5E5E">
                  <w:rPr>
                    <w:rStyle w:val="Hyperlink"/>
                    <w:noProof/>
                  </w:rPr>
                  <w:t>Box Modelling</w:t>
                </w:r>
                <w:r>
                  <w:rPr>
                    <w:noProof/>
                    <w:webHidden/>
                  </w:rPr>
                  <w:tab/>
                </w:r>
                <w:r>
                  <w:rPr>
                    <w:noProof/>
                    <w:webHidden/>
                  </w:rPr>
                  <w:fldChar w:fldCharType="begin"/>
                </w:r>
                <w:r>
                  <w:rPr>
                    <w:noProof/>
                    <w:webHidden/>
                  </w:rPr>
                  <w:instrText xml:space="preserve"> PAGEREF _Toc516058254 \h </w:instrText>
                </w:r>
                <w:r>
                  <w:rPr>
                    <w:noProof/>
                    <w:webHidden/>
                  </w:rPr>
                </w:r>
                <w:r>
                  <w:rPr>
                    <w:noProof/>
                    <w:webHidden/>
                  </w:rPr>
                  <w:fldChar w:fldCharType="separate"/>
                </w:r>
                <w:r>
                  <w:rPr>
                    <w:noProof/>
                    <w:webHidden/>
                  </w:rPr>
                  <w:t>14</w:t>
                </w:r>
                <w:r>
                  <w:rPr>
                    <w:noProof/>
                    <w:webHidden/>
                  </w:rPr>
                  <w:fldChar w:fldCharType="end"/>
                </w:r>
              </w:hyperlink>
            </w:p>
            <w:p w14:paraId="49F0048A" w14:textId="04ADC5C0" w:rsidR="007A138B" w:rsidRDefault="007A138B">
              <w:pPr>
                <w:pStyle w:val="TOC2"/>
                <w:tabs>
                  <w:tab w:val="right" w:leader="dot" w:pos="9016"/>
                </w:tabs>
                <w:rPr>
                  <w:rFonts w:eastAsiaTheme="minorEastAsia"/>
                  <w:noProof/>
                  <w:lang w:eastAsia="en-GB"/>
                </w:rPr>
              </w:pPr>
              <w:hyperlink w:anchor="_Toc516058255" w:history="1">
                <w:r w:rsidRPr="00EB5E5E">
                  <w:rPr>
                    <w:rStyle w:val="Hyperlink"/>
                    <w:noProof/>
                  </w:rPr>
                  <w:t>Extrusion Modelling</w:t>
                </w:r>
                <w:r>
                  <w:rPr>
                    <w:noProof/>
                    <w:webHidden/>
                  </w:rPr>
                  <w:tab/>
                </w:r>
                <w:r>
                  <w:rPr>
                    <w:noProof/>
                    <w:webHidden/>
                  </w:rPr>
                  <w:fldChar w:fldCharType="begin"/>
                </w:r>
                <w:r>
                  <w:rPr>
                    <w:noProof/>
                    <w:webHidden/>
                  </w:rPr>
                  <w:instrText xml:space="preserve"> PAGEREF _Toc516058255 \h </w:instrText>
                </w:r>
                <w:r>
                  <w:rPr>
                    <w:noProof/>
                    <w:webHidden/>
                  </w:rPr>
                </w:r>
                <w:r>
                  <w:rPr>
                    <w:noProof/>
                    <w:webHidden/>
                  </w:rPr>
                  <w:fldChar w:fldCharType="separate"/>
                </w:r>
                <w:r>
                  <w:rPr>
                    <w:noProof/>
                    <w:webHidden/>
                  </w:rPr>
                  <w:t>15</w:t>
                </w:r>
                <w:r>
                  <w:rPr>
                    <w:noProof/>
                    <w:webHidden/>
                  </w:rPr>
                  <w:fldChar w:fldCharType="end"/>
                </w:r>
              </w:hyperlink>
            </w:p>
            <w:p w14:paraId="17EB08F0" w14:textId="63CA979B" w:rsidR="007A138B" w:rsidRDefault="007A138B">
              <w:pPr>
                <w:pStyle w:val="TOC1"/>
                <w:tabs>
                  <w:tab w:val="right" w:leader="dot" w:pos="9016"/>
                </w:tabs>
                <w:rPr>
                  <w:rFonts w:eastAsiaTheme="minorEastAsia"/>
                  <w:noProof/>
                  <w:lang w:eastAsia="en-GB"/>
                </w:rPr>
              </w:pPr>
              <w:hyperlink w:anchor="_Toc516058256" w:history="1">
                <w:r w:rsidRPr="00EB5E5E">
                  <w:rPr>
                    <w:rStyle w:val="Hyperlink"/>
                    <w:noProof/>
                  </w:rPr>
                  <w:t>3D Software &amp; Development</w:t>
                </w:r>
                <w:r>
                  <w:rPr>
                    <w:noProof/>
                    <w:webHidden/>
                  </w:rPr>
                  <w:tab/>
                </w:r>
                <w:r>
                  <w:rPr>
                    <w:noProof/>
                    <w:webHidden/>
                  </w:rPr>
                  <w:fldChar w:fldCharType="begin"/>
                </w:r>
                <w:r>
                  <w:rPr>
                    <w:noProof/>
                    <w:webHidden/>
                  </w:rPr>
                  <w:instrText xml:space="preserve"> PAGEREF _Toc516058256 \h </w:instrText>
                </w:r>
                <w:r>
                  <w:rPr>
                    <w:noProof/>
                    <w:webHidden/>
                  </w:rPr>
                </w:r>
                <w:r>
                  <w:rPr>
                    <w:noProof/>
                    <w:webHidden/>
                  </w:rPr>
                  <w:fldChar w:fldCharType="separate"/>
                </w:r>
                <w:r>
                  <w:rPr>
                    <w:noProof/>
                    <w:webHidden/>
                  </w:rPr>
                  <w:t>15</w:t>
                </w:r>
                <w:r>
                  <w:rPr>
                    <w:noProof/>
                    <w:webHidden/>
                  </w:rPr>
                  <w:fldChar w:fldCharType="end"/>
                </w:r>
              </w:hyperlink>
            </w:p>
            <w:p w14:paraId="2EC29AC2" w14:textId="6F135A98" w:rsidR="007A138B" w:rsidRDefault="007A138B">
              <w:pPr>
                <w:pStyle w:val="TOC2"/>
                <w:tabs>
                  <w:tab w:val="right" w:leader="dot" w:pos="9016"/>
                </w:tabs>
                <w:rPr>
                  <w:rFonts w:eastAsiaTheme="minorEastAsia"/>
                  <w:noProof/>
                  <w:lang w:eastAsia="en-GB"/>
                </w:rPr>
              </w:pPr>
              <w:hyperlink w:anchor="_Toc516058257" w:history="1">
                <w:r w:rsidRPr="00EB5E5E">
                  <w:rPr>
                    <w:rStyle w:val="Hyperlink"/>
                    <w:noProof/>
                  </w:rPr>
                  <w:t>Software (3D Studio, Maya, Lightwave, Autocad, Cinema 4D, MudBox, Blender)</w:t>
                </w:r>
                <w:r>
                  <w:rPr>
                    <w:noProof/>
                    <w:webHidden/>
                  </w:rPr>
                  <w:tab/>
                </w:r>
                <w:r>
                  <w:rPr>
                    <w:noProof/>
                    <w:webHidden/>
                  </w:rPr>
                  <w:fldChar w:fldCharType="begin"/>
                </w:r>
                <w:r>
                  <w:rPr>
                    <w:noProof/>
                    <w:webHidden/>
                  </w:rPr>
                  <w:instrText xml:space="preserve"> PAGEREF _Toc516058257 \h </w:instrText>
                </w:r>
                <w:r>
                  <w:rPr>
                    <w:noProof/>
                    <w:webHidden/>
                  </w:rPr>
                </w:r>
                <w:r>
                  <w:rPr>
                    <w:noProof/>
                    <w:webHidden/>
                  </w:rPr>
                  <w:fldChar w:fldCharType="separate"/>
                </w:r>
                <w:r>
                  <w:rPr>
                    <w:noProof/>
                    <w:webHidden/>
                  </w:rPr>
                  <w:t>15</w:t>
                </w:r>
                <w:r>
                  <w:rPr>
                    <w:noProof/>
                    <w:webHidden/>
                  </w:rPr>
                  <w:fldChar w:fldCharType="end"/>
                </w:r>
              </w:hyperlink>
            </w:p>
            <w:p w14:paraId="7AB7C776" w14:textId="0FBF7465" w:rsidR="007A138B" w:rsidRDefault="007A138B">
              <w:pPr>
                <w:pStyle w:val="TOC3"/>
                <w:tabs>
                  <w:tab w:val="right" w:leader="dot" w:pos="9016"/>
                </w:tabs>
                <w:rPr>
                  <w:rFonts w:eastAsiaTheme="minorEastAsia"/>
                  <w:noProof/>
                  <w:lang w:eastAsia="en-GB"/>
                </w:rPr>
              </w:pPr>
              <w:hyperlink w:anchor="_Toc516058258" w:history="1">
                <w:r w:rsidRPr="00EB5E5E">
                  <w:rPr>
                    <w:rStyle w:val="Hyperlink"/>
                    <w:noProof/>
                  </w:rPr>
                  <w:t>Maya vs Blender</w:t>
                </w:r>
                <w:r>
                  <w:rPr>
                    <w:noProof/>
                    <w:webHidden/>
                  </w:rPr>
                  <w:tab/>
                </w:r>
                <w:r>
                  <w:rPr>
                    <w:noProof/>
                    <w:webHidden/>
                  </w:rPr>
                  <w:fldChar w:fldCharType="begin"/>
                </w:r>
                <w:r>
                  <w:rPr>
                    <w:noProof/>
                    <w:webHidden/>
                  </w:rPr>
                  <w:instrText xml:space="preserve"> PAGEREF _Toc516058258 \h </w:instrText>
                </w:r>
                <w:r>
                  <w:rPr>
                    <w:noProof/>
                    <w:webHidden/>
                  </w:rPr>
                </w:r>
                <w:r>
                  <w:rPr>
                    <w:noProof/>
                    <w:webHidden/>
                  </w:rPr>
                  <w:fldChar w:fldCharType="separate"/>
                </w:r>
                <w:r>
                  <w:rPr>
                    <w:noProof/>
                    <w:webHidden/>
                  </w:rPr>
                  <w:t>15</w:t>
                </w:r>
                <w:r>
                  <w:rPr>
                    <w:noProof/>
                    <w:webHidden/>
                  </w:rPr>
                  <w:fldChar w:fldCharType="end"/>
                </w:r>
              </w:hyperlink>
            </w:p>
            <w:p w14:paraId="776BE28A" w14:textId="62897795" w:rsidR="007A138B" w:rsidRDefault="007A138B">
              <w:pPr>
                <w:pStyle w:val="TOC2"/>
                <w:tabs>
                  <w:tab w:val="right" w:leader="dot" w:pos="9016"/>
                </w:tabs>
                <w:rPr>
                  <w:rFonts w:eastAsiaTheme="minorEastAsia"/>
                  <w:noProof/>
                  <w:lang w:eastAsia="en-GB"/>
                </w:rPr>
              </w:pPr>
              <w:hyperlink w:anchor="_Toc516058259" w:history="1">
                <w:r w:rsidRPr="00EB5E5E">
                  <w:rPr>
                    <w:rStyle w:val="Hyperlink"/>
                    <w:noProof/>
                  </w:rPr>
                  <w:t>File Formats (3DS, .MB, .LWO, .C4D, .DXF, .OBJ)</w:t>
                </w:r>
                <w:r>
                  <w:rPr>
                    <w:noProof/>
                    <w:webHidden/>
                  </w:rPr>
                  <w:tab/>
                </w:r>
                <w:r>
                  <w:rPr>
                    <w:noProof/>
                    <w:webHidden/>
                  </w:rPr>
                  <w:fldChar w:fldCharType="begin"/>
                </w:r>
                <w:r>
                  <w:rPr>
                    <w:noProof/>
                    <w:webHidden/>
                  </w:rPr>
                  <w:instrText xml:space="preserve"> PAGEREF _Toc516058259 \h </w:instrText>
                </w:r>
                <w:r>
                  <w:rPr>
                    <w:noProof/>
                    <w:webHidden/>
                  </w:rPr>
                </w:r>
                <w:r>
                  <w:rPr>
                    <w:noProof/>
                    <w:webHidden/>
                  </w:rPr>
                  <w:fldChar w:fldCharType="separate"/>
                </w:r>
                <w:r>
                  <w:rPr>
                    <w:noProof/>
                    <w:webHidden/>
                  </w:rPr>
                  <w:t>15</w:t>
                </w:r>
                <w:r>
                  <w:rPr>
                    <w:noProof/>
                    <w:webHidden/>
                  </w:rPr>
                  <w:fldChar w:fldCharType="end"/>
                </w:r>
              </w:hyperlink>
            </w:p>
            <w:p w14:paraId="00DEBEE6" w14:textId="569350C1" w:rsidR="007A138B" w:rsidRDefault="007A138B">
              <w:pPr>
                <w:pStyle w:val="TOC1"/>
                <w:tabs>
                  <w:tab w:val="right" w:leader="dot" w:pos="9016"/>
                </w:tabs>
                <w:rPr>
                  <w:rFonts w:eastAsiaTheme="minorEastAsia"/>
                  <w:noProof/>
                  <w:lang w:eastAsia="en-GB"/>
                </w:rPr>
              </w:pPr>
              <w:hyperlink w:anchor="_Toc516058260" w:history="1">
                <w:r w:rsidRPr="00EB5E5E">
                  <w:rPr>
                    <w:rStyle w:val="Hyperlink"/>
                    <w:noProof/>
                  </w:rPr>
                  <w:t>Constraints &amp; Resolution</w:t>
                </w:r>
                <w:r>
                  <w:rPr>
                    <w:noProof/>
                    <w:webHidden/>
                  </w:rPr>
                  <w:tab/>
                </w:r>
                <w:r>
                  <w:rPr>
                    <w:noProof/>
                    <w:webHidden/>
                  </w:rPr>
                  <w:fldChar w:fldCharType="begin"/>
                </w:r>
                <w:r>
                  <w:rPr>
                    <w:noProof/>
                    <w:webHidden/>
                  </w:rPr>
                  <w:instrText xml:space="preserve"> PAGEREF _Toc516058260 \h </w:instrText>
                </w:r>
                <w:r>
                  <w:rPr>
                    <w:noProof/>
                    <w:webHidden/>
                  </w:rPr>
                </w:r>
                <w:r>
                  <w:rPr>
                    <w:noProof/>
                    <w:webHidden/>
                  </w:rPr>
                  <w:fldChar w:fldCharType="separate"/>
                </w:r>
                <w:r>
                  <w:rPr>
                    <w:noProof/>
                    <w:webHidden/>
                  </w:rPr>
                  <w:t>15</w:t>
                </w:r>
                <w:r>
                  <w:rPr>
                    <w:noProof/>
                    <w:webHidden/>
                  </w:rPr>
                  <w:fldChar w:fldCharType="end"/>
                </w:r>
              </w:hyperlink>
            </w:p>
            <w:p w14:paraId="7C4E2D48" w14:textId="4641FAAF" w:rsidR="007A138B" w:rsidRDefault="007A138B">
              <w:pPr>
                <w:pStyle w:val="TOC2"/>
                <w:tabs>
                  <w:tab w:val="right" w:leader="dot" w:pos="9016"/>
                </w:tabs>
                <w:rPr>
                  <w:rFonts w:eastAsiaTheme="minorEastAsia"/>
                  <w:noProof/>
                  <w:lang w:eastAsia="en-GB"/>
                </w:rPr>
              </w:pPr>
              <w:hyperlink w:anchor="_Toc516058261" w:history="1">
                <w:r w:rsidRPr="00EB5E5E">
                  <w:rPr>
                    <w:rStyle w:val="Hyperlink"/>
                    <w:noProof/>
                  </w:rPr>
                  <w:t>File Size</w:t>
                </w:r>
                <w:r>
                  <w:rPr>
                    <w:noProof/>
                    <w:webHidden/>
                  </w:rPr>
                  <w:tab/>
                </w:r>
                <w:r>
                  <w:rPr>
                    <w:noProof/>
                    <w:webHidden/>
                  </w:rPr>
                  <w:fldChar w:fldCharType="begin"/>
                </w:r>
                <w:r>
                  <w:rPr>
                    <w:noProof/>
                    <w:webHidden/>
                  </w:rPr>
                  <w:instrText xml:space="preserve"> PAGEREF _Toc516058261 \h </w:instrText>
                </w:r>
                <w:r>
                  <w:rPr>
                    <w:noProof/>
                    <w:webHidden/>
                  </w:rPr>
                </w:r>
                <w:r>
                  <w:rPr>
                    <w:noProof/>
                    <w:webHidden/>
                  </w:rPr>
                  <w:fldChar w:fldCharType="separate"/>
                </w:r>
                <w:r>
                  <w:rPr>
                    <w:noProof/>
                    <w:webHidden/>
                  </w:rPr>
                  <w:t>15</w:t>
                </w:r>
                <w:r>
                  <w:rPr>
                    <w:noProof/>
                    <w:webHidden/>
                  </w:rPr>
                  <w:fldChar w:fldCharType="end"/>
                </w:r>
              </w:hyperlink>
            </w:p>
            <w:p w14:paraId="5E2C180B" w14:textId="674A708D" w:rsidR="007A138B" w:rsidRDefault="007A138B">
              <w:pPr>
                <w:pStyle w:val="TOC3"/>
                <w:tabs>
                  <w:tab w:val="right" w:leader="dot" w:pos="9016"/>
                </w:tabs>
                <w:rPr>
                  <w:rFonts w:eastAsiaTheme="minorEastAsia"/>
                  <w:noProof/>
                  <w:lang w:eastAsia="en-GB"/>
                </w:rPr>
              </w:pPr>
              <w:hyperlink w:anchor="_Toc516058262" w:history="1">
                <w:r w:rsidRPr="00EB5E5E">
                  <w:rPr>
                    <w:rStyle w:val="Hyperlink"/>
                    <w:noProof/>
                  </w:rPr>
                  <w:t>Image Resolution</w:t>
                </w:r>
                <w:r>
                  <w:rPr>
                    <w:noProof/>
                    <w:webHidden/>
                  </w:rPr>
                  <w:tab/>
                </w:r>
                <w:r>
                  <w:rPr>
                    <w:noProof/>
                    <w:webHidden/>
                  </w:rPr>
                  <w:fldChar w:fldCharType="begin"/>
                </w:r>
                <w:r>
                  <w:rPr>
                    <w:noProof/>
                    <w:webHidden/>
                  </w:rPr>
                  <w:instrText xml:space="preserve"> PAGEREF _Toc516058262 \h </w:instrText>
                </w:r>
                <w:r>
                  <w:rPr>
                    <w:noProof/>
                    <w:webHidden/>
                  </w:rPr>
                </w:r>
                <w:r>
                  <w:rPr>
                    <w:noProof/>
                    <w:webHidden/>
                  </w:rPr>
                  <w:fldChar w:fldCharType="separate"/>
                </w:r>
                <w:r>
                  <w:rPr>
                    <w:noProof/>
                    <w:webHidden/>
                  </w:rPr>
                  <w:t>16</w:t>
                </w:r>
                <w:r>
                  <w:rPr>
                    <w:noProof/>
                    <w:webHidden/>
                  </w:rPr>
                  <w:fldChar w:fldCharType="end"/>
                </w:r>
              </w:hyperlink>
            </w:p>
            <w:p w14:paraId="5CA35129" w14:textId="4BF42F29" w:rsidR="007A138B" w:rsidRDefault="007A138B">
              <w:pPr>
                <w:pStyle w:val="TOC3"/>
                <w:tabs>
                  <w:tab w:val="right" w:leader="dot" w:pos="9016"/>
                </w:tabs>
                <w:rPr>
                  <w:rFonts w:eastAsiaTheme="minorEastAsia"/>
                  <w:noProof/>
                  <w:lang w:eastAsia="en-GB"/>
                </w:rPr>
              </w:pPr>
              <w:hyperlink w:anchor="_Toc516058263" w:history="1">
                <w:r w:rsidRPr="00EB5E5E">
                  <w:rPr>
                    <w:rStyle w:val="Hyperlink"/>
                    <w:noProof/>
                  </w:rPr>
                  <w:t>Image Quality</w:t>
                </w:r>
                <w:r>
                  <w:rPr>
                    <w:noProof/>
                    <w:webHidden/>
                  </w:rPr>
                  <w:tab/>
                </w:r>
                <w:r>
                  <w:rPr>
                    <w:noProof/>
                    <w:webHidden/>
                  </w:rPr>
                  <w:fldChar w:fldCharType="begin"/>
                </w:r>
                <w:r>
                  <w:rPr>
                    <w:noProof/>
                    <w:webHidden/>
                  </w:rPr>
                  <w:instrText xml:space="preserve"> PAGEREF _Toc516058263 \h </w:instrText>
                </w:r>
                <w:r>
                  <w:rPr>
                    <w:noProof/>
                    <w:webHidden/>
                  </w:rPr>
                </w:r>
                <w:r>
                  <w:rPr>
                    <w:noProof/>
                    <w:webHidden/>
                  </w:rPr>
                  <w:fldChar w:fldCharType="separate"/>
                </w:r>
                <w:r>
                  <w:rPr>
                    <w:noProof/>
                    <w:webHidden/>
                  </w:rPr>
                  <w:t>16</w:t>
                </w:r>
                <w:r>
                  <w:rPr>
                    <w:noProof/>
                    <w:webHidden/>
                  </w:rPr>
                  <w:fldChar w:fldCharType="end"/>
                </w:r>
              </w:hyperlink>
            </w:p>
            <w:p w14:paraId="006D72B5" w14:textId="3855F7AE" w:rsidR="007A138B" w:rsidRDefault="007A138B">
              <w:pPr>
                <w:pStyle w:val="TOC2"/>
                <w:tabs>
                  <w:tab w:val="right" w:leader="dot" w:pos="9016"/>
                </w:tabs>
                <w:rPr>
                  <w:rFonts w:eastAsiaTheme="minorEastAsia"/>
                  <w:noProof/>
                  <w:lang w:eastAsia="en-GB"/>
                </w:rPr>
              </w:pPr>
              <w:hyperlink w:anchor="_Toc516058264" w:history="1">
                <w:r w:rsidRPr="00EB5E5E">
                  <w:rPr>
                    <w:rStyle w:val="Hyperlink"/>
                    <w:noProof/>
                  </w:rPr>
                  <w:t>Rendering Time</w:t>
                </w:r>
                <w:r>
                  <w:rPr>
                    <w:noProof/>
                    <w:webHidden/>
                  </w:rPr>
                  <w:tab/>
                </w:r>
                <w:r>
                  <w:rPr>
                    <w:noProof/>
                    <w:webHidden/>
                  </w:rPr>
                  <w:fldChar w:fldCharType="begin"/>
                </w:r>
                <w:r>
                  <w:rPr>
                    <w:noProof/>
                    <w:webHidden/>
                  </w:rPr>
                  <w:instrText xml:space="preserve"> PAGEREF _Toc516058264 \h </w:instrText>
                </w:r>
                <w:r>
                  <w:rPr>
                    <w:noProof/>
                    <w:webHidden/>
                  </w:rPr>
                </w:r>
                <w:r>
                  <w:rPr>
                    <w:noProof/>
                    <w:webHidden/>
                  </w:rPr>
                  <w:fldChar w:fldCharType="separate"/>
                </w:r>
                <w:r>
                  <w:rPr>
                    <w:noProof/>
                    <w:webHidden/>
                  </w:rPr>
                  <w:t>17</w:t>
                </w:r>
                <w:r>
                  <w:rPr>
                    <w:noProof/>
                    <w:webHidden/>
                  </w:rPr>
                  <w:fldChar w:fldCharType="end"/>
                </w:r>
              </w:hyperlink>
            </w:p>
            <w:p w14:paraId="01D630F2" w14:textId="6BB33634" w:rsidR="007A138B" w:rsidRDefault="007A138B">
              <w:pPr>
                <w:pStyle w:val="TOC2"/>
                <w:tabs>
                  <w:tab w:val="right" w:leader="dot" w:pos="9016"/>
                </w:tabs>
                <w:rPr>
                  <w:rFonts w:eastAsiaTheme="minorEastAsia"/>
                  <w:noProof/>
                  <w:lang w:eastAsia="en-GB"/>
                </w:rPr>
              </w:pPr>
              <w:hyperlink w:anchor="_Toc516058265" w:history="1">
                <w:r w:rsidRPr="00EB5E5E">
                  <w:rPr>
                    <w:rStyle w:val="Hyperlink"/>
                    <w:noProof/>
                  </w:rPr>
                  <w:t>Compression</w:t>
                </w:r>
                <w:r>
                  <w:rPr>
                    <w:noProof/>
                    <w:webHidden/>
                  </w:rPr>
                  <w:tab/>
                </w:r>
                <w:r>
                  <w:rPr>
                    <w:noProof/>
                    <w:webHidden/>
                  </w:rPr>
                  <w:fldChar w:fldCharType="begin"/>
                </w:r>
                <w:r>
                  <w:rPr>
                    <w:noProof/>
                    <w:webHidden/>
                  </w:rPr>
                  <w:instrText xml:space="preserve"> PAGEREF _Toc516058265 \h </w:instrText>
                </w:r>
                <w:r>
                  <w:rPr>
                    <w:noProof/>
                    <w:webHidden/>
                  </w:rPr>
                </w:r>
                <w:r>
                  <w:rPr>
                    <w:noProof/>
                    <w:webHidden/>
                  </w:rPr>
                  <w:fldChar w:fldCharType="separate"/>
                </w:r>
                <w:r>
                  <w:rPr>
                    <w:noProof/>
                    <w:webHidden/>
                  </w:rPr>
                  <w:t>17</w:t>
                </w:r>
                <w:r>
                  <w:rPr>
                    <w:noProof/>
                    <w:webHidden/>
                  </w:rPr>
                  <w:fldChar w:fldCharType="end"/>
                </w:r>
              </w:hyperlink>
            </w:p>
            <w:p w14:paraId="11206752" w14:textId="5F9F05CC" w:rsidR="007A138B" w:rsidRDefault="007A138B">
              <w:pPr>
                <w:pStyle w:val="TOC3"/>
                <w:tabs>
                  <w:tab w:val="right" w:leader="dot" w:pos="9016"/>
                </w:tabs>
                <w:rPr>
                  <w:rFonts w:eastAsiaTheme="minorEastAsia"/>
                  <w:noProof/>
                  <w:lang w:eastAsia="en-GB"/>
                </w:rPr>
              </w:pPr>
              <w:hyperlink w:anchor="_Toc516058266" w:history="1">
                <w:r w:rsidRPr="00EB5E5E">
                  <w:rPr>
                    <w:rStyle w:val="Hyperlink"/>
                    <w:noProof/>
                  </w:rPr>
                  <w:t>Lossy</w:t>
                </w:r>
                <w:r>
                  <w:rPr>
                    <w:noProof/>
                    <w:webHidden/>
                  </w:rPr>
                  <w:tab/>
                </w:r>
                <w:r>
                  <w:rPr>
                    <w:noProof/>
                    <w:webHidden/>
                  </w:rPr>
                  <w:fldChar w:fldCharType="begin"/>
                </w:r>
                <w:r>
                  <w:rPr>
                    <w:noProof/>
                    <w:webHidden/>
                  </w:rPr>
                  <w:instrText xml:space="preserve"> PAGEREF _Toc516058266 \h </w:instrText>
                </w:r>
                <w:r>
                  <w:rPr>
                    <w:noProof/>
                    <w:webHidden/>
                  </w:rPr>
                </w:r>
                <w:r>
                  <w:rPr>
                    <w:noProof/>
                    <w:webHidden/>
                  </w:rPr>
                  <w:fldChar w:fldCharType="separate"/>
                </w:r>
                <w:r>
                  <w:rPr>
                    <w:noProof/>
                    <w:webHidden/>
                  </w:rPr>
                  <w:t>17</w:t>
                </w:r>
                <w:r>
                  <w:rPr>
                    <w:noProof/>
                    <w:webHidden/>
                  </w:rPr>
                  <w:fldChar w:fldCharType="end"/>
                </w:r>
              </w:hyperlink>
            </w:p>
            <w:p w14:paraId="232864A1" w14:textId="27DDE891" w:rsidR="007A138B" w:rsidRDefault="007A138B">
              <w:pPr>
                <w:pStyle w:val="TOC3"/>
                <w:tabs>
                  <w:tab w:val="right" w:leader="dot" w:pos="9016"/>
                </w:tabs>
                <w:rPr>
                  <w:rFonts w:eastAsiaTheme="minorEastAsia"/>
                  <w:noProof/>
                  <w:lang w:eastAsia="en-GB"/>
                </w:rPr>
              </w:pPr>
              <w:hyperlink w:anchor="_Toc516058267" w:history="1">
                <w:r w:rsidRPr="00EB5E5E">
                  <w:rPr>
                    <w:rStyle w:val="Hyperlink"/>
                    <w:noProof/>
                  </w:rPr>
                  <w:t>Loss Less</w:t>
                </w:r>
                <w:r>
                  <w:rPr>
                    <w:noProof/>
                    <w:webHidden/>
                  </w:rPr>
                  <w:tab/>
                </w:r>
                <w:r>
                  <w:rPr>
                    <w:noProof/>
                    <w:webHidden/>
                  </w:rPr>
                  <w:fldChar w:fldCharType="begin"/>
                </w:r>
                <w:r>
                  <w:rPr>
                    <w:noProof/>
                    <w:webHidden/>
                  </w:rPr>
                  <w:instrText xml:space="preserve"> PAGEREF _Toc516058267 \h </w:instrText>
                </w:r>
                <w:r>
                  <w:rPr>
                    <w:noProof/>
                    <w:webHidden/>
                  </w:rPr>
                </w:r>
                <w:r>
                  <w:rPr>
                    <w:noProof/>
                    <w:webHidden/>
                  </w:rPr>
                  <w:fldChar w:fldCharType="separate"/>
                </w:r>
                <w:r>
                  <w:rPr>
                    <w:noProof/>
                    <w:webHidden/>
                  </w:rPr>
                  <w:t>18</w:t>
                </w:r>
                <w:r>
                  <w:rPr>
                    <w:noProof/>
                    <w:webHidden/>
                  </w:rPr>
                  <w:fldChar w:fldCharType="end"/>
                </w:r>
              </w:hyperlink>
            </w:p>
            <w:p w14:paraId="5FA949A5" w14:textId="5E4D20F4" w:rsidR="007A138B" w:rsidRDefault="007A138B">
              <w:pPr>
                <w:pStyle w:val="TOC1"/>
                <w:tabs>
                  <w:tab w:val="right" w:leader="dot" w:pos="9016"/>
                </w:tabs>
                <w:rPr>
                  <w:rFonts w:eastAsiaTheme="minorEastAsia"/>
                  <w:noProof/>
                  <w:lang w:eastAsia="en-GB"/>
                </w:rPr>
              </w:pPr>
              <w:hyperlink w:anchor="_Toc516058268" w:history="1">
                <w:r w:rsidRPr="00EB5E5E">
                  <w:rPr>
                    <w:rStyle w:val="Hyperlink"/>
                    <w:noProof/>
                  </w:rPr>
                  <w:t>Conclusion</w:t>
                </w:r>
                <w:r>
                  <w:rPr>
                    <w:noProof/>
                    <w:webHidden/>
                  </w:rPr>
                  <w:tab/>
                </w:r>
                <w:r>
                  <w:rPr>
                    <w:noProof/>
                    <w:webHidden/>
                  </w:rPr>
                  <w:fldChar w:fldCharType="begin"/>
                </w:r>
                <w:r>
                  <w:rPr>
                    <w:noProof/>
                    <w:webHidden/>
                  </w:rPr>
                  <w:instrText xml:space="preserve"> PAGEREF _Toc516058268 \h </w:instrText>
                </w:r>
                <w:r>
                  <w:rPr>
                    <w:noProof/>
                    <w:webHidden/>
                  </w:rPr>
                </w:r>
                <w:r>
                  <w:rPr>
                    <w:noProof/>
                    <w:webHidden/>
                  </w:rPr>
                  <w:fldChar w:fldCharType="separate"/>
                </w:r>
                <w:r>
                  <w:rPr>
                    <w:noProof/>
                    <w:webHidden/>
                  </w:rPr>
                  <w:t>18</w:t>
                </w:r>
                <w:r>
                  <w:rPr>
                    <w:noProof/>
                    <w:webHidden/>
                  </w:rPr>
                  <w:fldChar w:fldCharType="end"/>
                </w:r>
              </w:hyperlink>
            </w:p>
            <w:p w14:paraId="7C7B1644" w14:textId="50B7A821" w:rsidR="007A138B" w:rsidRDefault="007A138B">
              <w:pPr>
                <w:pStyle w:val="TOC2"/>
                <w:tabs>
                  <w:tab w:val="right" w:leader="dot" w:pos="9016"/>
                </w:tabs>
                <w:rPr>
                  <w:rFonts w:eastAsiaTheme="minorEastAsia"/>
                  <w:noProof/>
                  <w:lang w:eastAsia="en-GB"/>
                </w:rPr>
              </w:pPr>
              <w:hyperlink w:anchor="_Toc516058269" w:history="1">
                <w:r w:rsidRPr="00EB5E5E">
                  <w:rPr>
                    <w:rStyle w:val="Hyperlink"/>
                    <w:noProof/>
                  </w:rPr>
                  <w:t>Here to Stay?</w:t>
                </w:r>
                <w:r>
                  <w:rPr>
                    <w:noProof/>
                    <w:webHidden/>
                  </w:rPr>
                  <w:tab/>
                </w:r>
                <w:r>
                  <w:rPr>
                    <w:noProof/>
                    <w:webHidden/>
                  </w:rPr>
                  <w:fldChar w:fldCharType="begin"/>
                </w:r>
                <w:r>
                  <w:rPr>
                    <w:noProof/>
                    <w:webHidden/>
                  </w:rPr>
                  <w:instrText xml:space="preserve"> PAGEREF _Toc516058269 \h </w:instrText>
                </w:r>
                <w:r>
                  <w:rPr>
                    <w:noProof/>
                    <w:webHidden/>
                  </w:rPr>
                </w:r>
                <w:r>
                  <w:rPr>
                    <w:noProof/>
                    <w:webHidden/>
                  </w:rPr>
                  <w:fldChar w:fldCharType="separate"/>
                </w:r>
                <w:r>
                  <w:rPr>
                    <w:noProof/>
                    <w:webHidden/>
                  </w:rPr>
                  <w:t>18</w:t>
                </w:r>
                <w:r>
                  <w:rPr>
                    <w:noProof/>
                    <w:webHidden/>
                  </w:rPr>
                  <w:fldChar w:fldCharType="end"/>
                </w:r>
              </w:hyperlink>
            </w:p>
            <w:p w14:paraId="191236A0" w14:textId="5CE204AB" w:rsidR="007A138B" w:rsidRDefault="007A138B">
              <w:pPr>
                <w:pStyle w:val="TOC2"/>
                <w:tabs>
                  <w:tab w:val="right" w:leader="dot" w:pos="9016"/>
                </w:tabs>
                <w:rPr>
                  <w:rFonts w:eastAsiaTheme="minorEastAsia"/>
                  <w:noProof/>
                  <w:lang w:eastAsia="en-GB"/>
                </w:rPr>
              </w:pPr>
              <w:hyperlink w:anchor="_Toc516058270" w:history="1">
                <w:r w:rsidRPr="00EB5E5E">
                  <w:rPr>
                    <w:rStyle w:val="Hyperlink"/>
                    <w:noProof/>
                  </w:rPr>
                  <w:t>Future Applications?</w:t>
                </w:r>
                <w:r>
                  <w:rPr>
                    <w:noProof/>
                    <w:webHidden/>
                  </w:rPr>
                  <w:tab/>
                </w:r>
                <w:r>
                  <w:rPr>
                    <w:noProof/>
                    <w:webHidden/>
                  </w:rPr>
                  <w:fldChar w:fldCharType="begin"/>
                </w:r>
                <w:r>
                  <w:rPr>
                    <w:noProof/>
                    <w:webHidden/>
                  </w:rPr>
                  <w:instrText xml:space="preserve"> PAGEREF _Toc516058270 \h </w:instrText>
                </w:r>
                <w:r>
                  <w:rPr>
                    <w:noProof/>
                    <w:webHidden/>
                  </w:rPr>
                </w:r>
                <w:r>
                  <w:rPr>
                    <w:noProof/>
                    <w:webHidden/>
                  </w:rPr>
                  <w:fldChar w:fldCharType="separate"/>
                </w:r>
                <w:r>
                  <w:rPr>
                    <w:noProof/>
                    <w:webHidden/>
                  </w:rPr>
                  <w:t>18</w:t>
                </w:r>
                <w:r>
                  <w:rPr>
                    <w:noProof/>
                    <w:webHidden/>
                  </w:rPr>
                  <w:fldChar w:fldCharType="end"/>
                </w:r>
              </w:hyperlink>
            </w:p>
            <w:p w14:paraId="63CAB53E" w14:textId="4B96FE9C" w:rsidR="004022DD" w:rsidRDefault="004022DD">
              <w:r>
                <w:rPr>
                  <w:b/>
                  <w:bCs/>
                  <w:noProof/>
                </w:rPr>
                <w:fldChar w:fldCharType="end"/>
              </w:r>
            </w:p>
          </w:sdtContent>
        </w:sdt>
        <w:p w14:paraId="2ED8464B" w14:textId="77777777" w:rsidR="008446B4" w:rsidRDefault="008446B4">
          <w:r>
            <w:br w:type="page"/>
          </w:r>
        </w:p>
        <w:p w14:paraId="691FC776" w14:textId="59341607" w:rsidR="00527C33" w:rsidRPr="00527C33" w:rsidRDefault="007539B6" w:rsidP="004022DD">
          <w:pPr>
            <w:pStyle w:val="Title"/>
          </w:pPr>
          <w:r>
            <w:lastRenderedPageBreak/>
            <w:t>3D Modelling – Task 1</w:t>
          </w:r>
        </w:p>
        <w:p w14:paraId="0333E817" w14:textId="77777777" w:rsidR="008446B4" w:rsidRDefault="000253A2" w:rsidP="004041E1">
          <w:pPr>
            <w:pStyle w:val="Heading1"/>
          </w:pPr>
          <w:bookmarkStart w:id="1" w:name="_Toc516058212"/>
          <w:r>
            <w:t>What is 3D Modelling</w:t>
          </w:r>
          <w:r w:rsidR="004C24F2">
            <w:t>?</w:t>
          </w:r>
          <w:bookmarkEnd w:id="1"/>
        </w:p>
        <w:p w14:paraId="44ADE940" w14:textId="77777777" w:rsidR="00AE0C3B" w:rsidRDefault="00AE0C3B" w:rsidP="00CA442E">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3D modelling is the use of software to create virtual three </w:t>
          </w:r>
          <w:r w:rsidR="000B5216">
            <w:rPr>
              <w:rStyle w:val="spellingerror"/>
              <w:rFonts w:ascii="Calibri" w:hAnsi="Calibri" w:cs="Calibri"/>
              <w:color w:val="000000"/>
              <w:shd w:val="clear" w:color="auto" w:fill="FFFFFF"/>
            </w:rPr>
            <w:t>dimension</w:t>
          </w:r>
          <w:r>
            <w:rPr>
              <w:rStyle w:val="normaltextrun"/>
              <w:rFonts w:ascii="Calibri" w:hAnsi="Calibri" w:cs="Calibri"/>
              <w:color w:val="000000"/>
              <w:shd w:val="clear" w:color="auto" w:fill="FFFFFF"/>
            </w:rPr>
            <w:t> model</w:t>
          </w:r>
          <w:r w:rsidR="000B5216">
            <w:rPr>
              <w:rStyle w:val="normaltextrun"/>
              <w:rFonts w:ascii="Calibri" w:hAnsi="Calibri" w:cs="Calibri"/>
              <w:color w:val="000000"/>
              <w:shd w:val="clear" w:color="auto" w:fill="FFFFFF"/>
            </w:rPr>
            <w:t>s</w:t>
          </w:r>
          <w:r>
            <w:rPr>
              <w:rStyle w:val="normaltextrun"/>
              <w:rFonts w:ascii="Calibri" w:hAnsi="Calibri" w:cs="Calibri"/>
              <w:color w:val="000000"/>
              <w:shd w:val="clear" w:color="auto" w:fill="FFFFFF"/>
            </w:rPr>
            <w:t xml:space="preserve"> of a physical object</w:t>
          </w:r>
          <w:r w:rsidR="000B5216">
            <w:rPr>
              <w:rStyle w:val="normaltextrun"/>
              <w:rFonts w:ascii="Calibri" w:hAnsi="Calibri" w:cs="Calibri"/>
              <w:color w:val="000000"/>
              <w:shd w:val="clear" w:color="auto" w:fill="FFFFFF"/>
            </w:rPr>
            <w:t>s</w:t>
          </w:r>
          <w:r>
            <w:rPr>
              <w:rStyle w:val="normaltextrun"/>
              <w:rFonts w:ascii="Calibri" w:hAnsi="Calibri" w:cs="Calibri"/>
              <w:color w:val="000000"/>
              <w:shd w:val="clear" w:color="auto" w:fill="FFFFFF"/>
            </w:rPr>
            <w:t xml:space="preserve"> by using simple </w:t>
          </w:r>
          <w:r>
            <w:rPr>
              <w:rStyle w:val="contextualspellingandgrammarerror"/>
              <w:rFonts w:ascii="Calibri" w:hAnsi="Calibri" w:cs="Calibri"/>
              <w:color w:val="000000"/>
              <w:shd w:val="clear" w:color="auto" w:fill="FFFFFF"/>
            </w:rPr>
            <w:t>polygon based</w:t>
          </w:r>
          <w:r>
            <w:rPr>
              <w:rStyle w:val="normaltextrun"/>
              <w:rFonts w:ascii="Calibri" w:hAnsi="Calibri" w:cs="Calibri"/>
              <w:color w:val="000000"/>
              <w:shd w:val="clear" w:color="auto" w:fill="FFFFFF"/>
            </w:rPr>
            <w:t> shapes like cylinders, cubes, pyramids and spheres just like how </w:t>
          </w:r>
          <w:r w:rsidR="000B5216">
            <w:rPr>
              <w:rStyle w:val="spellingerror"/>
              <w:rFonts w:ascii="Calibri" w:hAnsi="Calibri" w:cs="Calibri"/>
              <w:color w:val="000000"/>
              <w:shd w:val="clear" w:color="auto" w:fill="FFFFFF"/>
            </w:rPr>
            <w:t xml:space="preserve">professional </w:t>
          </w:r>
          <w:r>
            <w:rPr>
              <w:rStyle w:val="spellingerror"/>
              <w:rFonts w:ascii="Calibri" w:hAnsi="Calibri" w:cs="Calibri"/>
              <w:color w:val="000000"/>
              <w:shd w:val="clear" w:color="auto" w:fill="FFFFFF"/>
            </w:rPr>
            <w:t>artists</w:t>
          </w:r>
          <w:r>
            <w:rPr>
              <w:rStyle w:val="normaltextrun"/>
              <w:rFonts w:ascii="Calibri" w:hAnsi="Calibri" w:cs="Calibri"/>
              <w:color w:val="000000"/>
              <w:shd w:val="clear" w:color="auto" w:fill="FFFFFF"/>
            </w:rPr>
            <w:t> breakdown real life object</w:t>
          </w:r>
          <w:r w:rsidR="000B5216">
            <w:rPr>
              <w:rStyle w:val="normaltextrun"/>
              <w:rFonts w:ascii="Calibri" w:hAnsi="Calibri" w:cs="Calibri"/>
              <w:color w:val="000000"/>
              <w:shd w:val="clear" w:color="auto" w:fill="FFFFFF"/>
            </w:rPr>
            <w:t>s</w:t>
          </w:r>
          <w:r w:rsidR="00202141">
            <w:rPr>
              <w:rStyle w:val="normaltextrun"/>
              <w:rFonts w:ascii="Calibri" w:hAnsi="Calibri" w:cs="Calibri"/>
              <w:color w:val="000000"/>
              <w:shd w:val="clear" w:color="auto" w:fill="FFFFFF"/>
            </w:rPr>
            <w:t xml:space="preserve"> for example this telescope, I have put a picture of a real telescope and then a drawing </w:t>
          </w:r>
          <w:r w:rsidR="00411505">
            <w:rPr>
              <w:rStyle w:val="normaltextrun"/>
              <w:rFonts w:ascii="Calibri" w:hAnsi="Calibri" w:cs="Calibri"/>
              <w:color w:val="000000"/>
              <w:shd w:val="clear" w:color="auto" w:fill="FFFFFF"/>
            </w:rPr>
            <w:t>as well</w:t>
          </w:r>
          <w:r w:rsidR="00202141">
            <w:rPr>
              <w:rStyle w:val="normaltextrun"/>
              <w:rFonts w:ascii="Calibri" w:hAnsi="Calibri" w:cs="Calibri"/>
              <w:color w:val="000000"/>
              <w:shd w:val="clear" w:color="auto" w:fill="FFFFFF"/>
            </w:rPr>
            <w:t xml:space="preserve"> as my 3D model of one to show how it is broken down into simple objects </w:t>
          </w:r>
          <w:r w:rsidR="00411505">
            <w:rPr>
              <w:rStyle w:val="normaltextrun"/>
              <w:rFonts w:ascii="Calibri" w:hAnsi="Calibri" w:cs="Calibri"/>
              <w:color w:val="000000"/>
              <w:shd w:val="clear" w:color="auto" w:fill="FFFFFF"/>
            </w:rPr>
            <w:t>such as cylinders and cuboids.</w:t>
          </w:r>
        </w:p>
        <w:p w14:paraId="5EDA144A" w14:textId="77777777" w:rsidR="00B025D7" w:rsidRDefault="000B5216" w:rsidP="00B025D7">
          <w:r>
            <w:rPr>
              <w:noProof/>
              <w:lang w:eastAsia="en-GB"/>
            </w:rPr>
            <w:drawing>
              <wp:inline distT="0" distB="0" distL="0" distR="0" wp14:anchorId="0878B071" wp14:editId="1915A436">
                <wp:extent cx="1769659" cy="2085975"/>
                <wp:effectExtent l="0" t="0" r="2540" b="0"/>
                <wp:docPr id="1" name="Picture 1" descr="Image result for telescop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788000" cy="2107594"/>
                        </a:xfrm>
                        <a:prstGeom prst="rect">
                          <a:avLst/>
                        </a:prstGeom>
                        <a:noFill/>
                        <a:ln>
                          <a:noFill/>
                        </a:ln>
                      </pic:spPr>
                    </pic:pic>
                  </a:graphicData>
                </a:graphic>
              </wp:inline>
            </w:drawing>
          </w:r>
          <w:r w:rsidR="00886231" w:rsidRPr="00886231">
            <w:t xml:space="preserve"> </w:t>
          </w:r>
          <w:r w:rsidR="00886231">
            <w:rPr>
              <w:noProof/>
              <w:lang w:eastAsia="en-GB"/>
            </w:rPr>
            <w:drawing>
              <wp:inline distT="0" distB="0" distL="0" distR="0" wp14:anchorId="6E497831" wp14:editId="1394E212">
                <wp:extent cx="2088207" cy="2094754"/>
                <wp:effectExtent l="0" t="0" r="7620" b="1270"/>
                <wp:docPr id="2" name="Picture 2" descr="Image result for telescope drawi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elescope draw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2101829" cy="2108418"/>
                        </a:xfrm>
                        <a:prstGeom prst="rect">
                          <a:avLst/>
                        </a:prstGeom>
                        <a:noFill/>
                        <a:ln>
                          <a:noFill/>
                        </a:ln>
                      </pic:spPr>
                    </pic:pic>
                  </a:graphicData>
                </a:graphic>
              </wp:inline>
            </w:drawing>
          </w:r>
          <w:r w:rsidR="00185993" w:rsidRPr="00185993">
            <w:rPr>
              <w:noProof/>
              <w:lang w:eastAsia="en-GB"/>
            </w:rPr>
            <w:t xml:space="preserve"> </w:t>
          </w:r>
          <w:r w:rsidR="00185993">
            <w:rPr>
              <w:noProof/>
              <w:lang w:eastAsia="en-GB"/>
            </w:rPr>
            <w:drawing>
              <wp:inline distT="0" distB="0" distL="0" distR="0" wp14:anchorId="51B1802A" wp14:editId="218EAADE">
                <wp:extent cx="1438275" cy="20362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flipH="1">
                          <a:off x="0" y="0"/>
                          <a:ext cx="1445611" cy="2046596"/>
                        </a:xfrm>
                        <a:prstGeom prst="rect">
                          <a:avLst/>
                        </a:prstGeom>
                      </pic:spPr>
                    </pic:pic>
                  </a:graphicData>
                </a:graphic>
              </wp:inline>
            </w:drawing>
          </w:r>
        </w:p>
        <w:p w14:paraId="6F494521" w14:textId="77777777" w:rsidR="00B025D7" w:rsidRDefault="00B025D7" w:rsidP="00860685">
          <w:pPr>
            <w:pStyle w:val="Heading1"/>
          </w:pPr>
          <w:bookmarkStart w:id="2" w:name="_Toc516058213"/>
          <w:r>
            <w:t>Studio Workflow</w:t>
          </w:r>
          <w:bookmarkEnd w:id="2"/>
        </w:p>
        <w:p w14:paraId="68EDF28E" w14:textId="2588A517" w:rsidR="00B025D7" w:rsidRDefault="00B025D7" w:rsidP="00B025D7">
          <w:pPr>
            <w:pStyle w:val="Heading2"/>
          </w:pPr>
          <w:bookmarkStart w:id="3" w:name="_Toc516058214"/>
          <w:r>
            <w:t>Idea &amp; Concept</w:t>
          </w:r>
          <w:bookmarkEnd w:id="3"/>
        </w:p>
        <w:p w14:paraId="06322D77" w14:textId="381C0D12" w:rsidR="00941375" w:rsidRPr="00941375" w:rsidRDefault="00941375" w:rsidP="00941375">
          <w:r>
            <w:t>This is where you will come up with the idea of the model.</w:t>
          </w:r>
        </w:p>
        <w:p w14:paraId="0B7F1D43" w14:textId="4A9D7AF2" w:rsidR="00B025D7" w:rsidRDefault="00B025D7" w:rsidP="00B025D7">
          <w:pPr>
            <w:pStyle w:val="Heading2"/>
          </w:pPr>
          <w:bookmarkStart w:id="4" w:name="_Toc516058215"/>
          <w:r>
            <w:t>Research &amp; Planning</w:t>
          </w:r>
          <w:bookmarkEnd w:id="4"/>
        </w:p>
        <w:p w14:paraId="168274C7" w14:textId="2669DB41" w:rsidR="00941375" w:rsidRPr="00941375" w:rsidRDefault="00941375" w:rsidP="00941375">
          <w:r>
            <w:t>During this phase you will search up what the model will look like and what shapes it can be broken down into for the modelling process. Also the user will search up what tools he will most likely have to use during the modelling process.</w:t>
          </w:r>
        </w:p>
        <w:p w14:paraId="2692477E" w14:textId="45817762" w:rsidR="00B025D7" w:rsidRDefault="00B025D7" w:rsidP="00B025D7">
          <w:pPr>
            <w:pStyle w:val="Heading2"/>
          </w:pPr>
          <w:bookmarkStart w:id="5" w:name="_Toc516058216"/>
          <w:r>
            <w:t>Modelling</w:t>
          </w:r>
          <w:bookmarkEnd w:id="5"/>
        </w:p>
        <w:p w14:paraId="12CDBDC6" w14:textId="1C55C553" w:rsidR="00941375" w:rsidRPr="00941375" w:rsidRDefault="00941375" w:rsidP="00941375">
          <w:r>
            <w:t>This is when the model will be created in the user’s desired modelling software.</w:t>
          </w:r>
        </w:p>
        <w:p w14:paraId="54CD706F" w14:textId="665B6C9C" w:rsidR="00A55785" w:rsidRDefault="00B025D7" w:rsidP="00E8442B">
          <w:pPr>
            <w:pStyle w:val="Heading2"/>
          </w:pPr>
          <w:bookmarkStart w:id="6" w:name="_Toc516058217"/>
          <w:r>
            <w:t>UV Mapping/Texturing</w:t>
          </w:r>
          <w:bookmarkEnd w:id="6"/>
        </w:p>
        <w:p w14:paraId="5C6279F5" w14:textId="2C45BBA9" w:rsidR="00941375" w:rsidRPr="00941375" w:rsidRDefault="00941375" w:rsidP="00941375">
          <w:r>
            <w:t>When lighting and textures will be added to the model such as a wood texture.</w:t>
          </w:r>
        </w:p>
        <w:p w14:paraId="685F2CFC" w14:textId="1E3543FC" w:rsidR="00B025D7" w:rsidRDefault="00B025D7" w:rsidP="00B025D7">
          <w:pPr>
            <w:pStyle w:val="Heading2"/>
          </w:pPr>
          <w:bookmarkStart w:id="7" w:name="_Toc516058218"/>
          <w:r>
            <w:t>Rigging</w:t>
          </w:r>
          <w:bookmarkEnd w:id="7"/>
        </w:p>
        <w:p w14:paraId="7C7DEB8A" w14:textId="3F7140D5" w:rsidR="00941375" w:rsidRPr="00941375" w:rsidRDefault="00941375" w:rsidP="00941375">
          <w:r>
            <w:t>This is when the “Skeleton” of the model will be added in order for the animation process to learn more go to the “Animation in 3D Modelling” heading.</w:t>
          </w:r>
        </w:p>
        <w:p w14:paraId="04B5B4C6" w14:textId="4DF1D3D6" w:rsidR="00941375" w:rsidRDefault="00941375" w:rsidP="00941375">
          <w:pPr>
            <w:pStyle w:val="Heading2"/>
          </w:pPr>
          <w:bookmarkStart w:id="8" w:name="_Toc516058219"/>
          <w:r>
            <w:t>Animation</w:t>
          </w:r>
          <w:bookmarkEnd w:id="8"/>
        </w:p>
        <w:p w14:paraId="5158A264" w14:textId="4033CF0B" w:rsidR="00941375" w:rsidRPr="00941375" w:rsidRDefault="00941375" w:rsidP="00941375">
          <w:r>
            <w:t xml:space="preserve">This is when the user will animate the model and make animations like running and jumping to be used in a game. To learn more about the animation process </w:t>
          </w:r>
          <w:r>
            <w:t>go to the “Animation in 3D Modelling” heading.</w:t>
          </w:r>
        </w:p>
        <w:p w14:paraId="264DB782" w14:textId="3FCAE460" w:rsidR="00B025D7" w:rsidRDefault="00B025D7" w:rsidP="00941375">
          <w:pPr>
            <w:pStyle w:val="Heading1"/>
          </w:pPr>
          <w:bookmarkStart w:id="9" w:name="_Toc516058220"/>
          <w:r>
            <w:lastRenderedPageBreak/>
            <w:t>Animation</w:t>
          </w:r>
          <w:r w:rsidR="00941375">
            <w:t xml:space="preserve"> in 3D Modelling</w:t>
          </w:r>
          <w:bookmarkEnd w:id="9"/>
        </w:p>
        <w:p w14:paraId="0E85C8A7" w14:textId="77777777" w:rsidR="00A55785" w:rsidRPr="00A55785" w:rsidRDefault="00A55785" w:rsidP="00A55785">
          <w:pPr>
            <w:pStyle w:val="Heading3"/>
            <w:rPr>
              <w:rStyle w:val="Heading2Char"/>
              <w:color w:val="481346" w:themeColor="accent1" w:themeShade="7F"/>
              <w:sz w:val="24"/>
              <w:szCs w:val="24"/>
            </w:rPr>
          </w:pPr>
          <w:bookmarkStart w:id="10" w:name="_Toc509997343"/>
          <w:bookmarkStart w:id="11" w:name="_Toc516058221"/>
          <w:r w:rsidRPr="00A55785">
            <w:rPr>
              <w:rStyle w:val="Heading2Char"/>
              <w:color w:val="481346" w:themeColor="accent1" w:themeShade="7F"/>
              <w:sz w:val="24"/>
              <w:szCs w:val="24"/>
            </w:rPr>
            <w:t>Path-Based</w:t>
          </w:r>
          <w:bookmarkEnd w:id="10"/>
          <w:bookmarkEnd w:id="11"/>
        </w:p>
        <w:p w14:paraId="3D6F5AA7" w14:textId="77777777" w:rsidR="00A55785" w:rsidRDefault="00A55785" w:rsidP="00A55785">
          <w:pPr>
            <w:rPr>
              <w:lang w:eastAsia="en-GB"/>
            </w:rPr>
          </w:pPr>
          <w:r w:rsidRPr="1ED86657">
            <w:rPr>
              <w:lang w:eastAsia="en-GB"/>
            </w:rPr>
            <w:t xml:space="preserve">A commonly used animation system is a path based system, this is when animated objects in a game such as a door will have a path to follow rather than having each frame of it opening being hand drawn. </w:t>
          </w:r>
        </w:p>
        <w:p w14:paraId="73F5840B" w14:textId="77777777" w:rsidR="00A55785" w:rsidRPr="00D5761A" w:rsidRDefault="00A55785" w:rsidP="00A55785">
          <w:pPr>
            <w:rPr>
              <w:lang w:eastAsia="en-GB"/>
            </w:rPr>
          </w:pPr>
          <w:r w:rsidRPr="1ED86657">
            <w:rPr>
              <w:lang w:eastAsia="en-GB"/>
            </w:rPr>
            <w:t xml:space="preserve">A path based system is an animation technique used to make animating a certain movement easier for the user, for example if you wanted to anime a ball bouncing up and down you would usually have to hand draw every single frame whereas if you use the path-based technique prominent in most animating software the computer will fill in the blanks itself so all you have to do is draw the ball then tell the computer where you want it to go by setting key frames of the balls original position then where you want its end point to be and it will just repeat the drawing along the path you made making an animation.  </w:t>
          </w:r>
        </w:p>
        <w:p w14:paraId="2CD78FDC" w14:textId="77777777" w:rsidR="00A55785" w:rsidRDefault="00A55785" w:rsidP="00A55785">
          <w:r>
            <w:rPr>
              <w:noProof/>
              <w:lang w:eastAsia="en-GB"/>
            </w:rPr>
            <w:drawing>
              <wp:inline distT="0" distB="0" distL="0" distR="0" wp14:anchorId="793DD7CB" wp14:editId="548C7C15">
                <wp:extent cx="4057650" cy="1276350"/>
                <wp:effectExtent l="0" t="0" r="0" b="0"/>
                <wp:docPr id="701348700" name="pictur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057650" cy="1276350"/>
                        </a:xfrm>
                        <a:prstGeom prst="rect">
                          <a:avLst/>
                        </a:prstGeom>
                      </pic:spPr>
                    </pic:pic>
                  </a:graphicData>
                </a:graphic>
              </wp:inline>
            </w:drawing>
          </w:r>
        </w:p>
        <w:p w14:paraId="64B6BA1F" w14:textId="77777777" w:rsidR="00A55785" w:rsidRPr="00A55785" w:rsidRDefault="00A55785" w:rsidP="00A55785">
          <w:pPr>
            <w:pStyle w:val="Heading3"/>
            <w:rPr>
              <w:rStyle w:val="Heading2Char"/>
              <w:color w:val="481346" w:themeColor="accent1" w:themeShade="7F"/>
              <w:sz w:val="24"/>
              <w:szCs w:val="24"/>
            </w:rPr>
          </w:pPr>
          <w:bookmarkStart w:id="12" w:name="_Toc509997344"/>
          <w:bookmarkStart w:id="13" w:name="_Toc516058222"/>
          <w:r w:rsidRPr="00A55785">
            <w:rPr>
              <w:rStyle w:val="Heading2Char"/>
              <w:color w:val="481346" w:themeColor="accent1" w:themeShade="7F"/>
              <w:sz w:val="24"/>
              <w:szCs w:val="24"/>
            </w:rPr>
            <w:t>Inverse Kinematics</w:t>
          </w:r>
          <w:bookmarkEnd w:id="12"/>
          <w:bookmarkEnd w:id="13"/>
        </w:p>
        <w:p w14:paraId="510F10E0" w14:textId="77777777" w:rsidR="00A55785" w:rsidRPr="009148D7" w:rsidRDefault="00A55785" w:rsidP="00A55785">
          <w:pPr>
            <w:rPr>
              <w:lang w:eastAsia="en-GB"/>
            </w:rPr>
          </w:pPr>
          <w:r w:rsidRPr="1ED86657">
            <w:rPr>
              <w:lang w:eastAsia="en-GB"/>
            </w:rPr>
            <w:t>Inverse Kinematics is a very useful animation technique used by professionals as it saves a lot of time and energy while animating, too describe how this animation technique works I will first have to explain the properties a human model will have in a animation software. A human model will have a skeleton inside it which the animator can edit by having the ability to move each body part individually, put together with inverse kinematics when the animator moves an arm it will also slightly move the other joints connected to the arm making a fluid and realistic motion.</w:t>
          </w:r>
        </w:p>
        <w:p w14:paraId="4A074481" w14:textId="77777777" w:rsidR="00A55785" w:rsidRDefault="00A55785" w:rsidP="00A55785">
          <w:r>
            <w:rPr>
              <w:noProof/>
              <w:lang w:eastAsia="en-GB"/>
            </w:rPr>
            <w:drawing>
              <wp:inline distT="0" distB="0" distL="0" distR="0" wp14:anchorId="2C811CDA" wp14:editId="703CAE42">
                <wp:extent cx="4572000" cy="2571750"/>
                <wp:effectExtent l="0" t="0" r="0" b="0"/>
                <wp:docPr id="223404761" name="pictur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3DBEE9E" w14:textId="77777777" w:rsidR="00A55785" w:rsidRDefault="00A55785" w:rsidP="00A55785">
          <w:pPr>
            <w:rPr>
              <w:rFonts w:ascii="Calibri" w:eastAsia="Calibri" w:hAnsi="Calibri" w:cs="Calibri"/>
            </w:rPr>
          </w:pPr>
        </w:p>
        <w:p w14:paraId="775DF07F" w14:textId="77777777" w:rsidR="00A55785" w:rsidRPr="00A55785" w:rsidRDefault="00A55785" w:rsidP="00A55785">
          <w:pPr>
            <w:pStyle w:val="Heading3"/>
            <w:rPr>
              <w:rStyle w:val="Heading2Char"/>
              <w:color w:val="481346" w:themeColor="accent1" w:themeShade="7F"/>
              <w:sz w:val="24"/>
              <w:szCs w:val="24"/>
            </w:rPr>
          </w:pPr>
          <w:bookmarkStart w:id="14" w:name="_Toc509997345"/>
          <w:bookmarkStart w:id="15" w:name="_Toc516058223"/>
          <w:r w:rsidRPr="00A55785">
            <w:rPr>
              <w:rStyle w:val="Heading2Char"/>
              <w:color w:val="481346" w:themeColor="accent1" w:themeShade="7F"/>
              <w:sz w:val="24"/>
              <w:szCs w:val="24"/>
            </w:rPr>
            <w:lastRenderedPageBreak/>
            <w:t>Forward Kinematics</w:t>
          </w:r>
          <w:bookmarkEnd w:id="14"/>
          <w:bookmarkEnd w:id="15"/>
        </w:p>
        <w:p w14:paraId="69E034D1" w14:textId="77777777" w:rsidR="00A55785" w:rsidRDefault="00A55785" w:rsidP="00A55785">
          <w:pPr>
            <w:rPr>
              <w:lang w:eastAsia="en-GB"/>
            </w:rPr>
          </w:pPr>
          <w:r w:rsidRPr="1ED86657">
            <w:rPr>
              <w:lang w:eastAsia="en-GB"/>
            </w:rPr>
            <w:t>Forward kinematics is basically a manual version of inverse kinematics as with this technique you have to move each joint yourself in order to animate the character, not only that but if you were to animate a hand you would have to move the arm before the hand as this goes along with the hierarchy system. Some animators prefer this over inverse kinematics as they feel like they have more control as they can fully manipulate the movements of the character.</w:t>
          </w:r>
        </w:p>
        <w:p w14:paraId="5957195B" w14:textId="77777777" w:rsidR="00A55785" w:rsidRPr="00A55785" w:rsidRDefault="00A55785" w:rsidP="00A55785">
          <w:pPr>
            <w:pStyle w:val="Heading3"/>
            <w:rPr>
              <w:rStyle w:val="Heading2Char"/>
              <w:color w:val="481346" w:themeColor="accent1" w:themeShade="7F"/>
              <w:sz w:val="24"/>
              <w:szCs w:val="24"/>
            </w:rPr>
          </w:pPr>
          <w:bookmarkStart w:id="16" w:name="_Toc509997346"/>
          <w:bookmarkStart w:id="17" w:name="_Toc516058224"/>
          <w:r w:rsidRPr="00A55785">
            <w:rPr>
              <w:rStyle w:val="Heading2Char"/>
              <w:color w:val="481346" w:themeColor="accent1" w:themeShade="7F"/>
              <w:sz w:val="24"/>
              <w:szCs w:val="24"/>
            </w:rPr>
            <w:t>Particle Systems</w:t>
          </w:r>
          <w:bookmarkEnd w:id="16"/>
          <w:bookmarkEnd w:id="17"/>
        </w:p>
        <w:p w14:paraId="7D749351" w14:textId="77777777" w:rsidR="00A55785" w:rsidRDefault="00A55785" w:rsidP="00A55785">
          <w:r>
            <w:t xml:space="preserve">A particle system is a rendering technique used to produce in game assets such as fire, snow or rain. Fire in games is made up of a large number of tiny sprites in fires case wavering. The particle system will use an emitter acting as a source to produce all the sprites/particles to make up the fire. The particles/sprites produced by the emitter will contain information such as; colour, lifespan, size and velocity all so the particles fit in with the background and what they are supposed to be for example if they are meant to be simulating rain they will have to have the right colour and lifespan so that when they hit the ground they disappear making it look natural. </w:t>
          </w:r>
        </w:p>
        <w:p w14:paraId="7C4493C4" w14:textId="77777777" w:rsidR="00A55785" w:rsidRDefault="00A55785" w:rsidP="00A55785">
          <w:r>
            <w:rPr>
              <w:noProof/>
              <w:lang w:eastAsia="en-GB"/>
            </w:rPr>
            <w:drawing>
              <wp:inline distT="0" distB="0" distL="0" distR="0" wp14:anchorId="62F61CBA" wp14:editId="16B8E410">
                <wp:extent cx="4572000" cy="2800350"/>
                <wp:effectExtent l="0" t="0" r="0" b="0"/>
                <wp:docPr id="882536415" name="pictur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6DE5C474" w14:textId="77777777" w:rsidR="00B025D7" w:rsidRDefault="00B025D7" w:rsidP="00860685">
          <w:pPr>
            <w:pStyle w:val="Heading1"/>
          </w:pPr>
          <w:bookmarkStart w:id="18" w:name="_Toc516058225"/>
          <w:r>
            <w:t>Applications of 3D</w:t>
          </w:r>
          <w:bookmarkEnd w:id="18"/>
        </w:p>
        <w:p w14:paraId="22AE98E5" w14:textId="77777777" w:rsidR="00B025D7" w:rsidRDefault="00B025D7" w:rsidP="00860685">
          <w:pPr>
            <w:pStyle w:val="Heading2"/>
          </w:pPr>
          <w:bookmarkStart w:id="19" w:name="_Toc516058226"/>
          <w:r>
            <w:t>Models</w:t>
          </w:r>
          <w:bookmarkEnd w:id="19"/>
        </w:p>
        <w:p w14:paraId="1F2C3B52" w14:textId="77777777" w:rsidR="00D22CF6" w:rsidRDefault="00310808" w:rsidP="00310808">
          <w:r>
            <w:t xml:space="preserve">3D is used in modelling all the time as it is just easier to use programs such as Blender and Maya to create models than anything else as you can freely create and move around any object in the program and you can even give the model a skeleton so it can be further improved through adding different animation such as a walk cycle which can </w:t>
          </w:r>
          <w:r w:rsidR="00A80BF0">
            <w:t>then be implemented into a game</w:t>
          </w:r>
          <w:r w:rsidR="00D22CF6">
            <w:rPr>
              <w:noProof/>
              <w:lang w:eastAsia="en-GB"/>
            </w:rPr>
            <w:drawing>
              <wp:inline distT="0" distB="0" distL="0" distR="0" wp14:anchorId="4E120125" wp14:editId="23C2BF49">
                <wp:extent cx="1724025" cy="479729"/>
                <wp:effectExtent l="0" t="0" r="0" b="0"/>
                <wp:docPr id="10" name="Picture 10" descr="Image resul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2548" cy="484883"/>
                        </a:xfrm>
                        <a:prstGeom prst="rect">
                          <a:avLst/>
                        </a:prstGeom>
                        <a:noFill/>
                        <a:ln>
                          <a:noFill/>
                        </a:ln>
                      </pic:spPr>
                    </pic:pic>
                  </a:graphicData>
                </a:graphic>
              </wp:inline>
            </w:drawing>
          </w:r>
          <w:r w:rsidR="00A80BF0">
            <w:t xml:space="preserve">                                                          </w:t>
          </w:r>
          <w:r w:rsidR="00A80BF0">
            <w:rPr>
              <w:noProof/>
              <w:lang w:eastAsia="en-GB"/>
            </w:rPr>
            <w:drawing>
              <wp:inline distT="0" distB="0" distL="0" distR="0" wp14:anchorId="01311B01" wp14:editId="53E5B3C7">
                <wp:extent cx="466725" cy="466725"/>
                <wp:effectExtent l="0" t="0" r="9525" b="9525"/>
                <wp:docPr id="13" name="Picture 13" descr="Image result for maya 3d logo">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aya 3d log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inline>
            </w:drawing>
          </w:r>
        </w:p>
        <w:p w14:paraId="7EEC801E" w14:textId="77777777" w:rsidR="00A80BF0" w:rsidRPr="00310808" w:rsidRDefault="00A80BF0" w:rsidP="00310808">
          <w:r>
            <w:rPr>
              <w:noProof/>
              <w:lang w:eastAsia="en-GB"/>
            </w:rPr>
            <w:lastRenderedPageBreak/>
            <w:drawing>
              <wp:inline distT="0" distB="0" distL="0" distR="0" wp14:anchorId="2E2EBEE6" wp14:editId="525E482F">
                <wp:extent cx="2333625" cy="1210568"/>
                <wp:effectExtent l="0" t="0" r="0" b="8890"/>
                <wp:docPr id="12" name="Picture 12" descr="Image result for blender 3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lender 3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51543" cy="1219863"/>
                        </a:xfrm>
                        <a:prstGeom prst="rect">
                          <a:avLst/>
                        </a:prstGeom>
                        <a:noFill/>
                        <a:ln>
                          <a:noFill/>
                        </a:ln>
                      </pic:spPr>
                    </pic:pic>
                  </a:graphicData>
                </a:graphic>
              </wp:inline>
            </w:drawing>
          </w:r>
          <w:r>
            <w:t xml:space="preserve">                                     </w:t>
          </w:r>
          <w:r>
            <w:rPr>
              <w:noProof/>
              <w:lang w:eastAsia="en-GB"/>
            </w:rPr>
            <w:drawing>
              <wp:inline distT="0" distB="0" distL="0" distR="0" wp14:anchorId="0604099F" wp14:editId="63F1C45E">
                <wp:extent cx="2219325" cy="1220629"/>
                <wp:effectExtent l="0" t="0" r="0" b="0"/>
                <wp:docPr id="14" name="Picture 14" descr="Image result for maya 3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aya 3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33083" cy="1228196"/>
                        </a:xfrm>
                        <a:prstGeom prst="rect">
                          <a:avLst/>
                        </a:prstGeom>
                        <a:noFill/>
                        <a:ln>
                          <a:noFill/>
                        </a:ln>
                      </pic:spPr>
                    </pic:pic>
                  </a:graphicData>
                </a:graphic>
              </wp:inline>
            </w:drawing>
          </w:r>
        </w:p>
        <w:p w14:paraId="51FBFC1A" w14:textId="09248443" w:rsidR="00B025D7" w:rsidRDefault="00B025D7" w:rsidP="00860685">
          <w:pPr>
            <w:pStyle w:val="Heading2"/>
          </w:pPr>
          <w:bookmarkStart w:id="20" w:name="_Toc516058227"/>
          <w:r>
            <w:t>Product Design</w:t>
          </w:r>
          <w:bookmarkEnd w:id="20"/>
        </w:p>
        <w:p w14:paraId="044ACBD0" w14:textId="40C2FA06" w:rsidR="00272FFD" w:rsidRDefault="00713FF0" w:rsidP="00713FF0">
          <w:r>
            <w:t xml:space="preserve">Many </w:t>
          </w:r>
          <w:r w:rsidR="00F82A32">
            <w:t>engineers</w:t>
          </w:r>
          <w:r>
            <w:t xml:space="preserve"> and designers are using </w:t>
          </w:r>
          <w:r w:rsidR="00F82A32">
            <w:t>3D printers to help model their creations to see how it would work or function in real life, designers would rather 3D print as it is a cheap and a quick alternative to using metal or other materials that would be costly and hard to form into your design.</w:t>
          </w:r>
          <w:r w:rsidR="00C511E1">
            <w:t xml:space="preserve"> 3D printing will also be really </w:t>
          </w:r>
          <w:r w:rsidR="00210373">
            <w:t>useful</w:t>
          </w:r>
          <w:r w:rsidR="00C511E1">
            <w:t xml:space="preserve"> for healthcare in the future as scientists </w:t>
          </w:r>
          <w:r w:rsidR="00B05948">
            <w:t>are now t</w:t>
          </w:r>
          <w:r w:rsidR="00210373">
            <w:t>esting</w:t>
          </w:r>
          <w:r w:rsidR="00B05948">
            <w:t xml:space="preserve"> to see if they</w:t>
          </w:r>
          <w:r w:rsidR="0087044D">
            <w:t xml:space="preserve"> can 3D print organs with human tissue for transplant surgery. </w:t>
          </w:r>
        </w:p>
        <w:p w14:paraId="346DEC0F" w14:textId="6BE5FC02" w:rsidR="003747D3" w:rsidRPr="00713FF0" w:rsidRDefault="003747D3" w:rsidP="00713FF0">
          <w:r>
            <w:rPr>
              <w:noProof/>
              <w:lang w:eastAsia="en-GB"/>
            </w:rPr>
            <w:drawing>
              <wp:inline distT="0" distB="0" distL="0" distR="0" wp14:anchorId="071ACC1C" wp14:editId="0B119BA3">
                <wp:extent cx="923925" cy="1286210"/>
                <wp:effectExtent l="0" t="0" r="0" b="9525"/>
                <wp:docPr id="22" name="Picture 22" descr="Image result for 3d printi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3d printi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6731" t="8430" r="32349" b="34127"/>
                        <a:stretch/>
                      </pic:blipFill>
                      <pic:spPr bwMode="auto">
                        <a:xfrm>
                          <a:off x="0" y="0"/>
                          <a:ext cx="931332" cy="1296522"/>
                        </a:xfrm>
                        <a:prstGeom prst="rect">
                          <a:avLst/>
                        </a:prstGeom>
                        <a:noFill/>
                        <a:ln>
                          <a:noFill/>
                        </a:ln>
                        <a:extLst>
                          <a:ext uri="{53640926-AAD7-44D8-BBD7-CCE9431645EC}">
                            <a14:shadowObscured xmlns:a14="http://schemas.microsoft.com/office/drawing/2010/main"/>
                          </a:ext>
                        </a:extLst>
                      </pic:spPr>
                    </pic:pic>
                  </a:graphicData>
                </a:graphic>
              </wp:inline>
            </w:drawing>
          </w:r>
        </w:p>
        <w:p w14:paraId="4B035F5D" w14:textId="77777777" w:rsidR="00B025D7" w:rsidRDefault="00B025D7" w:rsidP="00860685">
          <w:pPr>
            <w:pStyle w:val="Heading2"/>
          </w:pPr>
          <w:bookmarkStart w:id="21" w:name="_Toc516058228"/>
          <w:r>
            <w:t>Animations</w:t>
          </w:r>
          <w:bookmarkEnd w:id="21"/>
        </w:p>
        <w:p w14:paraId="5B6E5E88" w14:textId="04160B68" w:rsidR="00887FE0" w:rsidRDefault="00887FE0" w:rsidP="00887FE0">
          <w:r>
            <w:t>3D is used all the time in animation especially animated movies</w:t>
          </w:r>
          <w:r w:rsidR="00106C8F">
            <w:t xml:space="preserve"> to help speed up the time costly process of </w:t>
          </w:r>
          <w:r w:rsidR="00CC717C">
            <w:t>making an animated feature film</w:t>
          </w:r>
          <w:r w:rsidR="00D05F47">
            <w:t xml:space="preserve">. Before this animated movies such as The Lion King </w:t>
          </w:r>
          <w:r w:rsidR="00792F35">
            <w:t xml:space="preserve">which didn’t use 3D to help speed up production used to start development 6 years before releasing in theatres. The first animated film to use 3D computer animated systems </w:t>
          </w:r>
          <w:r w:rsidR="00CC717C">
            <w:t>was the original Toy Story created by the now widely popular Pixar.</w:t>
          </w:r>
          <w:r w:rsidR="00BF3926">
            <w:t xml:space="preserve"> As you can see from the picture the animators at </w:t>
          </w:r>
          <w:r w:rsidR="004022DD">
            <w:t>Pixar</w:t>
          </w:r>
          <w:r w:rsidR="00BF3926">
            <w:t xml:space="preserve"> used 3D models of the beloved characters from the movie and moved around their virtual skeleton on the 3D software to move the body. This technique is now used in all the current animated movies </w:t>
          </w:r>
          <w:r w:rsidR="00310808">
            <w:t xml:space="preserve">such as frozen with the character Olaf </w:t>
          </w:r>
          <w:r w:rsidR="00BF3926">
            <w:t>as it speeds up the process heavily and allows the user to create a fluid an</w:t>
          </w:r>
          <w:r w:rsidR="00310808">
            <w:t>imation because of the software.</w:t>
          </w:r>
        </w:p>
        <w:p w14:paraId="342D68E4" w14:textId="77777777" w:rsidR="00CC717C" w:rsidRDefault="007A138B" w:rsidP="00887FE0">
          <w:hyperlink r:id="rId29" w:history="1">
            <w:r w:rsidR="00CC717C" w:rsidRPr="00B83956">
              <w:rPr>
                <w:rStyle w:val="Hyperlink"/>
              </w:rPr>
              <w:t>https://www.youtube.com/watch?v=P</w:t>
            </w:r>
            <w:r w:rsidR="00CC717C" w:rsidRPr="00B83956">
              <w:rPr>
                <w:rStyle w:val="Hyperlink"/>
              </w:rPr>
              <w:t>X</w:t>
            </w:r>
            <w:r w:rsidR="00CC717C" w:rsidRPr="00B83956">
              <w:rPr>
                <w:rStyle w:val="Hyperlink"/>
              </w:rPr>
              <w:t>1p0lnhQ88</w:t>
            </w:r>
          </w:hyperlink>
        </w:p>
        <w:p w14:paraId="4D1DB25E" w14:textId="77777777" w:rsidR="00CC717C" w:rsidRPr="00887FE0" w:rsidRDefault="00CC717C" w:rsidP="00887FE0">
          <w:r>
            <w:rPr>
              <w:noProof/>
              <w:lang w:eastAsia="en-GB"/>
            </w:rPr>
            <w:drawing>
              <wp:inline distT="0" distB="0" distL="0" distR="0" wp14:anchorId="4D073F69" wp14:editId="2A188340">
                <wp:extent cx="2905125" cy="2032986"/>
                <wp:effectExtent l="0" t="0" r="0" b="5715"/>
                <wp:docPr id="8" name="Picture 8">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1189" cy="2037230"/>
                        </a:xfrm>
                        <a:prstGeom prst="rect">
                          <a:avLst/>
                        </a:prstGeom>
                      </pic:spPr>
                    </pic:pic>
                  </a:graphicData>
                </a:graphic>
              </wp:inline>
            </w:drawing>
          </w:r>
          <w:r w:rsidR="00310808">
            <w:rPr>
              <w:noProof/>
              <w:lang w:eastAsia="en-GB"/>
            </w:rPr>
            <w:drawing>
              <wp:inline distT="0" distB="0" distL="0" distR="0" wp14:anchorId="096FFB81" wp14:editId="281041C1">
                <wp:extent cx="2083490" cy="2012315"/>
                <wp:effectExtent l="0" t="0" r="0" b="6985"/>
                <wp:docPr id="9" name="Picture 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92306" cy="2020830"/>
                        </a:xfrm>
                        <a:prstGeom prst="rect">
                          <a:avLst/>
                        </a:prstGeom>
                      </pic:spPr>
                    </pic:pic>
                  </a:graphicData>
                </a:graphic>
              </wp:inline>
            </w:drawing>
          </w:r>
        </w:p>
        <w:p w14:paraId="07509B31" w14:textId="77777777" w:rsidR="00B025D7" w:rsidRDefault="00B025D7" w:rsidP="00860685">
          <w:pPr>
            <w:pStyle w:val="Heading2"/>
          </w:pPr>
          <w:bookmarkStart w:id="22" w:name="_Toc516058229"/>
          <w:r>
            <w:lastRenderedPageBreak/>
            <w:t>TV &amp; Film</w:t>
          </w:r>
          <w:bookmarkEnd w:id="22"/>
        </w:p>
        <w:p w14:paraId="3A5E4E83" w14:textId="77777777" w:rsidR="00D208C4" w:rsidRDefault="00D208C4" w:rsidP="00D208C4">
          <w:r>
            <w:t xml:space="preserve">Film and television was the next step from books and theatre to represent storytelling. Most people prefer this form of media over others as it can really immerse someone into a story when watching it your favourite characters play out their lives on a screen. 3D has tried to make its way into the films industry and though it has stayed it has not yet truly </w:t>
          </w:r>
          <w:r w:rsidR="00D72AD7">
            <w:t>immersed</w:t>
          </w:r>
          <w:r>
            <w:t xml:space="preserve"> the viewer into the movie or program they are watching as I believe 3D is good but it should be </w:t>
          </w:r>
          <w:r w:rsidR="00D72AD7">
            <w:t>implemented again</w:t>
          </w:r>
          <w:r>
            <w:t xml:space="preserve"> in </w:t>
          </w:r>
          <w:r w:rsidR="00C65B7B">
            <w:t xml:space="preserve">a few years when it is </w:t>
          </w:r>
          <w:r>
            <w:t>developed enough to make a worthwhile</w:t>
          </w:r>
          <w:r w:rsidR="00C65B7B">
            <w:t xml:space="preserve"> purchase of a 3D cinema ticket, as currently watching a 3D movie just takes you out of the </w:t>
          </w:r>
          <w:r w:rsidR="00D72AD7">
            <w:t>immersion</w:t>
          </w:r>
          <w:r w:rsidR="00C65B7B">
            <w:t xml:space="preserve"> when watching a movie in the theatres as you have to wear </w:t>
          </w:r>
          <w:r w:rsidR="00D72AD7">
            <w:t xml:space="preserve">glasses </w:t>
          </w:r>
          <w:r w:rsidR="00C65B7B">
            <w:t xml:space="preserve">that </w:t>
          </w:r>
          <w:r w:rsidR="00D72AD7">
            <w:t xml:space="preserve">are already uncomfortable without having to wear them over your prescription glasses and they </w:t>
          </w:r>
          <w:r w:rsidR="00C65B7B">
            <w:t>usually have a smudge or scratch on them, the 3D strains on unused muscles in the eye so you end up feeling tired after the film or you have to keep taking your glasses off</w:t>
          </w:r>
          <w:r w:rsidR="00D72AD7">
            <w:t xml:space="preserve"> in the middle of the film and take a break so you end up missing out on watching the film. Also only about 2 moments in every 3D movie are actually 3D to the point where you feel like you can touch the screen. </w:t>
          </w:r>
        </w:p>
        <w:p w14:paraId="4EF6DBC5" w14:textId="77777777" w:rsidR="003C6A6C" w:rsidRPr="00D208C4" w:rsidRDefault="003C6A6C" w:rsidP="00D208C4">
          <w:r>
            <w:rPr>
              <w:noProof/>
              <w:lang w:eastAsia="en-GB"/>
            </w:rPr>
            <w:drawing>
              <wp:inline distT="0" distB="0" distL="0" distR="0" wp14:anchorId="12B7644E" wp14:editId="208FB9FD">
                <wp:extent cx="2190750" cy="1318461"/>
                <wp:effectExtent l="0" t="0" r="0" b="0"/>
                <wp:docPr id="15" name="Picture 15" descr="Image result for 3d cinema glasses">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3d cinema glass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96282" cy="1321791"/>
                        </a:xfrm>
                        <a:prstGeom prst="rect">
                          <a:avLst/>
                        </a:prstGeom>
                        <a:noFill/>
                        <a:ln>
                          <a:noFill/>
                        </a:ln>
                      </pic:spPr>
                    </pic:pic>
                  </a:graphicData>
                </a:graphic>
              </wp:inline>
            </w:drawing>
          </w:r>
        </w:p>
        <w:p w14:paraId="6F59E8C9" w14:textId="77777777" w:rsidR="00B025D7" w:rsidRDefault="00B025D7" w:rsidP="00FF3B7C">
          <w:pPr>
            <w:pStyle w:val="Heading2"/>
            <w:ind w:left="720" w:hanging="720"/>
          </w:pPr>
          <w:bookmarkStart w:id="23" w:name="_Toc516058230"/>
          <w:r>
            <w:t>Web</w:t>
          </w:r>
          <w:bookmarkEnd w:id="23"/>
        </w:p>
        <w:p w14:paraId="208E07AD" w14:textId="7B758A2B" w:rsidR="00272FFD" w:rsidRDefault="00272FFD" w:rsidP="00272FFD">
          <w:r>
            <w:t>Many websites are now implementing 3D, however the main one is google maps as on this website you can go anywhere in the world and then look around in 3D</w:t>
          </w:r>
          <w:r w:rsidR="00FF3B7C">
            <w:t xml:space="preserve">. Google maps has two modes; street view which is a 360 degree view put together by google cars going past with 360 cameras </w:t>
          </w:r>
          <w:r w:rsidR="004022DD">
            <w:t>on top</w:t>
          </w:r>
          <w:r w:rsidR="00FF3B7C">
            <w:t xml:space="preserve"> of them the pictures taken are then merged together to form the pictures down below. The other mode is satellite view where multiple pictures are taken of the same place from different angles to form the picture down below.</w:t>
          </w:r>
        </w:p>
        <w:p w14:paraId="4F8431FD" w14:textId="4B666D24" w:rsidR="00272FFD" w:rsidRDefault="00272FFD" w:rsidP="00272FFD">
          <w:r>
            <w:rPr>
              <w:noProof/>
              <w:lang w:eastAsia="en-GB"/>
            </w:rPr>
            <w:lastRenderedPageBreak/>
            <w:drawing>
              <wp:inline distT="0" distB="0" distL="0" distR="0" wp14:anchorId="60A87416" wp14:editId="75E87F52">
                <wp:extent cx="2717080" cy="1381117"/>
                <wp:effectExtent l="0" t="0" r="7620" b="0"/>
                <wp:docPr id="23" name="Picture 23">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9817" cy="1397758"/>
                        </a:xfrm>
                        <a:prstGeom prst="rect">
                          <a:avLst/>
                        </a:prstGeom>
                      </pic:spPr>
                    </pic:pic>
                  </a:graphicData>
                </a:graphic>
              </wp:inline>
            </w:drawing>
          </w:r>
          <w:r w:rsidR="00FF3B7C">
            <w:rPr>
              <w:noProof/>
              <w:lang w:eastAsia="en-GB"/>
            </w:rPr>
            <w:drawing>
              <wp:inline distT="0" distB="0" distL="0" distR="0" wp14:anchorId="72EC8626" wp14:editId="00CFF242">
                <wp:extent cx="2743834" cy="1390461"/>
                <wp:effectExtent l="0" t="0" r="0" b="635"/>
                <wp:docPr id="27" name="Picture 27">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3457" cy="1415608"/>
                        </a:xfrm>
                        <a:prstGeom prst="rect">
                          <a:avLst/>
                        </a:prstGeom>
                      </pic:spPr>
                    </pic:pic>
                  </a:graphicData>
                </a:graphic>
              </wp:inline>
            </w:drawing>
          </w:r>
          <w:r w:rsidR="00FF3B7C">
            <w:rPr>
              <w:noProof/>
              <w:lang w:eastAsia="en-GB"/>
            </w:rPr>
            <w:drawing>
              <wp:inline distT="0" distB="0" distL="0" distR="0" wp14:anchorId="3375CB7B" wp14:editId="490BF983">
                <wp:extent cx="1914525" cy="2570588"/>
                <wp:effectExtent l="0" t="0" r="0" b="1270"/>
                <wp:docPr id="28" name="Picture 28">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17579" cy="2574689"/>
                        </a:xfrm>
                        <a:prstGeom prst="rect">
                          <a:avLst/>
                        </a:prstGeom>
                      </pic:spPr>
                    </pic:pic>
                  </a:graphicData>
                </a:graphic>
              </wp:inline>
            </w:drawing>
          </w:r>
        </w:p>
        <w:p w14:paraId="67444727" w14:textId="30552BEB" w:rsidR="00372A63" w:rsidRPr="00372A63" w:rsidRDefault="00B025D7" w:rsidP="00372A63">
          <w:pPr>
            <w:pStyle w:val="Heading2"/>
          </w:pPr>
          <w:bookmarkStart w:id="24" w:name="_Toc516058231"/>
          <w:r>
            <w:t>Games</w:t>
          </w:r>
          <w:bookmarkEnd w:id="24"/>
        </w:p>
        <w:p w14:paraId="416A7ECE" w14:textId="77777777" w:rsidR="00290A6C" w:rsidRPr="00290A6C" w:rsidRDefault="00290A6C" w:rsidP="00372A63">
          <w:pPr>
            <w:pStyle w:val="Heading3"/>
          </w:pPr>
          <w:bookmarkStart w:id="25" w:name="_Toc516058232"/>
          <w:r>
            <w:t>Virtual Reality (VR)</w:t>
          </w:r>
          <w:bookmarkEnd w:id="25"/>
        </w:p>
        <w:p w14:paraId="2D8F844C" w14:textId="77777777" w:rsidR="00290A6C" w:rsidRDefault="00290A6C" w:rsidP="00290A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 gaming trend that has recently come into fruition is virtual reality (VR). Virtual reality is a computer generated simulation which is intractable. Virtual reality is mainly associated with the gaming industry with the Oculus Rift, HTC Vive, Samsung Gear VR and finally the PlayStation VR or PSVR for short.</w:t>
          </w:r>
          <w:r>
            <w:rPr>
              <w:rStyle w:val="eop"/>
              <w:rFonts w:ascii="Calibri" w:eastAsiaTheme="majorEastAsia" w:hAnsi="Calibri" w:cs="Calibri"/>
              <w:sz w:val="22"/>
              <w:szCs w:val="22"/>
            </w:rPr>
            <w:t> </w:t>
          </w:r>
        </w:p>
        <w:p w14:paraId="75D31AD1" w14:textId="77777777" w:rsidR="00290A6C" w:rsidRDefault="00290A6C" w:rsidP="00290A6C">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Virtual reality often uses something called 3D VR sound to help immerse the player even more into the world. 3D VR sound is like surround sound except heavily improved as before with surround sound you had an idea of where a shot was fired but you had to guess where the enemy was based off that whereas with 3D VR sound you will be able to pin point where the shot was fired. This is achieved from sculpting a human head and putting microphones where the ears are so the microphones pick up sound exactly as we do in the real world.</w:t>
          </w:r>
          <w:r>
            <w:rPr>
              <w:rStyle w:val="eop"/>
              <w:rFonts w:ascii="Calibri" w:eastAsiaTheme="majorEastAsia" w:hAnsi="Calibri" w:cs="Calibri"/>
              <w:sz w:val="22"/>
              <w:szCs w:val="22"/>
            </w:rPr>
            <w:t> </w:t>
          </w:r>
        </w:p>
        <w:p w14:paraId="3EB8C182" w14:textId="77777777" w:rsidR="00290A6C" w:rsidRDefault="00290A6C" w:rsidP="00290A6C">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44DED47C" wp14:editId="338A6E04">
                <wp:extent cx="2505075" cy="1409104"/>
                <wp:effectExtent l="0" t="0" r="0" b="635"/>
                <wp:docPr id="1164989961" name="picture" descr="Image result for 3D VR sound">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05075" cy="1409104"/>
                        </a:xfrm>
                        <a:prstGeom prst="rect">
                          <a:avLst/>
                        </a:prstGeom>
                      </pic:spPr>
                    </pic:pic>
                  </a:graphicData>
                </a:graphic>
              </wp:inline>
            </w:drawing>
          </w:r>
        </w:p>
        <w:p w14:paraId="50E45C30" w14:textId="77777777" w:rsidR="00290A6C" w:rsidRDefault="00290A6C" w:rsidP="00290A6C">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3B16D9C" w14:textId="77777777" w:rsidR="00290A6C" w:rsidRDefault="00290A6C" w:rsidP="00290A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 believe virtual reality is a current trend but is also one for the future as t</w:t>
          </w:r>
          <w:r w:rsidR="00372A63">
            <w:rPr>
              <w:rStyle w:val="normaltextrun"/>
              <w:rFonts w:ascii="Calibri" w:hAnsi="Calibri" w:cs="Calibri"/>
              <w:sz w:val="22"/>
              <w:szCs w:val="22"/>
            </w:rPr>
            <w:t>echnology is forever developing</w:t>
          </w:r>
          <w:r>
            <w:rPr>
              <w:rStyle w:val="normaltextrun"/>
              <w:rFonts w:ascii="Calibri" w:hAnsi="Calibri" w:cs="Calibri"/>
              <w:sz w:val="22"/>
              <w:szCs w:val="22"/>
            </w:rPr>
            <w:t xml:space="preserve"> and VR </w:t>
          </w:r>
          <w:r w:rsidR="00372A63">
            <w:rPr>
              <w:rStyle w:val="normaltextrun"/>
              <w:rFonts w:ascii="Calibri" w:hAnsi="Calibri" w:cs="Calibri"/>
              <w:sz w:val="22"/>
              <w:szCs w:val="22"/>
            </w:rPr>
            <w:t>definitely</w:t>
          </w:r>
          <w:r>
            <w:rPr>
              <w:rStyle w:val="normaltextrun"/>
              <w:rFonts w:ascii="Calibri" w:hAnsi="Calibri" w:cs="Calibri"/>
              <w:sz w:val="22"/>
              <w:szCs w:val="22"/>
            </w:rPr>
            <w:t xml:space="preserve"> needs it as in my opinion currently VR gaming is currently a novelty purchase as there are few games worth playing on the system such as </w:t>
          </w:r>
          <w:r w:rsidR="00372A63">
            <w:rPr>
              <w:rStyle w:val="normaltextrun"/>
              <w:rFonts w:ascii="Calibri" w:hAnsi="Calibri" w:cs="Calibri"/>
              <w:sz w:val="22"/>
              <w:szCs w:val="22"/>
            </w:rPr>
            <w:t>Super-Hot</w:t>
          </w:r>
          <w:r>
            <w:rPr>
              <w:rStyle w:val="normaltextrun"/>
              <w:rFonts w:ascii="Calibri" w:hAnsi="Calibri" w:cs="Calibri"/>
              <w:sz w:val="22"/>
              <w:szCs w:val="22"/>
            </w:rPr>
            <w:t xml:space="preserve">, however with further developments in VR it would become a worthwhile purchase. To make virtual reality worth it for me it would have to have more fun and large games, better graphics in the headset and well the </w:t>
          </w:r>
          <w:r>
            <w:rPr>
              <w:rStyle w:val="normaltextrun"/>
              <w:rFonts w:ascii="Calibri" w:hAnsi="Calibri" w:cs="Calibri"/>
              <w:sz w:val="22"/>
              <w:szCs w:val="22"/>
            </w:rPr>
            <w:lastRenderedPageBreak/>
            <w:t xml:space="preserve">technology present in the movie Ready Player One. In this movie there was </w:t>
          </w:r>
          <w:r w:rsidR="0008258A">
            <w:rPr>
              <w:rStyle w:val="normaltextrun"/>
              <w:rFonts w:ascii="Calibri" w:hAnsi="Calibri" w:cs="Calibri"/>
              <w:sz w:val="22"/>
              <w:szCs w:val="22"/>
            </w:rPr>
            <w:t>an</w:t>
          </w:r>
          <w:r>
            <w:rPr>
              <w:rStyle w:val="normaltextrun"/>
              <w:rFonts w:ascii="Calibri" w:hAnsi="Calibri" w:cs="Calibri"/>
              <w:sz w:val="22"/>
              <w:szCs w:val="22"/>
            </w:rPr>
            <w:t> omnidirectional </w:t>
          </w:r>
          <w:r w:rsidR="00372A63">
            <w:rPr>
              <w:rStyle w:val="normaltextrun"/>
              <w:rFonts w:ascii="Calibri" w:hAnsi="Calibri" w:cs="Calibri"/>
              <w:sz w:val="22"/>
              <w:szCs w:val="22"/>
            </w:rPr>
            <w:t>treadmill</w:t>
          </w:r>
          <w:r>
            <w:rPr>
              <w:rStyle w:val="normaltextrun"/>
              <w:rFonts w:ascii="Calibri" w:hAnsi="Calibri" w:cs="Calibri"/>
              <w:sz w:val="22"/>
              <w:szCs w:val="22"/>
            </w:rPr>
            <w:t xml:space="preserve"> which is actually real and functional as present by this video however game developers haven't yet implemented it into any major games.</w:t>
          </w:r>
          <w:r>
            <w:rPr>
              <w:rStyle w:val="eop"/>
              <w:rFonts w:ascii="Calibri" w:eastAsiaTheme="majorEastAsia" w:hAnsi="Calibri" w:cs="Calibri"/>
              <w:sz w:val="22"/>
              <w:szCs w:val="22"/>
            </w:rPr>
            <w:t> </w:t>
          </w:r>
        </w:p>
        <w:p w14:paraId="28C6E126" w14:textId="77777777" w:rsidR="00290A6C" w:rsidRDefault="007A138B" w:rsidP="00290A6C">
          <w:pPr>
            <w:pStyle w:val="paragraph"/>
            <w:spacing w:before="0" w:beforeAutospacing="0" w:after="0" w:afterAutospacing="0"/>
            <w:textAlignment w:val="baseline"/>
            <w:rPr>
              <w:rFonts w:ascii="Segoe UI" w:hAnsi="Segoe UI" w:cs="Segoe UI"/>
              <w:sz w:val="18"/>
              <w:szCs w:val="18"/>
            </w:rPr>
          </w:pPr>
          <w:hyperlink r:id="rId42" w:tgtFrame="_blank" w:history="1">
            <w:r w:rsidR="00290A6C">
              <w:rPr>
                <w:rStyle w:val="normaltextrun"/>
                <w:rFonts w:ascii="Calibri" w:hAnsi="Calibri" w:cs="Calibri"/>
                <w:color w:val="F59E00"/>
                <w:sz w:val="22"/>
                <w:szCs w:val="22"/>
                <w:u w:val="single"/>
              </w:rPr>
              <w:t>https://www.youtube.com/watch?v=SVs7iegtDIk</w:t>
            </w:r>
          </w:hyperlink>
          <w:r w:rsidR="00290A6C">
            <w:rPr>
              <w:rStyle w:val="eop"/>
              <w:rFonts w:ascii="Calibri" w:eastAsiaTheme="majorEastAsia" w:hAnsi="Calibri" w:cs="Calibri"/>
              <w:sz w:val="22"/>
              <w:szCs w:val="22"/>
            </w:rPr>
            <w:t> </w:t>
          </w:r>
        </w:p>
        <w:p w14:paraId="70B842B9" w14:textId="77777777" w:rsidR="00290A6C" w:rsidRDefault="00290A6C" w:rsidP="00290A6C">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7E49DD4" w14:textId="77777777" w:rsidR="00290A6C" w:rsidRPr="00290A6C" w:rsidRDefault="00290A6C" w:rsidP="00290A6C">
          <w:r>
            <w:rPr>
              <w:noProof/>
              <w:lang w:eastAsia="en-GB"/>
            </w:rPr>
            <w:drawing>
              <wp:inline distT="0" distB="0" distL="0" distR="0" wp14:anchorId="60AB688B" wp14:editId="2AD67536">
                <wp:extent cx="1838325" cy="2263766"/>
                <wp:effectExtent l="0" t="0" r="0" b="3810"/>
                <wp:docPr id="5" name="Picture 5">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0868" cy="2279211"/>
                        </a:xfrm>
                        <a:prstGeom prst="rect">
                          <a:avLst/>
                        </a:prstGeom>
                      </pic:spPr>
                    </pic:pic>
                  </a:graphicData>
                </a:graphic>
              </wp:inline>
            </w:drawing>
          </w:r>
        </w:p>
        <w:p w14:paraId="4887BA23" w14:textId="77777777" w:rsidR="00B025D7" w:rsidRDefault="00B025D7" w:rsidP="00860685">
          <w:pPr>
            <w:pStyle w:val="Heading2"/>
          </w:pPr>
          <w:bookmarkStart w:id="26" w:name="_Toc516058233"/>
          <w:r>
            <w:t>Education</w:t>
          </w:r>
          <w:bookmarkEnd w:id="26"/>
        </w:p>
        <w:p w14:paraId="19FCAEAD" w14:textId="77777777" w:rsidR="00841C23" w:rsidRDefault="00CB7C6B" w:rsidP="0030505C">
          <w:r>
            <w:t xml:space="preserve">3D programs can be very helpful when learning as using VR </w:t>
          </w:r>
          <w:r w:rsidR="002F38D1">
            <w:t>can put you in simu</w:t>
          </w:r>
          <w:r w:rsidR="0071361D">
            <w:t>lated events</w:t>
          </w:r>
          <w:r w:rsidR="002F38D1">
            <w:t xml:space="preserve"> that seem real and can be restarted unlike in real life</w:t>
          </w:r>
          <w:r w:rsidR="0071361D">
            <w:t>. Meaning that ma</w:t>
          </w:r>
          <w:r w:rsidR="00AD71BF">
            <w:t>n</w:t>
          </w:r>
          <w:r w:rsidR="0071361D">
            <w:t xml:space="preserve">y Doctors </w:t>
          </w:r>
          <w:r w:rsidR="00AD71BF">
            <w:t>can practice specific types of surgery in VR simulations that they would be able to in real life as no patient wants to be practised on whereas in game AI don’t care. In the future I believe the army will also train in 3D simulations to recreate what a true battlefield will be like.</w:t>
          </w:r>
        </w:p>
        <w:p w14:paraId="0DC5F426" w14:textId="77777777" w:rsidR="00887FE0" w:rsidRDefault="00887FE0" w:rsidP="0030505C">
          <w:r>
            <w:rPr>
              <w:noProof/>
              <w:lang w:eastAsia="en-GB"/>
            </w:rPr>
            <w:drawing>
              <wp:inline distT="0" distB="0" distL="0" distR="0" wp14:anchorId="005B74DC" wp14:editId="4F9EC009">
                <wp:extent cx="2723431" cy="1419756"/>
                <wp:effectExtent l="0" t="0" r="1270" b="9525"/>
                <wp:docPr id="6" name="Picture 6" descr="Related imag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7493" cy="1432300"/>
                        </a:xfrm>
                        <a:prstGeom prst="rect">
                          <a:avLst/>
                        </a:prstGeom>
                        <a:noFill/>
                        <a:ln>
                          <a:noFill/>
                        </a:ln>
                      </pic:spPr>
                    </pic:pic>
                  </a:graphicData>
                </a:graphic>
              </wp:inline>
            </w:drawing>
          </w:r>
          <w:r>
            <w:rPr>
              <w:noProof/>
              <w:lang w:eastAsia="en-GB"/>
            </w:rPr>
            <w:drawing>
              <wp:inline distT="0" distB="0" distL="0" distR="0" wp14:anchorId="183A083E" wp14:editId="055AF4C4">
                <wp:extent cx="2524125" cy="1420989"/>
                <wp:effectExtent l="0" t="0" r="0" b="8255"/>
                <wp:docPr id="7" name="Picture 7" descr="Image result for doctors training in VR">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octors training in V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48307" cy="1434603"/>
                        </a:xfrm>
                        <a:prstGeom prst="rect">
                          <a:avLst/>
                        </a:prstGeom>
                        <a:noFill/>
                        <a:ln>
                          <a:noFill/>
                        </a:ln>
                      </pic:spPr>
                    </pic:pic>
                  </a:graphicData>
                </a:graphic>
              </wp:inline>
            </w:drawing>
          </w:r>
        </w:p>
        <w:p w14:paraId="7E340C59" w14:textId="77777777" w:rsidR="00B025D7" w:rsidRDefault="00B025D7" w:rsidP="00860685">
          <w:pPr>
            <w:pStyle w:val="Heading2"/>
          </w:pPr>
          <w:bookmarkStart w:id="27" w:name="_Toc516058234"/>
          <w:r>
            <w:t>Architecture</w:t>
          </w:r>
          <w:bookmarkEnd w:id="27"/>
        </w:p>
        <w:p w14:paraId="2DCABB87" w14:textId="77777777" w:rsidR="0008258A" w:rsidRDefault="00372A63" w:rsidP="00B025D7">
          <w:r>
            <w:t xml:space="preserve">When 3D is applied to architecture it becomes really useful as you can </w:t>
          </w:r>
          <w:r w:rsidR="0008258A">
            <w:t>imagine</w:t>
          </w:r>
          <w:r>
            <w:t xml:space="preserve"> they can make 3D models of buildings </w:t>
          </w:r>
          <w:r w:rsidR="0008258A">
            <w:t xml:space="preserve">to help see how it will look in real life and to see if the dimension seem right. In home improvement shows on television </w:t>
          </w:r>
          <w:r w:rsidR="00211DD6">
            <w:t xml:space="preserve">they make 3D models of the owner’s house and then will </w:t>
          </w:r>
          <w:r w:rsidR="00B235CC">
            <w:t>remove a wall in the 3D model to simulate what the house extension would look like to see if the home owners would want to carry on with construction.</w:t>
          </w:r>
        </w:p>
        <w:p w14:paraId="5588F3FF" w14:textId="77777777" w:rsidR="00860685" w:rsidRDefault="00860685" w:rsidP="00860685">
          <w:pPr>
            <w:pStyle w:val="Heading1"/>
          </w:pPr>
          <w:bookmarkStart w:id="28" w:name="_Toc516058235"/>
          <w:r>
            <w:t>Displaying 3D</w:t>
          </w:r>
          <w:bookmarkEnd w:id="28"/>
        </w:p>
        <w:p w14:paraId="02056232" w14:textId="77777777" w:rsidR="00860685" w:rsidRDefault="00860685" w:rsidP="00E07083">
          <w:pPr>
            <w:pStyle w:val="Heading2"/>
          </w:pPr>
          <w:bookmarkStart w:id="29" w:name="_Toc516058236"/>
          <w:r>
            <w:t>Application Programming Interface (Direct 3D &amp; OPENGL)</w:t>
          </w:r>
          <w:bookmarkEnd w:id="29"/>
        </w:p>
        <w:p w14:paraId="2394C280" w14:textId="77777777" w:rsidR="00B466E9" w:rsidRDefault="00B466E9" w:rsidP="00B466E9">
          <w:pPr>
            <w:rPr>
              <w:rStyle w:val="eop"/>
            </w:rPr>
          </w:pPr>
          <w:r w:rsidRPr="00503785">
            <w:rPr>
              <w:rStyle w:val="eop"/>
            </w:rPr>
            <w:t>DirectX is a bu</w:t>
          </w:r>
          <w:r>
            <w:rPr>
              <w:rStyle w:val="eop"/>
            </w:rPr>
            <w:t xml:space="preserve">ilt in system that contains a collection of API’s for the computer to use to communicate to certain programs for example; audio, video and games direct sound. DirectX comes free with Windows and can only be used if your operating system is windows and because DirectX is </w:t>
          </w:r>
          <w:r>
            <w:rPr>
              <w:rStyle w:val="eop"/>
            </w:rPr>
            <w:lastRenderedPageBreak/>
            <w:t>so good and beats all the other competition most computers run Windows as their operating system rather than something like Linux that uses OpenGL instead of DirectX.</w:t>
          </w:r>
        </w:p>
        <w:p w14:paraId="1CF67408" w14:textId="77777777" w:rsidR="00B466E9" w:rsidRDefault="00B466E9" w:rsidP="00B466E9">
          <w:pPr>
            <w:rPr>
              <w:rStyle w:val="eop"/>
            </w:rPr>
          </w:pPr>
          <w:r>
            <w:rPr>
              <w:rStyle w:val="eop"/>
            </w:rPr>
            <w:t>OpenGL stands for Open Graphics Library and is a free graphics API used in operating systems such as Linux, it helps the computer access GPU (Graphics Processing Unit) from this OpenGL will be able to access its built in graphical functions such as; antialiasing, texture mapping, pixel operations and atmospheric effects like fogging and smoke. OpenGL is also open source meaning people will be able to change the code of the API to help improve it although sometimes people will change it to try and hack into the computers operating system or even games.</w:t>
          </w:r>
        </w:p>
        <w:p w14:paraId="35CE24FC" w14:textId="77777777" w:rsidR="00B466E9" w:rsidRDefault="00B466E9" w:rsidP="00B466E9">
          <w:pPr>
            <w:rPr>
              <w:rStyle w:val="eop"/>
            </w:rPr>
          </w:pPr>
          <w:r>
            <w:rPr>
              <w:noProof/>
              <w:lang w:eastAsia="en-GB"/>
            </w:rPr>
            <w:drawing>
              <wp:inline distT="0" distB="0" distL="0" distR="0" wp14:anchorId="0D6CA633" wp14:editId="1C309F56">
                <wp:extent cx="2495550" cy="623888"/>
                <wp:effectExtent l="0" t="0" r="0" b="5080"/>
                <wp:docPr id="18" name="Picture 18" descr="Image result for directX">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irectX"/>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272" cy="628819"/>
                        </a:xfrm>
                        <a:prstGeom prst="rect">
                          <a:avLst/>
                        </a:prstGeom>
                        <a:noFill/>
                        <a:ln>
                          <a:noFill/>
                        </a:ln>
                      </pic:spPr>
                    </pic:pic>
                  </a:graphicData>
                </a:graphic>
              </wp:inline>
            </w:drawing>
          </w:r>
          <w:r>
            <w:rPr>
              <w:noProof/>
              <w:lang w:eastAsia="en-GB"/>
            </w:rPr>
            <w:drawing>
              <wp:inline distT="0" distB="0" distL="0" distR="0" wp14:anchorId="105D718C" wp14:editId="6BD9D063">
                <wp:extent cx="1238250" cy="611820"/>
                <wp:effectExtent l="0" t="0" r="0" b="0"/>
                <wp:docPr id="19" name="Picture 19" descr="Image result for opengl">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peng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36661" cy="660445"/>
                        </a:xfrm>
                        <a:prstGeom prst="rect">
                          <a:avLst/>
                        </a:prstGeom>
                        <a:noFill/>
                        <a:ln>
                          <a:noFill/>
                        </a:ln>
                      </pic:spPr>
                    </pic:pic>
                  </a:graphicData>
                </a:graphic>
              </wp:inline>
            </w:drawing>
          </w:r>
        </w:p>
        <w:p w14:paraId="406D955D" w14:textId="77777777" w:rsidR="00B466E9" w:rsidRPr="00B466E9" w:rsidRDefault="00B466E9" w:rsidP="00B466E9"/>
        <w:p w14:paraId="4707E501" w14:textId="77777777" w:rsidR="00860685" w:rsidRDefault="00762DA9" w:rsidP="00E07083">
          <w:pPr>
            <w:pStyle w:val="Heading2"/>
          </w:pPr>
          <w:bookmarkStart w:id="30" w:name="_Toc516058237"/>
          <w:r>
            <w:t>Graphics Pipeline</w:t>
          </w:r>
          <w:bookmarkEnd w:id="30"/>
        </w:p>
        <w:p w14:paraId="5202DEB3" w14:textId="1B894A2D" w:rsidR="009666EF" w:rsidRDefault="00AE17B5" w:rsidP="009666EF">
          <w:r>
            <w:rPr>
              <w:noProof/>
              <w:lang w:eastAsia="en-GB"/>
            </w:rPr>
            <w:drawing>
              <wp:anchor distT="0" distB="0" distL="114300" distR="114300" simplePos="0" relativeHeight="251658241" behindDoc="0" locked="0" layoutInCell="1" allowOverlap="1" wp14:anchorId="594451CF" wp14:editId="5074F262">
                <wp:simplePos x="0" y="0"/>
                <wp:positionH relativeFrom="column">
                  <wp:posOffset>3933825</wp:posOffset>
                </wp:positionH>
                <wp:positionV relativeFrom="paragraph">
                  <wp:posOffset>168275</wp:posOffset>
                </wp:positionV>
                <wp:extent cx="1543050" cy="1371600"/>
                <wp:effectExtent l="0" t="0" r="0" b="0"/>
                <wp:wrapSquare wrapText="bothSides"/>
                <wp:docPr id="16" name="Picture 16">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52"/>
                        </pic:cNvPr>
                        <pic:cNvPicPr/>
                      </pic:nvPicPr>
                      <pic:blipFill>
                        <a:blip r:embed="rId53">
                          <a:extLst>
                            <a:ext uri="{28A0092B-C50C-407E-A947-70E740481C1C}">
                              <a14:useLocalDpi xmlns:a14="http://schemas.microsoft.com/office/drawing/2010/main" val="0"/>
                            </a:ext>
                          </a:extLst>
                        </a:blip>
                        <a:stretch>
                          <a:fillRect/>
                        </a:stretch>
                      </pic:blipFill>
                      <pic:spPr>
                        <a:xfrm>
                          <a:off x="0" y="0"/>
                          <a:ext cx="1543050" cy="1371600"/>
                        </a:xfrm>
                        <a:prstGeom prst="rect">
                          <a:avLst/>
                        </a:prstGeom>
                      </pic:spPr>
                    </pic:pic>
                  </a:graphicData>
                </a:graphic>
              </wp:anchor>
            </w:drawing>
          </w:r>
          <w:r w:rsidR="009666EF">
            <w:t>The graphics pipeline is completed by the computers GPU so that you can see the 3D models and graphics in your game. There are many steps that the computer goes through in order to do this.</w:t>
          </w:r>
        </w:p>
        <w:p w14:paraId="0713871C" w14:textId="1CAE53F0" w:rsidR="00ED4CA6" w:rsidRDefault="00ED4CA6" w:rsidP="00ED4CA6">
          <w:r>
            <w:t>The first step the computer will go through is vertex processing also named pre-vertex shading and lighting. During this stage the computer will plot out where the model’s vertices will be placed in the cameras view</w:t>
          </w:r>
          <w:r w:rsidR="00AE17B5">
            <w:t>.</w:t>
          </w:r>
        </w:p>
        <w:p w14:paraId="54CECF39" w14:textId="58E31AD5" w:rsidR="00AE17B5" w:rsidRPr="009666EF" w:rsidRDefault="00AE17B5" w:rsidP="00ED4CA6"/>
        <w:p w14:paraId="001222A7" w14:textId="77777777" w:rsidR="00762DA9" w:rsidRDefault="00762DA9" w:rsidP="00E07083">
          <w:pPr>
            <w:pStyle w:val="Heading2"/>
          </w:pPr>
          <w:bookmarkStart w:id="31" w:name="_Toc516058238"/>
          <w:r>
            <w:t>Rendering Techniques (Radiosity</w:t>
          </w:r>
          <w:r w:rsidR="00E07083">
            <w:t>, Ray Tracing</w:t>
          </w:r>
          <w:r>
            <w:t>)</w:t>
          </w:r>
          <w:bookmarkEnd w:id="31"/>
        </w:p>
        <w:p w14:paraId="52C81125" w14:textId="77777777" w:rsidR="00B466E9" w:rsidRDefault="00B466E9" w:rsidP="00B466E9">
          <w:r>
            <w:t>The computer uses the motherboard to help render games for example when you click to shoot in a FPS (First Person Shooter) that process will be sent to the north bridge on a mother board to be rendered. However, if you click too many times and it over powers the north bridge it will be sent to the south bridge to collect until the north bridge is free again to render it. If a game is not rendered properly various glitches could happen such as screen tearing and delayed sound effects.</w:t>
          </w:r>
        </w:p>
        <w:p w14:paraId="6046A649" w14:textId="77777777" w:rsidR="00B466E9" w:rsidRDefault="00B466E9" w:rsidP="00B466E9">
          <w:r>
            <w:rPr>
              <w:noProof/>
              <w:lang w:eastAsia="en-GB"/>
            </w:rPr>
            <w:drawing>
              <wp:inline distT="0" distB="0" distL="0" distR="0" wp14:anchorId="1E1C5F93" wp14:editId="418B5CC0">
                <wp:extent cx="3057525" cy="1719858"/>
                <wp:effectExtent l="0" t="0" r="0" b="0"/>
                <wp:docPr id="11" name="Picture 11" descr="Image result for screen teari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creen teari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66385" cy="1724842"/>
                        </a:xfrm>
                        <a:prstGeom prst="rect">
                          <a:avLst/>
                        </a:prstGeom>
                        <a:noFill/>
                        <a:ln>
                          <a:noFill/>
                        </a:ln>
                      </pic:spPr>
                    </pic:pic>
                  </a:graphicData>
                </a:graphic>
              </wp:inline>
            </w:drawing>
          </w:r>
        </w:p>
        <w:p w14:paraId="116630F0" w14:textId="77777777" w:rsidR="00B466E9" w:rsidRPr="00B466E9" w:rsidRDefault="00B466E9" w:rsidP="00B466E9">
          <w:pPr>
            <w:pStyle w:val="Heading3"/>
            <w:rPr>
              <w:rStyle w:val="Heading2Char"/>
              <w:color w:val="481346" w:themeColor="accent1" w:themeShade="7F"/>
              <w:sz w:val="24"/>
              <w:szCs w:val="24"/>
            </w:rPr>
          </w:pPr>
          <w:bookmarkStart w:id="32" w:name="_Toc509997334"/>
          <w:bookmarkStart w:id="33" w:name="_Toc516058239"/>
          <w:r w:rsidRPr="00B466E9">
            <w:rPr>
              <w:rStyle w:val="Heading2Char"/>
              <w:color w:val="481346" w:themeColor="accent1" w:themeShade="7F"/>
              <w:sz w:val="24"/>
              <w:szCs w:val="24"/>
            </w:rPr>
            <w:t>Culling Methods</w:t>
          </w:r>
          <w:bookmarkEnd w:id="32"/>
          <w:bookmarkEnd w:id="33"/>
        </w:p>
        <w:p w14:paraId="187028AD" w14:textId="77777777" w:rsidR="00B466E9" w:rsidRDefault="00B466E9" w:rsidP="00B466E9">
          <w:r>
            <w:t xml:space="preserve">Every serious 3D game engine uses the culling method to render graphical objects in a game. The frustum culling method saves processing power by only loading/rendering objects the player can see, their point of view. It also only renders the first face of the object not the back which saves processing power as well. </w:t>
          </w:r>
        </w:p>
        <w:p w14:paraId="21D5453F" w14:textId="77777777" w:rsidR="00B466E9" w:rsidRPr="005C2122" w:rsidRDefault="00B466E9" w:rsidP="00B466E9">
          <w:r>
            <w:rPr>
              <w:noProof/>
              <w:lang w:eastAsia="en-GB"/>
            </w:rPr>
            <w:lastRenderedPageBreak/>
            <w:drawing>
              <wp:inline distT="0" distB="0" distL="0" distR="0" wp14:anchorId="1A71FD21" wp14:editId="2208AA7D">
                <wp:extent cx="2135981" cy="1752600"/>
                <wp:effectExtent l="0" t="0" r="0" b="0"/>
                <wp:docPr id="1945038251" name="picture" descr="Image result for the frustum game engine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2135981" cy="1752600"/>
                        </a:xfrm>
                        <a:prstGeom prst="rect">
                          <a:avLst/>
                        </a:prstGeom>
                      </pic:spPr>
                    </pic:pic>
                  </a:graphicData>
                </a:graphic>
              </wp:inline>
            </w:drawing>
          </w:r>
        </w:p>
        <w:p w14:paraId="0DCE57E8" w14:textId="77777777" w:rsidR="00B466E9" w:rsidRPr="00B466E9" w:rsidRDefault="00B466E9" w:rsidP="00B466E9"/>
        <w:p w14:paraId="7CF85BE3" w14:textId="77777777" w:rsidR="00E07083" w:rsidRDefault="00E07083" w:rsidP="00E07083">
          <w:pPr>
            <w:pStyle w:val="Heading2"/>
          </w:pPr>
          <w:bookmarkStart w:id="34" w:name="_Toc516058240"/>
          <w:r>
            <w:t>Lighting</w:t>
          </w:r>
          <w:bookmarkEnd w:id="34"/>
        </w:p>
        <w:p w14:paraId="5EEA1FBB" w14:textId="77777777" w:rsidR="00E8442B" w:rsidRDefault="00E8442B" w:rsidP="00E8442B">
          <w:r>
            <w:t>Lighting in video games can set the mood and theme of a game, and the game engine allows the developer to change this. In most game engines the developer can place lights around the world map of a game. With the light function you can control the radius, direction and intensity/brightness of a light, this means you can make a corridor scary or not by making the brightness of the lights lower than usual creating shadows in the game causing the corridor to be creepier than usual to the player. The picture down below is from a horror game, the first image is from the horror game and for the second one I used the brightness tool in Word to increase the brightness to show that lighting can affect the fear of a player.</w:t>
          </w:r>
        </w:p>
        <w:p w14:paraId="56D023F8" w14:textId="77777777" w:rsidR="00E8442B" w:rsidRPr="00922687" w:rsidRDefault="00E8442B" w:rsidP="00E8442B">
          <w:r>
            <w:rPr>
              <w:noProof/>
              <w:lang w:eastAsia="en-GB"/>
            </w:rPr>
            <w:drawing>
              <wp:inline distT="0" distB="0" distL="0" distR="0" wp14:anchorId="41814C89" wp14:editId="1861F66B">
                <wp:extent cx="2576146" cy="1449082"/>
                <wp:effectExtent l="0" t="0" r="0" b="0"/>
                <wp:docPr id="1126753028" name="picture" descr="Image result for in game corridor">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576146" cy="1449082"/>
                        </a:xfrm>
                        <a:prstGeom prst="rect">
                          <a:avLst/>
                        </a:prstGeom>
                      </pic:spPr>
                    </pic:pic>
                  </a:graphicData>
                </a:graphic>
              </wp:inline>
            </w:drawing>
          </w:r>
          <w:r>
            <w:rPr>
              <w:noProof/>
              <w:lang w:eastAsia="en-GB"/>
            </w:rPr>
            <w:drawing>
              <wp:inline distT="0" distB="0" distL="0" distR="0" wp14:anchorId="013727C3" wp14:editId="3BFD22DB">
                <wp:extent cx="2576146" cy="1449082"/>
                <wp:effectExtent l="0" t="0" r="0" b="0"/>
                <wp:docPr id="2017536299" name="picture" descr="Image result for in game corridor">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BEBA8EAE-BF5A-486C-A8C5-ECC9F3942E4B}">
                              <a14:imgProps xmlns:a14="http://schemas.microsoft.com/office/drawing/2010/main">
                                <a14:imgLayer r:embed="rId60">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576146" cy="1449082"/>
                        </a:xfrm>
                        <a:prstGeom prst="rect">
                          <a:avLst/>
                        </a:prstGeom>
                      </pic:spPr>
                    </pic:pic>
                  </a:graphicData>
                </a:graphic>
              </wp:inline>
            </w:drawing>
          </w:r>
        </w:p>
        <w:p w14:paraId="0A00D589" w14:textId="77777777" w:rsidR="00E8442B" w:rsidRPr="00E8442B" w:rsidRDefault="00E8442B" w:rsidP="00E8442B"/>
        <w:p w14:paraId="5D0CA695" w14:textId="77777777" w:rsidR="00E07083" w:rsidRDefault="00E07083" w:rsidP="00E07083">
          <w:pPr>
            <w:pStyle w:val="Heading2"/>
          </w:pPr>
          <w:bookmarkStart w:id="35" w:name="_Toc516058241"/>
          <w:r>
            <w:t>Textures</w:t>
          </w:r>
          <w:bookmarkEnd w:id="35"/>
        </w:p>
        <w:p w14:paraId="495F9CB6" w14:textId="77777777" w:rsidR="00E8442B" w:rsidRDefault="00E8442B" w:rsidP="00E8442B">
          <w:r>
            <w:t>Textures help the performance of the system while loading up a level in a game because textures make it so the graphics card only has to render one object rather than hundreds of the same. For example in a 2D game there will be an image of grass to be used on the floor this is a texture, the texture will then be duplicated across the floor to make it look like a forest or garden. However the computer will only have to render the original texture making the game run smoothly.</w:t>
          </w:r>
        </w:p>
        <w:p w14:paraId="740BD23F" w14:textId="77777777" w:rsidR="00E8442B" w:rsidRDefault="00E8442B" w:rsidP="00E8442B">
          <w:r>
            <w:rPr>
              <w:noProof/>
              <w:lang w:eastAsia="en-GB"/>
            </w:rPr>
            <w:lastRenderedPageBreak/>
            <w:drawing>
              <wp:inline distT="0" distB="0" distL="0" distR="0" wp14:anchorId="792EFC2E" wp14:editId="1A8D671A">
                <wp:extent cx="5124450" cy="3743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4450" cy="3743325"/>
                        </a:xfrm>
                        <a:prstGeom prst="rect">
                          <a:avLst/>
                        </a:prstGeom>
                      </pic:spPr>
                    </pic:pic>
                  </a:graphicData>
                </a:graphic>
              </wp:inline>
            </w:drawing>
          </w:r>
        </w:p>
        <w:p w14:paraId="048DBCD1" w14:textId="77777777" w:rsidR="00E8442B" w:rsidRPr="00E8442B" w:rsidRDefault="00E8442B" w:rsidP="00E8442B"/>
        <w:p w14:paraId="4C915034" w14:textId="77777777" w:rsidR="00E07083" w:rsidRDefault="00E07083" w:rsidP="00E07083">
          <w:pPr>
            <w:pStyle w:val="Heading2"/>
          </w:pPr>
          <w:bookmarkStart w:id="36" w:name="_Toc516058242"/>
          <w:r>
            <w:t>Shadowing</w:t>
          </w:r>
          <w:bookmarkEnd w:id="36"/>
        </w:p>
        <w:p w14:paraId="7DBEB028" w14:textId="77777777" w:rsidR="00E8442B" w:rsidRDefault="00E8442B" w:rsidP="00E8442B">
          <w:r>
            <w:t>This technique also helps with increasing the performance of the system running the game, it basically softens the colours of the game by adding fog which makes the game system think there are more white or black pixels which are easier to load, which helps cover up the rendering process for the game. It helps as it disrupts the player’s visions of the in game models for characters and objects do the computer doesn’t have to fully load up the model as the player can’t really see it. Shadowing is the same technique as fogging just reversed as it makes more of the pixels black which the game system can easily render.</w:t>
          </w:r>
        </w:p>
        <w:p w14:paraId="1778E37F" w14:textId="77777777" w:rsidR="00E8442B" w:rsidRPr="00D75334" w:rsidRDefault="00E8442B" w:rsidP="00E8442B">
          <w:pPr>
            <w:shd w:val="clear" w:color="auto" w:fill="FFFFFF" w:themeFill="background1"/>
            <w:spacing w:before="240" w:after="240" w:line="315" w:lineRule="atLeast"/>
            <w:rPr>
              <w:rFonts w:ascii="Myriad Pro" w:eastAsia="Times New Roman" w:hAnsi="Myriad Pro" w:cs="Times New Roman"/>
              <w:color w:val="4E4E4E"/>
              <w:sz w:val="21"/>
              <w:szCs w:val="21"/>
              <w:lang w:eastAsia="en-GB"/>
            </w:rPr>
          </w:pPr>
          <w:r>
            <w:rPr>
              <w:noProof/>
              <w:lang w:eastAsia="en-GB"/>
            </w:rPr>
            <w:drawing>
              <wp:inline distT="0" distB="0" distL="0" distR="0" wp14:anchorId="3DB9039F" wp14:editId="7DCCC6EC">
                <wp:extent cx="1876425" cy="1183164"/>
                <wp:effectExtent l="0" t="0" r="0" b="0"/>
                <wp:docPr id="1817161587" name="picture" descr="BAC-CSAAComparis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1942667" cy="1224933"/>
                        </a:xfrm>
                        <a:prstGeom prst="rect">
                          <a:avLst/>
                        </a:prstGeom>
                      </pic:spPr>
                    </pic:pic>
                  </a:graphicData>
                </a:graphic>
              </wp:inline>
            </w:drawing>
          </w:r>
          <w:r>
            <w:rPr>
              <w:noProof/>
              <w:lang w:eastAsia="en-GB"/>
            </w:rPr>
            <w:drawing>
              <wp:inline distT="0" distB="0" distL="0" distR="0" wp14:anchorId="33F8359C" wp14:editId="542D6E79">
                <wp:extent cx="2940886" cy="1169670"/>
                <wp:effectExtent l="0" t="0" r="0" b="0"/>
                <wp:docPr id="599607363" name="picture" descr="level_of_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3003419" cy="1194541"/>
                        </a:xfrm>
                        <a:prstGeom prst="rect">
                          <a:avLst/>
                        </a:prstGeom>
                      </pic:spPr>
                    </pic:pic>
                  </a:graphicData>
                </a:graphic>
              </wp:inline>
            </w:drawing>
          </w:r>
        </w:p>
        <w:p w14:paraId="13BC4772" w14:textId="77777777" w:rsidR="00E8442B" w:rsidRPr="00E8442B" w:rsidRDefault="00E8442B" w:rsidP="00E8442B"/>
        <w:p w14:paraId="390D9EC1" w14:textId="77777777" w:rsidR="00E07083" w:rsidRDefault="00E07083" w:rsidP="00E07083">
          <w:pPr>
            <w:pStyle w:val="Heading2"/>
          </w:pPr>
          <w:bookmarkStart w:id="37" w:name="_Toc516058243"/>
          <w:r>
            <w:t>Vertex/Pixel Shaders</w:t>
          </w:r>
          <w:bookmarkEnd w:id="37"/>
        </w:p>
        <w:p w14:paraId="5A9030BF" w14:textId="68E7EFFA" w:rsidR="00E8442B" w:rsidRPr="00067A93" w:rsidRDefault="00E8442B" w:rsidP="00E8442B">
          <w:r w:rsidRPr="1ED86657">
            <w:t>Vertex shaders transform the attributes of an in game objects vertices such as; texture, colour, direction and position. Vertex shaders can quickly tweak a character model while a game is being rendered to make the game look more appealing. Although vertex shaders</w:t>
          </w:r>
          <w:r w:rsidR="006C71D9">
            <w:t xml:space="preserve"> have many uses</w:t>
          </w:r>
          <w:r w:rsidRPr="1ED86657">
            <w:t xml:space="preserve"> they are mainly used to render things like water in games as when the water ripples that is because the vertex shader is constantly changing the height of the vertices to create that simulation. </w:t>
          </w:r>
        </w:p>
        <w:p w14:paraId="126D3486" w14:textId="6ADB5FD6" w:rsidR="00E07083" w:rsidRDefault="00E8442B" w:rsidP="00E07083">
          <w:r>
            <w:lastRenderedPageBreak/>
            <w:t>Pixel shaders is a technique that computers will use to make characters and objects look better, as this is the technique that defines what the colour of each pixel should be while also working out how to change the pixels to represent light hitting the object or a shadow casting over it.</w:t>
          </w:r>
        </w:p>
        <w:p w14:paraId="0284A6EA" w14:textId="77777777" w:rsidR="00E07083" w:rsidRDefault="00E07083" w:rsidP="002B108B">
          <w:pPr>
            <w:pStyle w:val="Heading1"/>
          </w:pPr>
          <w:bookmarkStart w:id="38" w:name="_Toc516058244"/>
          <w:r>
            <w:t>Geometric Theory</w:t>
          </w:r>
          <w:bookmarkEnd w:id="38"/>
        </w:p>
        <w:p w14:paraId="675E0130" w14:textId="77777777" w:rsidR="00E07083" w:rsidRDefault="00E07083" w:rsidP="002B108B">
          <w:pPr>
            <w:pStyle w:val="Heading2"/>
          </w:pPr>
          <w:bookmarkStart w:id="39" w:name="_Toc516058245"/>
          <w:r>
            <w:t>Vertices</w:t>
          </w:r>
          <w:bookmarkEnd w:id="39"/>
        </w:p>
        <w:p w14:paraId="3D92D773" w14:textId="247C9349" w:rsidR="00793581" w:rsidRDefault="00793581" w:rsidP="00793581">
          <w:pPr>
            <w:rPr>
              <w:shd w:val="clear" w:color="auto" w:fill="FFFFFF"/>
            </w:rPr>
          </w:pPr>
          <w:r>
            <w:rPr>
              <w:shd w:val="clear" w:color="auto" w:fill="FFFFFF"/>
            </w:rPr>
            <w:t>The vertex of an object is the point of intersection between three or more edges, basically the tip of an object.</w:t>
          </w:r>
          <w:r w:rsidR="001A3881">
            <w:rPr>
              <w:shd w:val="clear" w:color="auto" w:fill="FFFFFF"/>
            </w:rPr>
            <w:t xml:space="preserve"> In 3D modelling applications the vertices are the three co-ordinates </w:t>
          </w:r>
          <w:r w:rsidR="00276BAA">
            <w:rPr>
              <w:shd w:val="clear" w:color="auto" w:fill="FFFFFF"/>
            </w:rPr>
            <w:t>that are used to move an object around X, Y and Z. Also in most 3D modelling software the vertices of an object are manipulated by pushing and pulling it to change the shape of an object.</w:t>
          </w:r>
        </w:p>
        <w:p w14:paraId="5739806B" w14:textId="38D0D896" w:rsidR="00793581" w:rsidRPr="00CC7DEC" w:rsidRDefault="00793581" w:rsidP="00CC7DEC">
          <w:pPr>
            <w:rPr>
              <w:color w:val="FF0000"/>
            </w:rPr>
          </w:pPr>
          <w:r w:rsidRPr="00793581">
            <w:rPr>
              <w:noProof/>
              <w:lang w:eastAsia="en-GB"/>
            </w:rPr>
            <w:drawing>
              <wp:inline distT="0" distB="0" distL="0" distR="0" wp14:anchorId="0E0AE14D" wp14:editId="4FE900C1">
                <wp:extent cx="2152650" cy="1838325"/>
                <wp:effectExtent l="0" t="0" r="0" b="9525"/>
                <wp:docPr id="24" name="Picture 2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a:hlinkClick r:id="rId65"/>
                        </pic:cNvPr>
                        <pic:cNvPicPr/>
                      </pic:nvPicPr>
                      <pic:blipFill>
                        <a:blip r:embed="rId66"/>
                        <a:stretch>
                          <a:fillRect/>
                        </a:stretch>
                      </pic:blipFill>
                      <pic:spPr>
                        <a:xfrm>
                          <a:off x="0" y="0"/>
                          <a:ext cx="2152650" cy="1838325"/>
                        </a:xfrm>
                        <a:prstGeom prst="rect">
                          <a:avLst/>
                        </a:prstGeom>
                      </pic:spPr>
                    </pic:pic>
                  </a:graphicData>
                </a:graphic>
              </wp:inline>
            </w:drawing>
          </w:r>
          <w:r w:rsidR="006C4F37" w:rsidRPr="006C4F37">
            <w:rPr>
              <w:noProof/>
            </w:rPr>
            <w:t xml:space="preserve"> </w:t>
          </w:r>
          <w:r w:rsidR="006C4F37">
            <w:rPr>
              <w:noProof/>
              <w:lang w:eastAsia="en-GB"/>
            </w:rPr>
            <w:drawing>
              <wp:inline distT="0" distB="0" distL="0" distR="0" wp14:anchorId="27CEC07A" wp14:editId="70BB0A72">
                <wp:extent cx="2070866" cy="1847850"/>
                <wp:effectExtent l="0" t="0" r="5715" b="0"/>
                <wp:docPr id="25" name="Picture 25">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hlinkClick r:id="rId67"/>
                        </pic:cNvPr>
                        <pic:cNvPicPr/>
                      </pic:nvPicPr>
                      <pic:blipFill>
                        <a:blip r:embed="rId68"/>
                        <a:stretch>
                          <a:fillRect/>
                        </a:stretch>
                      </pic:blipFill>
                      <pic:spPr>
                        <a:xfrm>
                          <a:off x="0" y="0"/>
                          <a:ext cx="2089700" cy="1864656"/>
                        </a:xfrm>
                        <a:prstGeom prst="rect">
                          <a:avLst/>
                        </a:prstGeom>
                      </pic:spPr>
                    </pic:pic>
                  </a:graphicData>
                </a:graphic>
              </wp:inline>
            </w:drawing>
          </w:r>
        </w:p>
        <w:p w14:paraId="3E476705" w14:textId="511201C5" w:rsidR="00E07083" w:rsidRDefault="00E07083" w:rsidP="002B108B">
          <w:pPr>
            <w:pStyle w:val="Heading2"/>
          </w:pPr>
          <w:bookmarkStart w:id="40" w:name="_Toc516058246"/>
          <w:r>
            <w:t>Lines</w:t>
          </w:r>
          <w:r w:rsidR="00507A02">
            <w:t>/</w:t>
          </w:r>
          <w:r w:rsidR="00507A02" w:rsidRPr="00507A02">
            <w:t xml:space="preserve"> </w:t>
          </w:r>
          <w:r w:rsidR="00507A02">
            <w:t>Curves</w:t>
          </w:r>
          <w:bookmarkEnd w:id="40"/>
        </w:p>
        <w:p w14:paraId="40BDEC4C" w14:textId="78AE3F0B" w:rsidR="00AE2A0E" w:rsidRPr="00AE2A0E" w:rsidRDefault="00AE2A0E" w:rsidP="00AE2A0E">
          <w:r>
            <w:t xml:space="preserve">Lines </w:t>
          </w:r>
          <w:r w:rsidR="00507A02">
            <w:t xml:space="preserve">and curves </w:t>
          </w:r>
          <w:r>
            <w:t xml:space="preserve">are the main body of models which can be changed in height to make an object bigger or smaller. </w:t>
          </w:r>
        </w:p>
        <w:p w14:paraId="688BA259" w14:textId="77777777" w:rsidR="002B108B" w:rsidRDefault="002B108B" w:rsidP="002B108B">
          <w:pPr>
            <w:pStyle w:val="Heading2"/>
          </w:pPr>
          <w:bookmarkStart w:id="41" w:name="_Toc516058247"/>
          <w:r>
            <w:t>Edge</w:t>
          </w:r>
          <w:bookmarkEnd w:id="41"/>
        </w:p>
        <w:p w14:paraId="669EAA58" w14:textId="77777777" w:rsidR="003F17E1" w:rsidRPr="003F17E1" w:rsidRDefault="003F17E1" w:rsidP="00EB6859">
          <w:pPr>
            <w:rPr>
              <w:rFonts w:cstheme="minorHAnsi"/>
            </w:rPr>
          </w:pPr>
          <w:r w:rsidRPr="003F17E1">
            <w:rPr>
              <w:rFonts w:cstheme="minorHAnsi"/>
              <w:szCs w:val="21"/>
              <w:shd w:val="clear" w:color="auto" w:fill="FFFFFF"/>
            </w:rPr>
            <w:t>The edge of an object is any point on the surface of the 3D model where two polygonal faces meet, these are often used to join vertices together.</w:t>
          </w:r>
        </w:p>
        <w:p w14:paraId="6FF9E834" w14:textId="6DD149AA" w:rsidR="002B108B" w:rsidRDefault="002B108B" w:rsidP="002B108B">
          <w:pPr>
            <w:pStyle w:val="Heading2"/>
          </w:pPr>
          <w:bookmarkStart w:id="42" w:name="_Toc516058248"/>
          <w:r>
            <w:t>Polygons</w:t>
          </w:r>
          <w:bookmarkEnd w:id="42"/>
        </w:p>
        <w:p w14:paraId="1103FF90" w14:textId="0E45DF7F" w:rsidR="004353DA" w:rsidRDefault="00356CAB" w:rsidP="004353DA">
          <w:r>
            <w:t xml:space="preserve">Polygons are used throughout the entire modelling process as they make up the main body of the model. The simplest form of a polygon is three vertices connected by three edges </w:t>
          </w:r>
          <w:r w:rsidR="006830C7">
            <w:t>so basically a triangle.</w:t>
          </w:r>
          <w:r w:rsidR="006C7C6E">
            <w:t xml:space="preserve"> Polygons are still used today there are just a lot more of them to the point where you can’t see them. However game characters used to only have a few polygons in there model meaning you could see the rigid polygonal shape.</w:t>
          </w:r>
          <w:r w:rsidR="00BA28D9">
            <w:t xml:space="preserve"> The number of polygons a </w:t>
          </w:r>
          <w:r w:rsidR="003A15AE">
            <w:t>model has is called the poly-count and the polygon density is called the resolution, the higher the poly-count and resolution of a model the smoother and in my opinion better a model will look. Down below is a comparison between the low-poly Mario and the latest Mario model (</w:t>
          </w:r>
          <w:r w:rsidR="003A15AE" w:rsidRPr="003A15AE">
            <w:t>Super Mario Odyssey</w:t>
          </w:r>
          <w:r w:rsidR="003A15AE">
            <w:t>) which do you think is better?</w:t>
          </w:r>
        </w:p>
        <w:p w14:paraId="6F4C06F6" w14:textId="2BE510A3" w:rsidR="006C7C6E" w:rsidRPr="004353DA" w:rsidRDefault="003A15AE" w:rsidP="004353DA">
          <w:r>
            <w:rPr>
              <w:noProof/>
              <w:lang w:eastAsia="en-GB"/>
            </w:rPr>
            <w:drawing>
              <wp:inline distT="0" distB="0" distL="0" distR="0" wp14:anchorId="4C2C2BD5" wp14:editId="3CB4EFFC">
                <wp:extent cx="2247900" cy="1340782"/>
                <wp:effectExtent l="0" t="0" r="0" b="0"/>
                <wp:docPr id="30" name="Picture 30" descr="Image result for mario 64 characters poly count">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rio 64 characters poly coun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62467" cy="1349471"/>
                        </a:xfrm>
                        <a:prstGeom prst="rect">
                          <a:avLst/>
                        </a:prstGeom>
                        <a:noFill/>
                        <a:ln>
                          <a:noFill/>
                        </a:ln>
                      </pic:spPr>
                    </pic:pic>
                  </a:graphicData>
                </a:graphic>
              </wp:inline>
            </w:drawing>
          </w:r>
          <w:r>
            <w:rPr>
              <w:noProof/>
              <w:lang w:eastAsia="en-GB"/>
            </w:rPr>
            <w:drawing>
              <wp:inline distT="0" distB="0" distL="0" distR="0" wp14:anchorId="1EA3EDF4" wp14:editId="50CAF3B5">
                <wp:extent cx="1419225" cy="1419225"/>
                <wp:effectExtent l="0" t="0" r="9525" b="9525"/>
                <wp:docPr id="31" name="Picture 31" descr="g:\download.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ownloa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p w14:paraId="091D2A0B" w14:textId="77777777" w:rsidR="002B108B" w:rsidRDefault="002B108B" w:rsidP="002B108B">
          <w:pPr>
            <w:pStyle w:val="Heading2"/>
          </w:pPr>
          <w:bookmarkStart w:id="43" w:name="_Toc516058249"/>
          <w:r>
            <w:lastRenderedPageBreak/>
            <w:t>Face</w:t>
          </w:r>
          <w:r w:rsidR="00EB6859">
            <w:t>s</w:t>
          </w:r>
          <w:bookmarkEnd w:id="43"/>
        </w:p>
        <w:p w14:paraId="04E9499E" w14:textId="545EFADE" w:rsidR="00BA28D9" w:rsidRDefault="00BA28D9" w:rsidP="00BA28D9">
          <w:pPr>
            <w:rPr>
              <w:shd w:val="clear" w:color="auto" w:fill="FFFFFF"/>
            </w:rPr>
          </w:pPr>
          <w:r>
            <w:rPr>
              <w:shd w:val="clear" w:color="auto" w:fill="FFFFFF"/>
            </w:rPr>
            <w:t>The face of an object is the part of the model which you actually see meaning they are very important the entire process of modelling, 3D models usually contain thousands of geometric faces.</w:t>
          </w:r>
        </w:p>
        <w:p w14:paraId="25B4715F" w14:textId="758BE23D" w:rsidR="002B108B" w:rsidRDefault="002B108B" w:rsidP="002B108B">
          <w:pPr>
            <w:pStyle w:val="Heading2"/>
          </w:pPr>
          <w:bookmarkStart w:id="44" w:name="_Toc516058250"/>
          <w:r>
            <w:t>Meshes</w:t>
          </w:r>
          <w:bookmarkEnd w:id="44"/>
        </w:p>
        <w:p w14:paraId="127328F0" w14:textId="142F4E20" w:rsidR="006C7C6E" w:rsidRPr="006C7C6E" w:rsidRDefault="006C7C6E" w:rsidP="006C7C6E">
          <w:r>
            <w:t>The mesh of a 3D model is made up of a collection of vertices, faces and edges which allows the model to be rendered more easily and quickly as the mesh make all of the object one so there is less values for the computer to use.</w:t>
          </w:r>
        </w:p>
        <w:p w14:paraId="16AE8F24" w14:textId="77777777" w:rsidR="002B108B" w:rsidRPr="00E07083" w:rsidRDefault="002B108B" w:rsidP="002B108B">
          <w:pPr>
            <w:pStyle w:val="Heading2"/>
          </w:pPr>
          <w:bookmarkStart w:id="45" w:name="_Toc516058251"/>
          <w:r>
            <w:t>Surfaces</w:t>
          </w:r>
          <w:bookmarkEnd w:id="45"/>
        </w:p>
        <w:p w14:paraId="07B122FD" w14:textId="58B64053" w:rsidR="00046BD1" w:rsidRDefault="00046BD1" w:rsidP="006107E2">
          <w:pPr>
            <w:rPr>
              <w:shd w:val="clear" w:color="auto" w:fill="FFFFFF"/>
            </w:rPr>
          </w:pPr>
          <w:r>
            <w:rPr>
              <w:shd w:val="clear" w:color="auto" w:fill="FFFFFF"/>
            </w:rPr>
            <w:t>Surfaces are basically textures/colour variants that you can apply to specific polygons or set of objects such as with a plain you could add a present wood texture that comes with the modelling software and call it the floor of a house. There are more difficult texture to make as well which are made to be applied on a specific model such as a face of a character looks like the picture below and is then wrapped around a head to form the character.</w:t>
          </w:r>
        </w:p>
        <w:p w14:paraId="35298A50" w14:textId="1C807B28" w:rsidR="00046BD1" w:rsidRDefault="00046BD1" w:rsidP="00B025D7">
          <w:pPr>
            <w:rPr>
              <w:rFonts w:ascii="Trebuchet MS" w:hAnsi="Trebuchet MS"/>
              <w:color w:val="FF0000"/>
              <w:shd w:val="clear" w:color="auto" w:fill="FFFFFF"/>
            </w:rPr>
          </w:pPr>
          <w:r>
            <w:rPr>
              <w:noProof/>
              <w:lang w:eastAsia="en-GB"/>
            </w:rPr>
            <w:drawing>
              <wp:inline distT="0" distB="0" distL="0" distR="0" wp14:anchorId="5442CFD2" wp14:editId="7DEE40E1">
                <wp:extent cx="2201334" cy="1238250"/>
                <wp:effectExtent l="0" t="0" r="8890" b="0"/>
                <wp:docPr id="882536384" name="Picture 882536384" descr="Image result for 3d model face textur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3d model face textur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08677" cy="1242381"/>
                        </a:xfrm>
                        <a:prstGeom prst="rect">
                          <a:avLst/>
                        </a:prstGeom>
                        <a:noFill/>
                        <a:ln>
                          <a:noFill/>
                        </a:ln>
                      </pic:spPr>
                    </pic:pic>
                  </a:graphicData>
                </a:graphic>
              </wp:inline>
            </w:drawing>
          </w:r>
        </w:p>
        <w:p w14:paraId="03D70ADE" w14:textId="77777777" w:rsidR="002B108B" w:rsidRDefault="002B108B" w:rsidP="00212B53">
          <w:pPr>
            <w:pStyle w:val="Heading1"/>
          </w:pPr>
          <w:bookmarkStart w:id="46" w:name="_Toc516058252"/>
          <w:r>
            <w:t>Mesh Construction</w:t>
          </w:r>
          <w:bookmarkEnd w:id="46"/>
        </w:p>
        <w:p w14:paraId="4C889671" w14:textId="33FC731F" w:rsidR="00A25E06" w:rsidRDefault="002B108B" w:rsidP="00A25E06">
          <w:pPr>
            <w:pStyle w:val="Heading2"/>
          </w:pPr>
          <w:bookmarkStart w:id="47" w:name="_Toc516058253"/>
          <w:r>
            <w:t>Common Primitives (Cubes, Pyramids, Cylinders</w:t>
          </w:r>
          <w:r w:rsidR="009B1075">
            <w:t>, Spheres)</w:t>
          </w:r>
          <w:bookmarkEnd w:id="47"/>
        </w:p>
        <w:p w14:paraId="2F004AB6" w14:textId="77777777" w:rsidR="00A25E06" w:rsidRDefault="00A25E06" w:rsidP="00A25E06">
          <w:pPr>
            <w:rPr>
              <w:shd w:val="clear" w:color="auto" w:fill="FFFFFF"/>
            </w:rPr>
          </w:pPr>
          <w:r>
            <w:rPr>
              <w:shd w:val="clear" w:color="auto" w:fill="FFFFFF"/>
            </w:rPr>
            <w:t>Primitives are basically common/simple 3D objects that are put into 3D modelling software such as Blender pre-made for the user to use at their will. These shapes are extremely useful as if you break down any model or drawing down they will contain these shapes such as spheres, cubes and cones.</w:t>
          </w:r>
        </w:p>
        <w:p w14:paraId="393F03E8" w14:textId="77777777" w:rsidR="00A25E06" w:rsidRPr="00CC7DEC" w:rsidRDefault="00A25E06" w:rsidP="00A25E06">
          <w:pPr>
            <w:rPr>
              <w:color w:val="FF0000"/>
            </w:rPr>
          </w:pPr>
          <w:r>
            <w:rPr>
              <w:noProof/>
              <w:lang w:eastAsia="en-GB"/>
            </w:rPr>
            <w:drawing>
              <wp:inline distT="0" distB="0" distL="0" distR="0" wp14:anchorId="4185A250" wp14:editId="3EB0B865">
                <wp:extent cx="2857500" cy="2143125"/>
                <wp:effectExtent l="0" t="0" r="0" b="9525"/>
                <wp:docPr id="26" name="Picture 26" descr="Image result for 3d primitive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 result for 3d primitives">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14:paraId="6BE72FD6" w14:textId="77777777" w:rsidR="00A25E06" w:rsidRPr="00A25E06" w:rsidRDefault="00A25E06" w:rsidP="00A25E06"/>
        <w:p w14:paraId="0B6E5C8C" w14:textId="0539B891" w:rsidR="009B1075" w:rsidRDefault="009B1075" w:rsidP="00212B53">
          <w:pPr>
            <w:pStyle w:val="Heading2"/>
          </w:pPr>
          <w:bookmarkStart w:id="48" w:name="_Toc516058254"/>
          <w:r>
            <w:t>Box Modelling</w:t>
          </w:r>
          <w:bookmarkEnd w:id="48"/>
        </w:p>
        <w:p w14:paraId="126A45DB" w14:textId="16BF0AFE" w:rsidR="00274028" w:rsidRPr="00274028" w:rsidRDefault="00274028" w:rsidP="00274028">
          <w:r>
            <w:t xml:space="preserve">Box modelling is basically a technique where someone will use a simple primitive object such as a cube and will make that the final model of the piece. Although they will alter the shape in some way </w:t>
          </w:r>
          <w:r>
            <w:lastRenderedPageBreak/>
            <w:t>by adding textures, changing the indentation of the faces and vertices of the object to make it look less “blocky” and various other things.</w:t>
          </w:r>
        </w:p>
        <w:p w14:paraId="23E12A39" w14:textId="77777777" w:rsidR="009B1075" w:rsidRDefault="009B1075" w:rsidP="00212B53">
          <w:pPr>
            <w:pStyle w:val="Heading2"/>
          </w:pPr>
          <w:bookmarkStart w:id="49" w:name="_Toc516058255"/>
          <w:r>
            <w:t>Extrusion Modelling</w:t>
          </w:r>
          <w:bookmarkEnd w:id="49"/>
        </w:p>
        <w:p w14:paraId="101D8B80" w14:textId="0CED701B" w:rsidR="00730A10" w:rsidRDefault="000C4582" w:rsidP="00730A10">
          <w:r>
            <w:t>Extrusion Modelling or otherwise known as inflation modelling is basically a</w:t>
          </w:r>
          <w:r w:rsidR="00FA46A9">
            <w:t xml:space="preserve"> method of using 2D pictures of the same subject from different angles and converting them into a 3D version of that picture. This is mostly used to recreate a character or put a real life </w:t>
          </w:r>
          <w:r w:rsidR="00206587">
            <w:t>person’s</w:t>
          </w:r>
          <w:r w:rsidR="00FA46A9">
            <w:t xml:space="preserve"> face in a game.</w:t>
          </w:r>
        </w:p>
        <w:p w14:paraId="587D6937" w14:textId="77777777" w:rsidR="00730A10" w:rsidRDefault="00730A10" w:rsidP="008741F6">
          <w:pPr>
            <w:pStyle w:val="Heading1"/>
          </w:pPr>
          <w:bookmarkStart w:id="50" w:name="_Toc516058256"/>
          <w:r>
            <w:t>3D Software &amp; Development</w:t>
          </w:r>
          <w:bookmarkEnd w:id="50"/>
        </w:p>
        <w:p w14:paraId="5E3A5A44" w14:textId="3D2AB6D2" w:rsidR="00730A10" w:rsidRDefault="00730A10" w:rsidP="008741F6">
          <w:pPr>
            <w:pStyle w:val="Heading2"/>
          </w:pPr>
          <w:bookmarkStart w:id="51" w:name="_Toc516058257"/>
          <w:r>
            <w:t>Software (3D Studio, Maya, Lightwave, Autocad, Cinema 4D, MudBox, Blender)</w:t>
          </w:r>
          <w:bookmarkEnd w:id="51"/>
        </w:p>
        <w:p w14:paraId="2AB45BE6" w14:textId="23435714" w:rsidR="004022DD" w:rsidRPr="004022DD" w:rsidRDefault="004022DD" w:rsidP="004022DD">
          <w:r>
            <w:t>There’s many 3D modelling software’s out there including;</w:t>
          </w:r>
          <w:r w:rsidRPr="004022DD">
            <w:t xml:space="preserve"> </w:t>
          </w:r>
          <w:r>
            <w:t>3D Studio, Maya, Lightwave, Autocad, Cinema 4D, MudBox, Blender</w:t>
          </w:r>
          <w:r>
            <w:t>. However I am only going to focus on Maya and Blender.</w:t>
          </w:r>
        </w:p>
        <w:p w14:paraId="7D62DCE7" w14:textId="0DE809E4" w:rsidR="00D015F8" w:rsidRDefault="00D015F8" w:rsidP="00D015F8">
          <w:pPr>
            <w:pStyle w:val="Heading3"/>
          </w:pPr>
          <w:bookmarkStart w:id="52" w:name="_Toc516058258"/>
          <w:r>
            <w:t>Maya vs Blender</w:t>
          </w:r>
          <w:bookmarkEnd w:id="52"/>
        </w:p>
        <w:p w14:paraId="2DC705F7" w14:textId="43133B4E" w:rsidR="00B371AC" w:rsidRDefault="00D015F8" w:rsidP="00D015F8">
          <w:r>
            <w:t xml:space="preserve">Both 3D development programs can do the same thing and are both very viable in the professional gaming industry however here are a few points to why </w:t>
          </w:r>
          <w:r w:rsidR="00DE6C62">
            <w:t xml:space="preserve">you would want to go for Maya or Blender. </w:t>
          </w:r>
          <w:r w:rsidR="00A912E6">
            <w:t xml:space="preserve">Maya and Blender are the two most popular programs for 3D modelling </w:t>
          </w:r>
          <w:r w:rsidR="00F66DB5">
            <w:t>currently.</w:t>
          </w:r>
        </w:p>
        <w:p w14:paraId="50DBA482" w14:textId="3986B7CC" w:rsidR="00B371AC" w:rsidRPr="00E7404B" w:rsidRDefault="00B371AC" w:rsidP="00E7404B">
          <w:pPr>
            <w:pStyle w:val="Heading4"/>
            <w:rPr>
              <w:i w:val="0"/>
            </w:rPr>
          </w:pPr>
          <w:r w:rsidRPr="00E7404B">
            <w:rPr>
              <w:i w:val="0"/>
            </w:rPr>
            <w:t>Maya</w:t>
          </w:r>
        </w:p>
        <w:p w14:paraId="19D021CF" w14:textId="77E6D00D" w:rsidR="00D015F8" w:rsidRDefault="00DE6C62" w:rsidP="00D015F8">
          <w:r>
            <w:t>The main benefit of using Maya is that it is more widely used in the gaming industry, Maya has also got one of the best animation tools backed up by some decent VFX and rigging tools.</w:t>
          </w:r>
          <w:r w:rsidR="00087595">
            <w:t xml:space="preserve"> Although an issue with Maya being so widely used is that it never innovates because if it did their user base would most likely be outraged however this means other 3D modelling programs have more tools such as Blender. </w:t>
          </w:r>
          <w:r w:rsidR="00F66DB5">
            <w:t>Also,</w:t>
          </w:r>
          <w:r w:rsidR="00B371AC">
            <w:t xml:space="preserve"> the price point is very high meaning for indie developers it can take a lot out of their budget.</w:t>
          </w:r>
        </w:p>
        <w:p w14:paraId="720A1BF1" w14:textId="0B1042F6" w:rsidR="00A912E6" w:rsidRPr="00E7404B" w:rsidRDefault="00A912E6" w:rsidP="00E7404B">
          <w:pPr>
            <w:pStyle w:val="Heading4"/>
            <w:rPr>
              <w:i w:val="0"/>
            </w:rPr>
          </w:pPr>
          <w:r w:rsidRPr="00E7404B">
            <w:rPr>
              <w:i w:val="0"/>
            </w:rPr>
            <w:t>Blender</w:t>
          </w:r>
        </w:p>
        <w:p w14:paraId="09E5A153" w14:textId="246C594D" w:rsidR="00A912E6" w:rsidRPr="00A912E6" w:rsidRDefault="00804EAC" w:rsidP="00A912E6">
          <w:r>
            <w:t xml:space="preserve">A massive </w:t>
          </w:r>
          <w:r w:rsidR="00E7404B">
            <w:t>plus of blender is that its free to use meaning that anyone can use blender as long as they have a computer and this is also good for indie developers on a small budget will not have to take a huge chunk out of their budget just for the modelling software and can spend it on other things to make the game development a smoother process.</w:t>
          </w:r>
          <w:r w:rsidR="00F66DB5">
            <w:t xml:space="preserve"> Another benefit of Blender being free is that the community is more widespread providing more </w:t>
          </w:r>
          <w:r w:rsidR="00BF4DE1">
            <w:t xml:space="preserve">free </w:t>
          </w:r>
          <w:r w:rsidR="00F66DB5">
            <w:t>tutorials on YouTube</w:t>
          </w:r>
          <w:r w:rsidR="00BF4DE1">
            <w:t xml:space="preserve"> than with Maya. A problem with Blender is that because its new not many companies use it professionally so you would probably have to transfer to another program probably Maya. Also because Blender is free </w:t>
          </w:r>
          <w:r w:rsidR="00F04A6A">
            <w:t>it’s</w:t>
          </w:r>
          <w:r w:rsidR="00BF4DE1">
            <w:t xml:space="preserve"> not as refined as other 3D modelling programs </w:t>
          </w:r>
          <w:r w:rsidR="00F04A6A">
            <w:t>causing the user interface to not be very user friendly.</w:t>
          </w:r>
        </w:p>
        <w:p w14:paraId="7FA5C322" w14:textId="77777777" w:rsidR="00730A10" w:rsidRDefault="00730A10" w:rsidP="008741F6">
          <w:pPr>
            <w:pStyle w:val="Heading2"/>
          </w:pPr>
          <w:bookmarkStart w:id="53" w:name="_Toc516058259"/>
          <w:r>
            <w:t>File Formats (3DS, .MB, .LWO, .C4D, .</w:t>
          </w:r>
          <w:r w:rsidR="008741F6">
            <w:t>DXF, .OBJ)</w:t>
          </w:r>
          <w:bookmarkEnd w:id="53"/>
        </w:p>
        <w:p w14:paraId="36119B8A" w14:textId="6125A6C7" w:rsidR="008741F6" w:rsidRDefault="006107E2" w:rsidP="008741F6">
          <w:r>
            <w:t>There are many file formats for saving 3D models which include;</w:t>
          </w:r>
          <w:r w:rsidRPr="006107E2">
            <w:t xml:space="preserve"> </w:t>
          </w:r>
          <w:r>
            <w:t>3DS, .MB, .LWO, .C4D, .DXF, .OBJ</w:t>
          </w:r>
          <w:r>
            <w:t>. This is because each of the modelling software uses their own file format to save the models created on their platform so that you can say make a model on Maya and then open it up on Blender. Each file format also comes with its own advantages and disadvantages for example one could compress files quickly and more but lose out on quality in order to make the file size smaller which is good for games to keep the download for the user low.</w:t>
          </w:r>
        </w:p>
        <w:p w14:paraId="5C88D3E6" w14:textId="77777777" w:rsidR="008741F6" w:rsidRDefault="008741F6" w:rsidP="008741F6">
          <w:pPr>
            <w:pStyle w:val="Heading1"/>
          </w:pPr>
          <w:bookmarkStart w:id="54" w:name="_Toc516058260"/>
          <w:r>
            <w:t>Constraints &amp; Resolution</w:t>
          </w:r>
          <w:bookmarkEnd w:id="54"/>
        </w:p>
        <w:p w14:paraId="1B7B35DD" w14:textId="2013D79C" w:rsidR="008741F6" w:rsidRDefault="008741F6" w:rsidP="008741F6">
          <w:pPr>
            <w:pStyle w:val="Heading2"/>
          </w:pPr>
          <w:bookmarkStart w:id="55" w:name="_Toc516058261"/>
          <w:r>
            <w:t>File Size</w:t>
          </w:r>
          <w:bookmarkEnd w:id="55"/>
        </w:p>
        <w:p w14:paraId="34433272" w14:textId="048308BC" w:rsidR="00DB37B6" w:rsidRPr="00DB37B6" w:rsidRDefault="00DB37B6" w:rsidP="00DB37B6">
          <w:r>
            <w:t xml:space="preserve">File size is a big problem with 3D models as they take up a lot of space </w:t>
          </w:r>
          <w:r w:rsidR="00A27CC7">
            <w:t>since</w:t>
          </w:r>
          <w:r>
            <w:t xml:space="preserve"> </w:t>
          </w:r>
          <w:r w:rsidR="009C090E">
            <w:t>there is a large amount of information</w:t>
          </w:r>
          <w:r w:rsidR="00E37B44">
            <w:t xml:space="preserve"> stored into the model such as textures and various over things. </w:t>
          </w:r>
          <w:r>
            <w:t xml:space="preserve">To decrease the file </w:t>
          </w:r>
          <w:r>
            <w:lastRenderedPageBreak/>
            <w:t>size of a 3D model you should rather decrease the image resolution or image quality.</w:t>
          </w:r>
          <w:r w:rsidR="00A27CC7">
            <w:t xml:space="preserve"> Other ways you could perhaps decrease the file size of your model is by getting rid of a couple of unnecessary textures and lights.</w:t>
          </w:r>
        </w:p>
        <w:p w14:paraId="3C8E1C51" w14:textId="77777777" w:rsidR="00DB37B6" w:rsidRDefault="00DB37B6" w:rsidP="00DB37B6">
          <w:pPr>
            <w:pStyle w:val="Heading3"/>
          </w:pPr>
          <w:bookmarkStart w:id="56" w:name="_Toc516058262"/>
          <w:r>
            <w:t>Image Resolution</w:t>
          </w:r>
          <w:bookmarkEnd w:id="56"/>
          <w:r>
            <w:t xml:space="preserve"> </w:t>
          </w:r>
        </w:p>
        <w:p w14:paraId="32E125D2" w14:textId="2244296E" w:rsidR="00DB37B6" w:rsidRDefault="00DB37B6" w:rsidP="00DB37B6">
          <w:pPr>
            <w:rPr>
              <w:rFonts w:cstheme="minorHAnsi"/>
              <w:shd w:val="clear" w:color="auto" w:fill="FFFFFF"/>
            </w:rPr>
          </w:pPr>
          <w:r>
            <w:t xml:space="preserve">Resolution refers to the number of pixels in an image. Resolution is defined by the width and height of the image as well as the total number of pixels in an image. For example, an image that is 1920 pixels wide and 1080 high or referred to as </w:t>
          </w:r>
          <w:r>
            <w:rPr>
              <w:rFonts w:cstheme="minorHAnsi"/>
              <w:bCs/>
              <w:shd w:val="clear" w:color="auto" w:fill="FFFFFF"/>
            </w:rPr>
            <w:t xml:space="preserve">1920X1080 contains </w:t>
          </w:r>
          <w:r w:rsidRPr="00E43242">
            <w:rPr>
              <w:rFonts w:cstheme="minorHAnsi"/>
              <w:szCs w:val="45"/>
              <w:shd w:val="clear" w:color="auto" w:fill="FFFFFF"/>
            </w:rPr>
            <w:t>2</w:t>
          </w:r>
          <w:r>
            <w:rPr>
              <w:rFonts w:cstheme="minorHAnsi"/>
              <w:szCs w:val="45"/>
              <w:shd w:val="clear" w:color="auto" w:fill="FFFFFF"/>
            </w:rPr>
            <w:t>,</w:t>
          </w:r>
          <w:r w:rsidRPr="00E43242">
            <w:rPr>
              <w:rFonts w:cstheme="minorHAnsi"/>
              <w:szCs w:val="45"/>
              <w:shd w:val="clear" w:color="auto" w:fill="FFFFFF"/>
            </w:rPr>
            <w:t>073</w:t>
          </w:r>
          <w:r>
            <w:rPr>
              <w:rFonts w:cstheme="minorHAnsi"/>
              <w:szCs w:val="45"/>
              <w:shd w:val="clear" w:color="auto" w:fill="FFFFFF"/>
            </w:rPr>
            <w:t>,</w:t>
          </w:r>
          <w:r w:rsidRPr="00E43242">
            <w:rPr>
              <w:rFonts w:cstheme="minorHAnsi"/>
              <w:szCs w:val="45"/>
              <w:shd w:val="clear" w:color="auto" w:fill="FFFFFF"/>
            </w:rPr>
            <w:t>600</w:t>
          </w:r>
          <w:r>
            <w:rPr>
              <w:rFonts w:cstheme="minorHAnsi"/>
              <w:szCs w:val="45"/>
              <w:shd w:val="clear" w:color="auto" w:fill="FFFFFF"/>
            </w:rPr>
            <w:t xml:space="preserve"> pixels</w:t>
          </w:r>
          <w:r w:rsidRPr="00E43242">
            <w:rPr>
              <w:rFonts w:cstheme="minorHAnsi"/>
              <w:szCs w:val="45"/>
              <w:shd w:val="clear" w:color="auto" w:fill="FFFFFF"/>
            </w:rPr>
            <w:t>.</w:t>
          </w:r>
          <w:r>
            <w:rPr>
              <w:rFonts w:cstheme="minorHAnsi"/>
              <w:szCs w:val="45"/>
              <w:shd w:val="clear" w:color="auto" w:fill="FFFFFF"/>
            </w:rPr>
            <w:t xml:space="preserve"> </w:t>
          </w:r>
          <w:r>
            <w:rPr>
              <w:rFonts w:cstheme="minorHAnsi"/>
              <w:shd w:val="clear" w:color="auto" w:fill="FFFFFF"/>
            </w:rPr>
            <w:t xml:space="preserve">Another way resolution can be measured is by the acronyms DPI (Dots </w:t>
          </w:r>
          <w:r w:rsidR="00206587">
            <w:rPr>
              <w:rFonts w:cstheme="minorHAnsi"/>
              <w:shd w:val="clear" w:color="auto" w:fill="FFFFFF"/>
            </w:rPr>
            <w:t>per</w:t>
          </w:r>
          <w:r>
            <w:rPr>
              <w:rFonts w:cstheme="minorHAnsi"/>
              <w:shd w:val="clear" w:color="auto" w:fill="FFFFFF"/>
            </w:rPr>
            <w:t xml:space="preserve"> Inch) and PPI (Pixels </w:t>
          </w:r>
          <w:r w:rsidR="00206587">
            <w:rPr>
              <w:rFonts w:cstheme="minorHAnsi"/>
              <w:shd w:val="clear" w:color="auto" w:fill="FFFFFF"/>
            </w:rPr>
            <w:t>per</w:t>
          </w:r>
          <w:r>
            <w:rPr>
              <w:rFonts w:cstheme="minorHAnsi"/>
              <w:shd w:val="clear" w:color="auto" w:fill="FFFFFF"/>
            </w:rPr>
            <w:t xml:space="preserve"> Inch) the higher the DPI the larger amount of detail the image has.</w:t>
          </w:r>
          <w:r w:rsidRPr="00953208">
            <w:rPr>
              <w:noProof/>
            </w:rPr>
            <w:t xml:space="preserve"> </w:t>
          </w:r>
          <w:r>
            <w:rPr>
              <w:noProof/>
              <w:lang w:eastAsia="en-GB"/>
            </w:rPr>
            <w:drawing>
              <wp:inline distT="0" distB="0" distL="0" distR="0" wp14:anchorId="23678B8F" wp14:editId="5661C537">
                <wp:extent cx="5731510" cy="965835"/>
                <wp:effectExtent l="0" t="0" r="2540" b="5715"/>
                <wp:docPr id="17" name="Picture 17" descr="Image result for image resolution">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age result for image resolution">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965835"/>
                        </a:xfrm>
                        <a:prstGeom prst="rect">
                          <a:avLst/>
                        </a:prstGeom>
                        <a:noFill/>
                        <a:ln>
                          <a:noFill/>
                        </a:ln>
                      </pic:spPr>
                    </pic:pic>
                  </a:graphicData>
                </a:graphic>
              </wp:inline>
            </w:drawing>
          </w:r>
        </w:p>
        <w:p w14:paraId="0274AD54" w14:textId="77777777" w:rsidR="00DB37B6" w:rsidRDefault="00DB37B6" w:rsidP="00DB37B6">
          <w:pPr>
            <w:rPr>
              <w:rFonts w:cstheme="minorHAnsi"/>
              <w:shd w:val="clear" w:color="auto" w:fill="FFFFFF"/>
            </w:rPr>
          </w:pPr>
          <w:r>
            <w:rPr>
              <w:noProof/>
              <w:lang w:eastAsia="en-GB"/>
            </w:rPr>
            <w:drawing>
              <wp:inline distT="0" distB="0" distL="0" distR="0" wp14:anchorId="7FD7A7C4" wp14:editId="0F4C13C6">
                <wp:extent cx="2869343" cy="1615440"/>
                <wp:effectExtent l="0" t="0" r="7620" b="3810"/>
                <wp:docPr id="20" name="Picture 20" descr="Image result for image resolution">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age result for image resolution">
                          <a:hlinkClick r:id="rId7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1570" cy="1622324"/>
                        </a:xfrm>
                        <a:prstGeom prst="rect">
                          <a:avLst/>
                        </a:prstGeom>
                        <a:noFill/>
                        <a:ln>
                          <a:noFill/>
                        </a:ln>
                      </pic:spPr>
                    </pic:pic>
                  </a:graphicData>
                </a:graphic>
              </wp:inline>
            </w:drawing>
          </w:r>
        </w:p>
        <w:p w14:paraId="512A204B" w14:textId="77777777" w:rsidR="00DB37B6" w:rsidRDefault="00DB37B6" w:rsidP="00DB37B6">
          <w:pPr>
            <w:pStyle w:val="Heading3"/>
          </w:pPr>
          <w:bookmarkStart w:id="57" w:name="_Toc516058263"/>
          <w:r>
            <w:t>Image Quality</w:t>
          </w:r>
          <w:bookmarkEnd w:id="57"/>
        </w:p>
        <w:p w14:paraId="5825C09A" w14:textId="77777777" w:rsidR="00DB37B6" w:rsidRDefault="00DB37B6" w:rsidP="00DB37B6">
          <w:r>
            <w:t>The image quality is measured on how accurately the image represents the subject of the whole display. This can be defined by how well the brightness, contrast, resolution, geometry and colour matches the intended subject. As you can see from the photo lighting is usually controlled with camera lights and contrast is normally controlled with a white background, these can also be changed in programs such as Photoshop.</w:t>
          </w:r>
          <w:r w:rsidRPr="00AB2196">
            <w:t xml:space="preserve"> </w:t>
          </w:r>
          <w:r>
            <w:rPr>
              <w:noProof/>
              <w:lang w:eastAsia="en-GB"/>
            </w:rPr>
            <w:drawing>
              <wp:inline distT="0" distB="0" distL="0" distR="0" wp14:anchorId="749F5949" wp14:editId="203134DE">
                <wp:extent cx="3946281" cy="2259832"/>
                <wp:effectExtent l="19050" t="0" r="0" b="0"/>
                <wp:docPr id="21" name="Picture 7" descr="Behind The Scenes YouTube Tag « Youtube Tag « Mama's Losin ...">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hind The Scenes YouTube Tag « Youtube Tag « Mama's Losin ..."/>
                        <pic:cNvPicPr>
                          <a:picLocks noChangeAspect="1" noChangeArrowheads="1"/>
                        </pic:cNvPicPr>
                      </pic:nvPicPr>
                      <pic:blipFill>
                        <a:blip r:embed="rId82" cstate="print"/>
                        <a:srcRect/>
                        <a:stretch>
                          <a:fillRect/>
                        </a:stretch>
                      </pic:blipFill>
                      <pic:spPr bwMode="auto">
                        <a:xfrm>
                          <a:off x="0" y="0"/>
                          <a:ext cx="3947429" cy="2260490"/>
                        </a:xfrm>
                        <a:prstGeom prst="rect">
                          <a:avLst/>
                        </a:prstGeom>
                        <a:noFill/>
                        <a:ln w="9525">
                          <a:noFill/>
                          <a:miter lim="800000"/>
                          <a:headEnd/>
                          <a:tailEnd/>
                        </a:ln>
                      </pic:spPr>
                    </pic:pic>
                  </a:graphicData>
                </a:graphic>
              </wp:inline>
            </w:drawing>
          </w:r>
        </w:p>
        <w:p w14:paraId="045CDD99" w14:textId="68FC6FBB" w:rsidR="00DB37B6" w:rsidRPr="00DB37B6" w:rsidRDefault="00DB37B6" w:rsidP="00DB37B6">
          <w:r>
            <w:t>The quality of the image can also be manipulated “compression”. An uncompressed image is saved in a file format that doesn’t compress.</w:t>
          </w:r>
        </w:p>
        <w:p w14:paraId="60CE1E26" w14:textId="549AE917" w:rsidR="008741F6" w:rsidRDefault="008741F6" w:rsidP="008741F6">
          <w:pPr>
            <w:pStyle w:val="Heading2"/>
          </w:pPr>
          <w:bookmarkStart w:id="58" w:name="_Toc516058264"/>
          <w:r>
            <w:lastRenderedPageBreak/>
            <w:t>Rendering Time</w:t>
          </w:r>
          <w:bookmarkEnd w:id="58"/>
        </w:p>
        <w:p w14:paraId="55ECEB20" w14:textId="6FD7CEE0" w:rsidR="00F7290E" w:rsidRPr="00F7290E" w:rsidRDefault="00F7290E" w:rsidP="00F7290E">
          <w:r>
            <w:t>Rendering a 3D image can take a substantial amount of time as</w:t>
          </w:r>
          <w:r w:rsidR="000B2996">
            <w:t xml:space="preserve"> the graphics card </w:t>
          </w:r>
          <w:r w:rsidR="00276E09">
            <w:t>must</w:t>
          </w:r>
          <w:r w:rsidR="000B2996">
            <w:t xml:space="preserve"> generate the 3D model into a 2D scene which is very demanding on the computer. With some rendering engines it can take even longer depending if you want the resolution of the image to be higher. One way to increase the rendering time is by linking up the computers to focus all of the combined processing power on the image, this is still used by </w:t>
          </w:r>
          <w:r w:rsidR="00276E09">
            <w:t>professionals</w:t>
          </w:r>
          <w:r w:rsidR="000B2996">
            <w:t xml:space="preserve"> and is common for making an animated film.</w:t>
          </w:r>
        </w:p>
        <w:p w14:paraId="209269C9" w14:textId="77777777" w:rsidR="00A36F0F" w:rsidRDefault="00A36F0F" w:rsidP="00DB37B6">
          <w:pPr>
            <w:pStyle w:val="Heading2"/>
          </w:pPr>
          <w:bookmarkStart w:id="59" w:name="_Toc516058265"/>
          <w:r>
            <w:t>Compression</w:t>
          </w:r>
          <w:bookmarkEnd w:id="59"/>
        </w:p>
        <w:p w14:paraId="2BF10715" w14:textId="77777777" w:rsidR="00A36F0F" w:rsidRPr="003257C0" w:rsidRDefault="00A36F0F" w:rsidP="00A36F0F">
          <w:pPr>
            <w:spacing w:after="0" w:line="240" w:lineRule="auto"/>
            <w:rPr>
              <w:rFonts w:eastAsia="Times New Roman"/>
              <w:sz w:val="24"/>
              <w:szCs w:val="24"/>
              <w:lang w:eastAsia="en-GB"/>
            </w:rPr>
          </w:pPr>
          <w:r w:rsidRPr="709BF4CB">
            <w:rPr>
              <w:rFonts w:eastAsia="Times New Roman"/>
              <w:lang w:eastAsia="en-GB"/>
            </w:rPr>
            <w:t>Compression is needed to decrease the sizes of files so you don’t run out of storage, it does this by using a certain technique to remove any unnecessary data of an image. The most common form of compression is to zip a file by zipping a file it gets rid of all unnecessary information the file may have.</w:t>
          </w:r>
        </w:p>
        <w:p w14:paraId="58A979E8" w14:textId="77777777" w:rsidR="00A36F0F" w:rsidRPr="003257C0" w:rsidRDefault="00A36F0F" w:rsidP="00A36F0F">
          <w:pPr>
            <w:spacing w:after="0" w:line="240" w:lineRule="auto"/>
            <w:rPr>
              <w:rFonts w:eastAsia="Times New Roman" w:cstheme="minorHAnsi"/>
              <w:sz w:val="24"/>
              <w:szCs w:val="24"/>
              <w:lang w:eastAsia="en-GB"/>
            </w:rPr>
          </w:pPr>
        </w:p>
        <w:p w14:paraId="78B6ABD8" w14:textId="77777777" w:rsidR="00A36F0F" w:rsidRDefault="00A36F0F" w:rsidP="00A36F0F">
          <w:pPr>
            <w:spacing w:after="0" w:line="240" w:lineRule="auto"/>
            <w:rPr>
              <w:rFonts w:eastAsia="Times New Roman"/>
              <w:lang w:eastAsia="en-GB"/>
            </w:rPr>
          </w:pPr>
          <w:r w:rsidRPr="70BAB86F">
            <w:rPr>
              <w:rFonts w:eastAsia="Times New Roman"/>
              <w:lang w:eastAsia="en-GB"/>
            </w:rPr>
            <w:t>A way of decompressing a file is to use WinRAR or WinZip which will get the file back to its original size and if done correctly will be identical to the original copy. You can also compress multiple files at once.</w:t>
          </w:r>
        </w:p>
        <w:p w14:paraId="12EB7342" w14:textId="77777777" w:rsidR="00A36F0F" w:rsidRDefault="00A36F0F" w:rsidP="00A36F0F">
          <w:pPr>
            <w:spacing w:after="0" w:line="240" w:lineRule="auto"/>
            <w:rPr>
              <w:noProof/>
              <w:lang w:eastAsia="en-GB"/>
            </w:rPr>
          </w:pPr>
        </w:p>
        <w:p w14:paraId="6DB17321" w14:textId="77777777" w:rsidR="00A36F0F" w:rsidRPr="003257C0" w:rsidRDefault="00A36F0F" w:rsidP="00A36F0F">
          <w:pPr>
            <w:spacing w:after="0" w:line="240" w:lineRule="auto"/>
            <w:rPr>
              <w:rFonts w:eastAsia="Times New Roman"/>
              <w:sz w:val="24"/>
              <w:szCs w:val="24"/>
              <w:lang w:eastAsia="en-GB"/>
            </w:rPr>
          </w:pPr>
          <w:r>
            <w:rPr>
              <w:noProof/>
              <w:lang w:eastAsia="en-GB"/>
            </w:rPr>
            <w:drawing>
              <wp:inline distT="0" distB="0" distL="0" distR="0" wp14:anchorId="75FF966F" wp14:editId="693B1B81">
                <wp:extent cx="5379396" cy="2625725"/>
                <wp:effectExtent l="0" t="0" r="0" b="0"/>
                <wp:docPr id="426959263" name="Picture 426959263" descr="Image result for data compression">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compression"/>
                        <pic:cNvPicPr>
                          <a:picLocks noChangeAspect="1" noChangeArrowheads="1"/>
                        </pic:cNvPicPr>
                      </pic:nvPicPr>
                      <pic:blipFill rotWithShape="1">
                        <a:blip r:embed="rId84">
                          <a:extLst>
                            <a:ext uri="{28A0092B-C50C-407E-A947-70E740481C1C}">
                              <a14:useLocalDpi xmlns:a14="http://schemas.microsoft.com/office/drawing/2010/main" val="0"/>
                            </a:ext>
                          </a:extLst>
                        </a:blip>
                        <a:srcRect l="3227" t="20808" r="2870" b="18116"/>
                        <a:stretch/>
                      </pic:blipFill>
                      <pic:spPr bwMode="auto">
                        <a:xfrm>
                          <a:off x="0" y="0"/>
                          <a:ext cx="5382147" cy="2627068"/>
                        </a:xfrm>
                        <a:prstGeom prst="rect">
                          <a:avLst/>
                        </a:prstGeom>
                        <a:noFill/>
                        <a:ln>
                          <a:noFill/>
                        </a:ln>
                        <a:extLst>
                          <a:ext uri="{53640926-AAD7-44D8-BBD7-CCE9431645EC}">
                            <a14:shadowObscured xmlns:a14="http://schemas.microsoft.com/office/drawing/2010/main"/>
                          </a:ext>
                        </a:extLst>
                      </pic:spPr>
                    </pic:pic>
                  </a:graphicData>
                </a:graphic>
              </wp:inline>
            </w:drawing>
          </w:r>
        </w:p>
        <w:p w14:paraId="4B9AB61E" w14:textId="77777777" w:rsidR="00A36F0F" w:rsidRDefault="00A36F0F" w:rsidP="00A36F0F">
          <w:pPr>
            <w:pStyle w:val="Heading3"/>
          </w:pPr>
          <w:bookmarkStart w:id="60" w:name="_Toc516058266"/>
          <w:r w:rsidRPr="00576D7E">
            <w:t>Lossy</w:t>
          </w:r>
          <w:bookmarkEnd w:id="60"/>
        </w:p>
        <w:p w14:paraId="5DFE429F" w14:textId="5B815A7C" w:rsidR="00DB37B6" w:rsidRPr="00576D7E" w:rsidRDefault="00A36F0F" w:rsidP="00A36F0F">
          <w:r>
            <w:rPr>
              <w:noProof/>
              <w:lang w:eastAsia="en-GB"/>
            </w:rPr>
            <w:drawing>
              <wp:anchor distT="0" distB="0" distL="114300" distR="114300" simplePos="0" relativeHeight="251658242" behindDoc="1" locked="0" layoutInCell="1" allowOverlap="1" wp14:anchorId="1B9B1562" wp14:editId="27900B33">
                <wp:simplePos x="0" y="0"/>
                <wp:positionH relativeFrom="column">
                  <wp:posOffset>0</wp:posOffset>
                </wp:positionH>
                <wp:positionV relativeFrom="paragraph">
                  <wp:posOffset>786130</wp:posOffset>
                </wp:positionV>
                <wp:extent cx="5311775" cy="2489835"/>
                <wp:effectExtent l="0" t="0" r="0" b="0"/>
                <wp:wrapTight wrapText="bothSides">
                  <wp:wrapPolygon edited="0">
                    <wp:start x="0" y="0"/>
                    <wp:lineTo x="0" y="21484"/>
                    <wp:lineTo x="21535" y="21484"/>
                    <wp:lineTo x="21535" y="0"/>
                    <wp:lineTo x="0" y="0"/>
                  </wp:wrapPolygon>
                </wp:wrapTight>
                <wp:docPr id="426959262" name="Picture 426959262" descr="Image result for lossy and lossless compression">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ssy and lossless compressio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11775" cy="24898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This is a type of data compression which uses technology to delete unnecessary information which makes pictures have less quality. </w:t>
          </w:r>
          <w:r w:rsidR="00DB37B6">
            <w:t>Therefore</w:t>
          </w:r>
          <w:r>
            <w:t xml:space="preserve"> word documents and other types of text documents don’t use lossy as if they did then when the user </w:t>
          </w:r>
          <w:r>
            <w:lastRenderedPageBreak/>
            <w:t>reopened the file there would be words missing. Vector graphics and JPEG files use lossy compression.</w:t>
          </w:r>
          <w:r w:rsidRPr="00A2643E">
            <w:t xml:space="preserve"> </w:t>
          </w:r>
        </w:p>
        <w:p w14:paraId="2C00E5B5" w14:textId="77777777" w:rsidR="00A36F0F" w:rsidRDefault="00A36F0F" w:rsidP="00DB37B6">
          <w:pPr>
            <w:pStyle w:val="Heading3"/>
          </w:pPr>
          <w:bookmarkStart w:id="61" w:name="_Toc516058267"/>
          <w:r w:rsidRPr="00576D7E">
            <w:t>Loss</w:t>
          </w:r>
          <w:r>
            <w:t xml:space="preserve"> </w:t>
          </w:r>
          <w:r w:rsidRPr="00576D7E">
            <w:t>Less</w:t>
          </w:r>
          <w:bookmarkEnd w:id="61"/>
        </w:p>
        <w:p w14:paraId="43C71E5C" w14:textId="239E0784" w:rsidR="008741F6" w:rsidRDefault="00A36F0F" w:rsidP="008741F6">
          <w:r w:rsidRPr="64F66B96">
            <w:rPr>
              <w:rFonts w:ascii="Calibri" w:eastAsia="Calibri" w:hAnsi="Calibri" w:cs="Calibri"/>
            </w:rPr>
            <w:t xml:space="preserve">This allows you to compress a file and still keep everything, all the data that is on that file so if you save a music track with lossless compression when you open it up and play it, nothing will be missing and the song will have everything in it. Whereas if you were to save a music track using lossy compression and then replay it usually wouldn't sound the same as there would be a loss of audio quality. It manages to do this by eliminating redundant information or shortening information such as if in picture multiple pixels are the same colour it will code it so there are 45 blue pixels instead of saying “blue pixel, blue </w:t>
          </w:r>
          <w:r w:rsidR="004022DD" w:rsidRPr="64F66B96">
            <w:rPr>
              <w:rFonts w:ascii="Calibri" w:eastAsia="Calibri" w:hAnsi="Calibri" w:cs="Calibri"/>
            </w:rPr>
            <w:t>pixel …”</w:t>
          </w:r>
          <w:r w:rsidR="004022DD">
            <w:rPr>
              <w:rFonts w:ascii="Calibri" w:eastAsia="Calibri" w:hAnsi="Calibri" w:cs="Calibri"/>
            </w:rPr>
            <w:t xml:space="preserve"> Raster</w:t>
          </w:r>
          <w:r>
            <w:rPr>
              <w:rFonts w:ascii="Calibri" w:eastAsia="Calibri" w:hAnsi="Calibri" w:cs="Calibri"/>
            </w:rPr>
            <w:t xml:space="preserve"> graphics use loss less compression.</w:t>
          </w:r>
        </w:p>
        <w:p w14:paraId="48E4903B" w14:textId="77777777" w:rsidR="008741F6" w:rsidRDefault="008741F6" w:rsidP="008741F6">
          <w:pPr>
            <w:pStyle w:val="Heading1"/>
          </w:pPr>
          <w:bookmarkStart w:id="62" w:name="_Toc516058268"/>
          <w:r>
            <w:t>Conclusion</w:t>
          </w:r>
          <w:bookmarkEnd w:id="62"/>
        </w:p>
        <w:p w14:paraId="037DF4FD" w14:textId="77777777" w:rsidR="008741F6" w:rsidRDefault="008741F6" w:rsidP="008741F6">
          <w:pPr>
            <w:pStyle w:val="Heading2"/>
          </w:pPr>
          <w:bookmarkStart w:id="63" w:name="_Toc516058269"/>
          <w:r>
            <w:t>Here to Stay?</w:t>
          </w:r>
          <w:bookmarkEnd w:id="63"/>
        </w:p>
        <w:p w14:paraId="122C4150" w14:textId="77777777" w:rsidR="002D1BD9" w:rsidRPr="002D1BD9" w:rsidRDefault="002D1BD9" w:rsidP="002D1BD9">
          <w:r>
            <w:t>3D models and modelling are of course here to stay however technology might advance tremendously</w:t>
          </w:r>
          <w:r w:rsidR="00333651">
            <w:t xml:space="preserve"> to the point where computers</w:t>
          </w:r>
          <w:r>
            <w:t xml:space="preserve"> can basically make the model for you</w:t>
          </w:r>
          <w:r w:rsidR="008C4C0E">
            <w:t>.</w:t>
          </w:r>
        </w:p>
        <w:p w14:paraId="46D264C4" w14:textId="77777777" w:rsidR="008741F6" w:rsidRPr="008741F6" w:rsidRDefault="008741F6" w:rsidP="008741F6">
          <w:pPr>
            <w:pStyle w:val="Heading2"/>
          </w:pPr>
          <w:bookmarkStart w:id="64" w:name="_Toc516058270"/>
          <w:r>
            <w:t>Future Applications?</w:t>
          </w:r>
          <w:bookmarkEnd w:id="64"/>
        </w:p>
        <w:p w14:paraId="107090B8" w14:textId="77777777" w:rsidR="008741F6" w:rsidRPr="008741F6" w:rsidRDefault="007D3DCF" w:rsidP="008741F6">
          <w:r>
            <w:t xml:space="preserve">I believe the future applications of 3D will mostly just be </w:t>
          </w:r>
          <w:r w:rsidR="007D4AEE">
            <w:t>integrating</w:t>
          </w:r>
          <w:r>
            <w:t xml:space="preserve"> 3D printing machines into normal society by dropping the price of it and making the interface more user friendly, I feel the best way to do this will be to imple</w:t>
          </w:r>
          <w:r w:rsidR="005313D1">
            <w:t xml:space="preserve">menting it into the school </w:t>
          </w:r>
          <w:r w:rsidR="007D4AEE">
            <w:t>system</w:t>
          </w:r>
          <w:r w:rsidR="005313D1">
            <w:t xml:space="preserve"> as then children will know how to use it when they grow up and they will get their parents to buy a machine.</w:t>
          </w:r>
        </w:p>
        <w:p w14:paraId="496C8A55" w14:textId="77777777" w:rsidR="009B1075" w:rsidRDefault="009B1075" w:rsidP="00B025D7"/>
        <w:p w14:paraId="6403AE27" w14:textId="77777777" w:rsidR="009B1075" w:rsidRDefault="009B1075" w:rsidP="00B025D7"/>
        <w:p w14:paraId="7C3CEEBF" w14:textId="77777777" w:rsidR="00B025D7" w:rsidRPr="00B025D7" w:rsidRDefault="00B025D7" w:rsidP="00B025D7"/>
        <w:p w14:paraId="48A01AC2" w14:textId="77777777" w:rsidR="00B025D7" w:rsidRPr="00B025D7" w:rsidRDefault="00B025D7" w:rsidP="00B025D7"/>
        <w:p w14:paraId="412F6A9B" w14:textId="77777777" w:rsidR="00B025D7" w:rsidRPr="00B025D7" w:rsidRDefault="00B025D7" w:rsidP="00B025D7"/>
        <w:p w14:paraId="531985E3" w14:textId="77777777" w:rsidR="00DC53C9" w:rsidRPr="00DC53C9" w:rsidRDefault="00DC53C9" w:rsidP="00DC53C9">
          <w:pPr>
            <w:pStyle w:val="Heading1"/>
          </w:pPr>
        </w:p>
        <w:p w14:paraId="15323D8B" w14:textId="77777777" w:rsidR="00DC53C9" w:rsidRPr="00DC53C9" w:rsidRDefault="00DC53C9" w:rsidP="00DC53C9"/>
        <w:p w14:paraId="436FBC70" w14:textId="77777777" w:rsidR="00243C24" w:rsidRDefault="007A138B"/>
      </w:sdtContent>
    </w:sdt>
    <w:p w14:paraId="309CDE58" w14:textId="77777777" w:rsidR="00AE0C3B" w:rsidRDefault="00AE0C3B"/>
    <w:sectPr w:rsidR="00AE0C3B" w:rsidSect="00243C24">
      <w:headerReference w:type="default" r:id="rId87"/>
      <w:footerReference w:type="default" r:id="rId8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39729F" w14:textId="77777777" w:rsidR="00272FFD" w:rsidRDefault="00272FFD" w:rsidP="004041E1">
      <w:pPr>
        <w:spacing w:after="0" w:line="240" w:lineRule="auto"/>
      </w:pPr>
      <w:r>
        <w:separator/>
      </w:r>
    </w:p>
  </w:endnote>
  <w:endnote w:type="continuationSeparator" w:id="0">
    <w:p w14:paraId="00A87DC7" w14:textId="77777777" w:rsidR="00272FFD" w:rsidRDefault="00272FFD" w:rsidP="004041E1">
      <w:pPr>
        <w:spacing w:after="0" w:line="240" w:lineRule="auto"/>
      </w:pPr>
      <w:r>
        <w:continuationSeparator/>
      </w:r>
    </w:p>
  </w:endnote>
  <w:endnote w:type="continuationNotice" w:id="1">
    <w:p w14:paraId="38A7F885" w14:textId="77777777" w:rsidR="00F8698D" w:rsidRDefault="00F869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465DE7" w14:textId="35EBC383" w:rsidR="00272FFD" w:rsidRDefault="00272FFD" w:rsidP="00E2714D">
    <w:pPr>
      <w:pStyle w:val="Footer"/>
    </w:pPr>
    <w:r>
      <w:t xml:space="preserve">Joseph Roper </w:t>
    </w:r>
    <w:r>
      <w:tab/>
    </w:r>
    <w:r>
      <w:tab/>
    </w:r>
    <w:sdt>
      <w:sdtPr>
        <w:id w:val="-1770381836"/>
        <w:docPartObj>
          <w:docPartGallery w:val="Page Numbers (Bottom of Page)"/>
          <w:docPartUnique/>
        </w:docPartObj>
      </w:sdtPr>
      <w:sdtEndPr/>
      <w:sdtContent>
        <w:r>
          <w:t xml:space="preserve">Page | </w:t>
        </w:r>
        <w:r>
          <w:fldChar w:fldCharType="begin"/>
        </w:r>
        <w:r>
          <w:instrText xml:space="preserve"> PAGE   \* MERGEFORMAT </w:instrText>
        </w:r>
        <w:r>
          <w:fldChar w:fldCharType="separate"/>
        </w:r>
        <w:r w:rsidR="007A138B">
          <w:rPr>
            <w:noProof/>
          </w:rPr>
          <w:t>18</w:t>
        </w:r>
        <w:r>
          <w:rPr>
            <w:noProof/>
          </w:rPr>
          <w:fldChar w:fldCharType="end"/>
        </w:r>
        <w:r>
          <w:t xml:space="preserve"> </w:t>
        </w:r>
      </w:sdtContent>
    </w:sdt>
  </w:p>
  <w:p w14:paraId="778D13CC" w14:textId="77777777" w:rsidR="00272FFD" w:rsidRDefault="00272F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E6637F" w14:textId="77777777" w:rsidR="00272FFD" w:rsidRDefault="00272FFD" w:rsidP="004041E1">
      <w:pPr>
        <w:spacing w:after="0" w:line="240" w:lineRule="auto"/>
      </w:pPr>
      <w:r>
        <w:separator/>
      </w:r>
    </w:p>
  </w:footnote>
  <w:footnote w:type="continuationSeparator" w:id="0">
    <w:p w14:paraId="3BB77A07" w14:textId="77777777" w:rsidR="00272FFD" w:rsidRDefault="00272FFD" w:rsidP="004041E1">
      <w:pPr>
        <w:spacing w:after="0" w:line="240" w:lineRule="auto"/>
      </w:pPr>
      <w:r>
        <w:continuationSeparator/>
      </w:r>
    </w:p>
  </w:footnote>
  <w:footnote w:type="continuationNotice" w:id="1">
    <w:p w14:paraId="3DEB81CF" w14:textId="77777777" w:rsidR="00F8698D" w:rsidRDefault="00F869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color w:val="595959" w:themeColor="text1" w:themeTint="A6"/>
        <w:sz w:val="32"/>
        <w:szCs w:val="108"/>
      </w:rPr>
      <w:alias w:val="Title"/>
      <w:tag w:val=""/>
      <w:id w:val="1604303333"/>
      <w:dataBinding w:prefixMappings="xmlns:ns0='http://purl.org/dc/elements/1.1/' xmlns:ns1='http://schemas.openxmlformats.org/package/2006/metadata/core-properties' " w:xpath="/ns1:coreProperties[1]/ns0:title[1]" w:storeItemID="{6C3C8BC8-F283-45AE-878A-BAB7291924A1}"/>
      <w:text/>
    </w:sdtPr>
    <w:sdtEndPr/>
    <w:sdtContent>
      <w:p w14:paraId="30797A6C" w14:textId="77777777" w:rsidR="00272FFD" w:rsidRPr="004041E1" w:rsidRDefault="00272FFD" w:rsidP="004041E1">
        <w:pPr>
          <w:pStyle w:val="NoSpacing"/>
          <w:pBdr>
            <w:bottom w:val="single" w:sz="6" w:space="4" w:color="7F7F7F" w:themeColor="text1" w:themeTint="80"/>
          </w:pBdr>
          <w:rPr>
            <w:rFonts w:asciiTheme="majorHAnsi" w:eastAsiaTheme="majorEastAsia" w:hAnsiTheme="majorHAnsi" w:cstheme="majorBidi"/>
            <w:color w:val="595959" w:themeColor="text1" w:themeTint="A6"/>
            <w:sz w:val="32"/>
            <w:szCs w:val="108"/>
          </w:rPr>
        </w:pPr>
        <w:r w:rsidRPr="004041E1">
          <w:rPr>
            <w:rFonts w:asciiTheme="majorHAnsi" w:eastAsiaTheme="majorEastAsia" w:hAnsiTheme="majorHAnsi" w:cstheme="majorBidi"/>
            <w:color w:val="595959" w:themeColor="text1" w:themeTint="A6"/>
            <w:sz w:val="32"/>
            <w:szCs w:val="108"/>
          </w:rPr>
          <w:t>BTEC National 90 Credit Diploma in Creative Media Production</w:t>
        </w:r>
      </w:p>
    </w:sdtContent>
  </w:sdt>
  <w:p w14:paraId="3F5A56E1" w14:textId="77777777" w:rsidR="00272FFD" w:rsidRDefault="00272FFD">
    <w:pPr>
      <w:pStyle w:val="Header"/>
    </w:pPr>
  </w:p>
  <w:p w14:paraId="07C3CC52" w14:textId="77777777" w:rsidR="00272FFD" w:rsidRDefault="00272FF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1FF"/>
    <w:rsid w:val="000253A2"/>
    <w:rsid w:val="00046BD1"/>
    <w:rsid w:val="000524CC"/>
    <w:rsid w:val="00061A3D"/>
    <w:rsid w:val="0008258A"/>
    <w:rsid w:val="00087595"/>
    <w:rsid w:val="000A39CB"/>
    <w:rsid w:val="000B2996"/>
    <w:rsid w:val="000B5216"/>
    <w:rsid w:val="000C0AAA"/>
    <w:rsid w:val="000C4582"/>
    <w:rsid w:val="000E0868"/>
    <w:rsid w:val="00101B00"/>
    <w:rsid w:val="00106C8F"/>
    <w:rsid w:val="00185993"/>
    <w:rsid w:val="001A3881"/>
    <w:rsid w:val="001E0FED"/>
    <w:rsid w:val="001F1785"/>
    <w:rsid w:val="00202141"/>
    <w:rsid w:val="00206587"/>
    <w:rsid w:val="00210373"/>
    <w:rsid w:val="00211DD6"/>
    <w:rsid w:val="00212B53"/>
    <w:rsid w:val="00243C24"/>
    <w:rsid w:val="00263DBA"/>
    <w:rsid w:val="00272FFD"/>
    <w:rsid w:val="00274028"/>
    <w:rsid w:val="00276BAA"/>
    <w:rsid w:val="00276E09"/>
    <w:rsid w:val="00280512"/>
    <w:rsid w:val="00290A6C"/>
    <w:rsid w:val="002B108B"/>
    <w:rsid w:val="002C07B7"/>
    <w:rsid w:val="002D1BD9"/>
    <w:rsid w:val="002F38D1"/>
    <w:rsid w:val="0030505C"/>
    <w:rsid w:val="00310808"/>
    <w:rsid w:val="00333651"/>
    <w:rsid w:val="00356CAB"/>
    <w:rsid w:val="00357978"/>
    <w:rsid w:val="00372A63"/>
    <w:rsid w:val="003747D3"/>
    <w:rsid w:val="003A15AE"/>
    <w:rsid w:val="003C61FF"/>
    <w:rsid w:val="003C6A6C"/>
    <w:rsid w:val="003F17E1"/>
    <w:rsid w:val="004022DD"/>
    <w:rsid w:val="004041E1"/>
    <w:rsid w:val="00411505"/>
    <w:rsid w:val="00434567"/>
    <w:rsid w:val="004353DA"/>
    <w:rsid w:val="0046439A"/>
    <w:rsid w:val="004664C3"/>
    <w:rsid w:val="004C24F2"/>
    <w:rsid w:val="004F40E7"/>
    <w:rsid w:val="00507A02"/>
    <w:rsid w:val="00527C33"/>
    <w:rsid w:val="005313D1"/>
    <w:rsid w:val="00540141"/>
    <w:rsid w:val="005D6D57"/>
    <w:rsid w:val="006107E2"/>
    <w:rsid w:val="00673659"/>
    <w:rsid w:val="006830C7"/>
    <w:rsid w:val="00684D62"/>
    <w:rsid w:val="006C4F37"/>
    <w:rsid w:val="006C71D9"/>
    <w:rsid w:val="006C7C6E"/>
    <w:rsid w:val="0071361D"/>
    <w:rsid w:val="00713FF0"/>
    <w:rsid w:val="00730A10"/>
    <w:rsid w:val="00742829"/>
    <w:rsid w:val="007539B6"/>
    <w:rsid w:val="00753E8D"/>
    <w:rsid w:val="00762DA9"/>
    <w:rsid w:val="00792F35"/>
    <w:rsid w:val="00793581"/>
    <w:rsid w:val="007A138B"/>
    <w:rsid w:val="007D3DCF"/>
    <w:rsid w:val="007D4AEE"/>
    <w:rsid w:val="00804EAC"/>
    <w:rsid w:val="00841C23"/>
    <w:rsid w:val="008446B4"/>
    <w:rsid w:val="00860685"/>
    <w:rsid w:val="0087044D"/>
    <w:rsid w:val="008741F6"/>
    <w:rsid w:val="00886231"/>
    <w:rsid w:val="00887FE0"/>
    <w:rsid w:val="008A18DA"/>
    <w:rsid w:val="008C4C0E"/>
    <w:rsid w:val="0092021A"/>
    <w:rsid w:val="00922687"/>
    <w:rsid w:val="00941375"/>
    <w:rsid w:val="009666EF"/>
    <w:rsid w:val="009B1075"/>
    <w:rsid w:val="009C090E"/>
    <w:rsid w:val="00A20FC4"/>
    <w:rsid w:val="00A25E06"/>
    <w:rsid w:val="00A27CC7"/>
    <w:rsid w:val="00A36F0F"/>
    <w:rsid w:val="00A55785"/>
    <w:rsid w:val="00A6753D"/>
    <w:rsid w:val="00A80BF0"/>
    <w:rsid w:val="00A912E6"/>
    <w:rsid w:val="00AD71BF"/>
    <w:rsid w:val="00AE0C3B"/>
    <w:rsid w:val="00AE17B5"/>
    <w:rsid w:val="00AE2A0E"/>
    <w:rsid w:val="00B01E31"/>
    <w:rsid w:val="00B025D7"/>
    <w:rsid w:val="00B05948"/>
    <w:rsid w:val="00B235CC"/>
    <w:rsid w:val="00B371AC"/>
    <w:rsid w:val="00B466E9"/>
    <w:rsid w:val="00B804AC"/>
    <w:rsid w:val="00BA28D9"/>
    <w:rsid w:val="00BC39BB"/>
    <w:rsid w:val="00BD2C8D"/>
    <w:rsid w:val="00BF3926"/>
    <w:rsid w:val="00BF4DE1"/>
    <w:rsid w:val="00C511E1"/>
    <w:rsid w:val="00C65B7B"/>
    <w:rsid w:val="00CA442E"/>
    <w:rsid w:val="00CB7C6B"/>
    <w:rsid w:val="00CC717C"/>
    <w:rsid w:val="00CC7DEC"/>
    <w:rsid w:val="00CE2A3F"/>
    <w:rsid w:val="00D015F8"/>
    <w:rsid w:val="00D05F47"/>
    <w:rsid w:val="00D208C4"/>
    <w:rsid w:val="00D22CF6"/>
    <w:rsid w:val="00D72AD7"/>
    <w:rsid w:val="00D77827"/>
    <w:rsid w:val="00DB37B6"/>
    <w:rsid w:val="00DC53C9"/>
    <w:rsid w:val="00DE6C62"/>
    <w:rsid w:val="00E07083"/>
    <w:rsid w:val="00E2714D"/>
    <w:rsid w:val="00E37B44"/>
    <w:rsid w:val="00E42FFF"/>
    <w:rsid w:val="00E50569"/>
    <w:rsid w:val="00E53DB3"/>
    <w:rsid w:val="00E7404B"/>
    <w:rsid w:val="00E8442B"/>
    <w:rsid w:val="00EB1E5C"/>
    <w:rsid w:val="00EB6859"/>
    <w:rsid w:val="00ED4CA6"/>
    <w:rsid w:val="00EE5362"/>
    <w:rsid w:val="00F04A6A"/>
    <w:rsid w:val="00F37335"/>
    <w:rsid w:val="00F66DB5"/>
    <w:rsid w:val="00F7290E"/>
    <w:rsid w:val="00F82A32"/>
    <w:rsid w:val="00F8698D"/>
    <w:rsid w:val="00FA46A9"/>
    <w:rsid w:val="00FC13B0"/>
    <w:rsid w:val="00FD707C"/>
    <w:rsid w:val="00FF3B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56DCB"/>
  <w15:chartTrackingRefBased/>
  <w15:docId w15:val="{CADF5673-7B3C-49B5-865D-E634791CC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46B4"/>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4041E1"/>
    <w:pPr>
      <w:keepNext/>
      <w:keepLines/>
      <w:spacing w:before="40" w:after="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860685"/>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unhideWhenUsed/>
    <w:qFormat/>
    <w:rsid w:val="00A912E6"/>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3C2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43C24"/>
    <w:rPr>
      <w:rFonts w:eastAsiaTheme="minorEastAsia"/>
      <w:lang w:val="en-US"/>
    </w:rPr>
  </w:style>
  <w:style w:type="character" w:customStyle="1" w:styleId="Heading1Char">
    <w:name w:val="Heading 1 Char"/>
    <w:basedOn w:val="DefaultParagraphFont"/>
    <w:link w:val="Heading1"/>
    <w:uiPriority w:val="9"/>
    <w:rsid w:val="008446B4"/>
    <w:rPr>
      <w:rFonts w:asciiTheme="majorHAnsi" w:eastAsiaTheme="majorEastAsia" w:hAnsiTheme="majorHAnsi" w:cstheme="majorBidi"/>
      <w:color w:val="6D1D6A" w:themeColor="accent1" w:themeShade="BF"/>
      <w:sz w:val="32"/>
      <w:szCs w:val="32"/>
    </w:rPr>
  </w:style>
  <w:style w:type="paragraph" w:styleId="TOCHeading">
    <w:name w:val="TOC Heading"/>
    <w:basedOn w:val="Heading1"/>
    <w:next w:val="Normal"/>
    <w:uiPriority w:val="39"/>
    <w:unhideWhenUsed/>
    <w:qFormat/>
    <w:rsid w:val="008446B4"/>
    <w:pPr>
      <w:outlineLvl w:val="9"/>
    </w:pPr>
    <w:rPr>
      <w:lang w:val="en-US"/>
    </w:rPr>
  </w:style>
  <w:style w:type="paragraph" w:styleId="Title">
    <w:name w:val="Title"/>
    <w:basedOn w:val="Normal"/>
    <w:next w:val="Normal"/>
    <w:link w:val="TitleChar"/>
    <w:uiPriority w:val="10"/>
    <w:qFormat/>
    <w:rsid w:val="004041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1E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041E1"/>
    <w:rPr>
      <w:rFonts w:asciiTheme="majorHAnsi" w:eastAsiaTheme="majorEastAsia" w:hAnsiTheme="majorHAnsi" w:cstheme="majorBidi"/>
      <w:color w:val="6D1D6A" w:themeColor="accent1" w:themeShade="BF"/>
      <w:sz w:val="26"/>
      <w:szCs w:val="26"/>
    </w:rPr>
  </w:style>
  <w:style w:type="paragraph" w:styleId="Header">
    <w:name w:val="header"/>
    <w:basedOn w:val="Normal"/>
    <w:link w:val="HeaderChar"/>
    <w:uiPriority w:val="99"/>
    <w:unhideWhenUsed/>
    <w:rsid w:val="00404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41E1"/>
  </w:style>
  <w:style w:type="paragraph" w:styleId="Footer">
    <w:name w:val="footer"/>
    <w:basedOn w:val="Normal"/>
    <w:link w:val="FooterChar"/>
    <w:uiPriority w:val="99"/>
    <w:unhideWhenUsed/>
    <w:rsid w:val="00404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41E1"/>
  </w:style>
  <w:style w:type="paragraph" w:styleId="TOC1">
    <w:name w:val="toc 1"/>
    <w:basedOn w:val="Normal"/>
    <w:next w:val="Normal"/>
    <w:autoRedefine/>
    <w:uiPriority w:val="39"/>
    <w:unhideWhenUsed/>
    <w:rsid w:val="00E2714D"/>
    <w:pPr>
      <w:spacing w:after="100"/>
    </w:pPr>
  </w:style>
  <w:style w:type="paragraph" w:styleId="TOC2">
    <w:name w:val="toc 2"/>
    <w:basedOn w:val="Normal"/>
    <w:next w:val="Normal"/>
    <w:autoRedefine/>
    <w:uiPriority w:val="39"/>
    <w:unhideWhenUsed/>
    <w:rsid w:val="00E2714D"/>
    <w:pPr>
      <w:spacing w:after="100"/>
      <w:ind w:left="220"/>
    </w:pPr>
  </w:style>
  <w:style w:type="character" w:styleId="Hyperlink">
    <w:name w:val="Hyperlink"/>
    <w:basedOn w:val="DefaultParagraphFont"/>
    <w:uiPriority w:val="99"/>
    <w:unhideWhenUsed/>
    <w:rsid w:val="00E2714D"/>
    <w:rPr>
      <w:color w:val="0066FF" w:themeColor="hyperlink"/>
      <w:u w:val="single"/>
    </w:rPr>
  </w:style>
  <w:style w:type="character" w:customStyle="1" w:styleId="Heading3Char">
    <w:name w:val="Heading 3 Char"/>
    <w:basedOn w:val="DefaultParagraphFont"/>
    <w:link w:val="Heading3"/>
    <w:uiPriority w:val="9"/>
    <w:rsid w:val="00860685"/>
    <w:rPr>
      <w:rFonts w:asciiTheme="majorHAnsi" w:eastAsiaTheme="majorEastAsia" w:hAnsiTheme="majorHAnsi" w:cstheme="majorBidi"/>
      <w:color w:val="481346" w:themeColor="accent1" w:themeShade="7F"/>
      <w:sz w:val="24"/>
      <w:szCs w:val="24"/>
    </w:rPr>
  </w:style>
  <w:style w:type="character" w:customStyle="1" w:styleId="normaltextrun">
    <w:name w:val="normaltextrun"/>
    <w:basedOn w:val="DefaultParagraphFont"/>
    <w:rsid w:val="00AE0C3B"/>
  </w:style>
  <w:style w:type="character" w:customStyle="1" w:styleId="spellingerror">
    <w:name w:val="spellingerror"/>
    <w:basedOn w:val="DefaultParagraphFont"/>
    <w:rsid w:val="00AE0C3B"/>
  </w:style>
  <w:style w:type="character" w:customStyle="1" w:styleId="contextualspellingandgrammarerror">
    <w:name w:val="contextualspellingandgrammarerror"/>
    <w:basedOn w:val="DefaultParagraphFont"/>
    <w:rsid w:val="00AE0C3B"/>
  </w:style>
  <w:style w:type="character" w:customStyle="1" w:styleId="eop">
    <w:name w:val="eop"/>
    <w:basedOn w:val="DefaultParagraphFont"/>
    <w:rsid w:val="00AE0C3B"/>
  </w:style>
  <w:style w:type="paragraph" w:customStyle="1" w:styleId="paragraph">
    <w:name w:val="paragraph"/>
    <w:basedOn w:val="Normal"/>
    <w:rsid w:val="00290A6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ntentcontrol">
    <w:name w:val="contentcontrol"/>
    <w:basedOn w:val="DefaultParagraphFont"/>
    <w:rsid w:val="00290A6C"/>
  </w:style>
  <w:style w:type="character" w:styleId="Emphasis">
    <w:name w:val="Emphasis"/>
    <w:basedOn w:val="DefaultParagraphFont"/>
    <w:uiPriority w:val="20"/>
    <w:qFormat/>
    <w:rsid w:val="00CC7DEC"/>
    <w:rPr>
      <w:i/>
      <w:iCs/>
    </w:rPr>
  </w:style>
  <w:style w:type="character" w:styleId="Strong">
    <w:name w:val="Strong"/>
    <w:basedOn w:val="DefaultParagraphFont"/>
    <w:uiPriority w:val="22"/>
    <w:qFormat/>
    <w:rsid w:val="00EB6859"/>
    <w:rPr>
      <w:b/>
      <w:bCs/>
    </w:rPr>
  </w:style>
  <w:style w:type="character" w:styleId="FollowedHyperlink">
    <w:name w:val="FollowedHyperlink"/>
    <w:basedOn w:val="DefaultParagraphFont"/>
    <w:uiPriority w:val="99"/>
    <w:semiHidden/>
    <w:unhideWhenUsed/>
    <w:rsid w:val="00ED4CA6"/>
    <w:rPr>
      <w:color w:val="666699" w:themeColor="followedHyperlink"/>
      <w:u w:val="single"/>
    </w:rPr>
  </w:style>
  <w:style w:type="character" w:customStyle="1" w:styleId="Heading4Char">
    <w:name w:val="Heading 4 Char"/>
    <w:basedOn w:val="DefaultParagraphFont"/>
    <w:link w:val="Heading4"/>
    <w:uiPriority w:val="9"/>
    <w:rsid w:val="00A912E6"/>
    <w:rPr>
      <w:rFonts w:asciiTheme="majorHAnsi" w:eastAsiaTheme="majorEastAsia" w:hAnsiTheme="majorHAnsi" w:cstheme="majorBidi"/>
      <w:i/>
      <w:iCs/>
      <w:color w:val="6D1D6A" w:themeColor="accent1" w:themeShade="BF"/>
    </w:rPr>
  </w:style>
  <w:style w:type="paragraph" w:styleId="TOC3">
    <w:name w:val="toc 3"/>
    <w:basedOn w:val="Normal"/>
    <w:next w:val="Normal"/>
    <w:autoRedefine/>
    <w:uiPriority w:val="39"/>
    <w:unhideWhenUsed/>
    <w:rsid w:val="004022D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3406747">
      <w:bodyDiv w:val="1"/>
      <w:marLeft w:val="0"/>
      <w:marRight w:val="0"/>
      <w:marTop w:val="0"/>
      <w:marBottom w:val="0"/>
      <w:divBdr>
        <w:top w:val="none" w:sz="0" w:space="0" w:color="auto"/>
        <w:left w:val="none" w:sz="0" w:space="0" w:color="auto"/>
        <w:bottom w:val="none" w:sz="0" w:space="0" w:color="auto"/>
        <w:right w:val="none" w:sz="0" w:space="0" w:color="auto"/>
      </w:divBdr>
      <w:divsChild>
        <w:div w:id="54554631">
          <w:marLeft w:val="0"/>
          <w:marRight w:val="0"/>
          <w:marTop w:val="0"/>
          <w:marBottom w:val="0"/>
          <w:divBdr>
            <w:top w:val="none" w:sz="0" w:space="0" w:color="auto"/>
            <w:left w:val="none" w:sz="0" w:space="0" w:color="auto"/>
            <w:bottom w:val="none" w:sz="0" w:space="0" w:color="auto"/>
            <w:right w:val="none" w:sz="0" w:space="0" w:color="auto"/>
          </w:divBdr>
        </w:div>
        <w:div w:id="1808357830">
          <w:marLeft w:val="0"/>
          <w:marRight w:val="0"/>
          <w:marTop w:val="0"/>
          <w:marBottom w:val="0"/>
          <w:divBdr>
            <w:top w:val="none" w:sz="0" w:space="0" w:color="auto"/>
            <w:left w:val="none" w:sz="0" w:space="0" w:color="auto"/>
            <w:bottom w:val="none" w:sz="0" w:space="0" w:color="auto"/>
            <w:right w:val="none" w:sz="0" w:space="0" w:color="auto"/>
          </w:divBdr>
        </w:div>
        <w:div w:id="628510726">
          <w:marLeft w:val="0"/>
          <w:marRight w:val="0"/>
          <w:marTop w:val="0"/>
          <w:marBottom w:val="0"/>
          <w:divBdr>
            <w:top w:val="none" w:sz="0" w:space="0" w:color="auto"/>
            <w:left w:val="none" w:sz="0" w:space="0" w:color="auto"/>
            <w:bottom w:val="none" w:sz="0" w:space="0" w:color="auto"/>
            <w:right w:val="none" w:sz="0" w:space="0" w:color="auto"/>
          </w:divBdr>
        </w:div>
        <w:div w:id="239297634">
          <w:marLeft w:val="0"/>
          <w:marRight w:val="0"/>
          <w:marTop w:val="0"/>
          <w:marBottom w:val="0"/>
          <w:divBdr>
            <w:top w:val="none" w:sz="0" w:space="0" w:color="auto"/>
            <w:left w:val="none" w:sz="0" w:space="0" w:color="auto"/>
            <w:bottom w:val="none" w:sz="0" w:space="0" w:color="auto"/>
            <w:right w:val="none" w:sz="0" w:space="0" w:color="auto"/>
          </w:divBdr>
        </w:div>
        <w:div w:id="852108981">
          <w:marLeft w:val="0"/>
          <w:marRight w:val="0"/>
          <w:marTop w:val="0"/>
          <w:marBottom w:val="0"/>
          <w:divBdr>
            <w:top w:val="none" w:sz="0" w:space="0" w:color="auto"/>
            <w:left w:val="none" w:sz="0" w:space="0" w:color="auto"/>
            <w:bottom w:val="none" w:sz="0" w:space="0" w:color="auto"/>
            <w:right w:val="none" w:sz="0" w:space="0" w:color="auto"/>
          </w:divBdr>
        </w:div>
        <w:div w:id="2028090777">
          <w:marLeft w:val="0"/>
          <w:marRight w:val="0"/>
          <w:marTop w:val="0"/>
          <w:marBottom w:val="0"/>
          <w:divBdr>
            <w:top w:val="none" w:sz="0" w:space="0" w:color="auto"/>
            <w:left w:val="none" w:sz="0" w:space="0" w:color="auto"/>
            <w:bottom w:val="none" w:sz="0" w:space="0" w:color="auto"/>
            <w:right w:val="none" w:sz="0" w:space="0" w:color="auto"/>
          </w:divBdr>
        </w:div>
        <w:div w:id="9972678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dezine.com/products/powerpoint/learn/animationsandtransitions/motion-paths-edit-points-ppt2010.html" TargetMode="External"/><Relationship Id="rId18" Type="http://schemas.openxmlformats.org/officeDocument/2006/relationships/image" Target="media/image6.png"/><Relationship Id="rId26" Type="http://schemas.openxmlformats.org/officeDocument/2006/relationships/image" Target="media/image10.jpeg"/><Relationship Id="rId39" Type="http://schemas.openxmlformats.org/officeDocument/2006/relationships/image" Target="media/image17.png"/><Relationship Id="rId21" Type="http://schemas.openxmlformats.org/officeDocument/2006/relationships/hyperlink" Target="https://www.youtube.com/channel/UCHmAXsicpLK2EHMZo5_BtDA" TargetMode="External"/><Relationship Id="rId34" Type="http://schemas.openxmlformats.org/officeDocument/2006/relationships/image" Target="media/image14.png"/><Relationship Id="rId42" Type="http://schemas.openxmlformats.org/officeDocument/2006/relationships/hyperlink" Target="https://www.youtube.com/watch?v=SVs7iegtDIk" TargetMode="External"/><Relationship Id="rId47" Type="http://schemas.openxmlformats.org/officeDocument/2006/relationships/image" Target="media/image21.jpeg"/><Relationship Id="rId50" Type="http://schemas.openxmlformats.org/officeDocument/2006/relationships/hyperlink" Target="https://www.anandtech.com/show/9506/opengl-siggraph-2015-opengl-es-32-opengl-extensions-announced" TargetMode="External"/><Relationship Id="rId55" Type="http://schemas.openxmlformats.org/officeDocument/2006/relationships/image" Target="media/image25.jpeg"/><Relationship Id="rId63" Type="http://schemas.openxmlformats.org/officeDocument/2006/relationships/image" Target="media/image30.png"/><Relationship Id="rId68" Type="http://schemas.openxmlformats.org/officeDocument/2006/relationships/image" Target="media/image33.png"/><Relationship Id="rId76" Type="http://schemas.openxmlformats.org/officeDocument/2006/relationships/image" Target="media/image37.jpeg"/><Relationship Id="rId84" Type="http://schemas.openxmlformats.org/officeDocument/2006/relationships/image" Target="media/image41.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thelcbridge.com/super-mario-odyssey/"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youtube.com/watch?v=PX1p0lnhQ88" TargetMode="External"/><Relationship Id="rId11" Type="http://schemas.openxmlformats.org/officeDocument/2006/relationships/image" Target="media/image2.gif"/><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hyperlink" Target="http://www.bbc.co.uk/news/av/technology-36138003/how-this-head-is-helping-give-you-3d-vr-sound" TargetMode="External"/><Relationship Id="rId45" Type="http://schemas.openxmlformats.org/officeDocument/2006/relationships/image" Target="media/image20.jpeg"/><Relationship Id="rId53" Type="http://schemas.openxmlformats.org/officeDocument/2006/relationships/image" Target="media/image24.png"/><Relationship Id="rId58" Type="http://schemas.openxmlformats.org/officeDocument/2006/relationships/hyperlink" Target="https://videogamesuncovered.com/features/why-p-t-could-be-the-best-horror-game-of-2014/" TargetMode="External"/><Relationship Id="rId66" Type="http://schemas.openxmlformats.org/officeDocument/2006/relationships/image" Target="media/image32.png"/><Relationship Id="rId74" Type="http://schemas.openxmlformats.org/officeDocument/2006/relationships/image" Target="media/image36.jpeg"/><Relationship Id="rId79" Type="http://schemas.openxmlformats.org/officeDocument/2006/relationships/hyperlink" Target="http://www.mediacollege.com/video/resolution/"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0.jpeg"/><Relationship Id="rId90" Type="http://schemas.openxmlformats.org/officeDocument/2006/relationships/theme" Target="theme/theme1.xml"/><Relationship Id="rId19" Type="http://schemas.openxmlformats.org/officeDocument/2006/relationships/hyperlink" Target="https://www.blender.org/about/logo/"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hyperlink" Target="https://www.gizmodo.com.au/2017/11/australians-are-keen-for-3d-printed-organ-transplants/" TargetMode="External"/><Relationship Id="rId30" Type="http://schemas.openxmlformats.org/officeDocument/2006/relationships/image" Target="media/image12.png"/><Relationship Id="rId35" Type="http://schemas.openxmlformats.org/officeDocument/2006/relationships/hyperlink" Target="https://www.google.co.uk/maps/@53.4777623,-2.2959708,3a,75y,61.37h,86.17t/data=!3m7!1e1!3m5!1slEbayONlRnlPFHHXp6yUDw!2e0!6s/geo1.ggpht.com/cbk?panoid=lEbayONlRnlPFHHXp6yUDw&amp;output=thumbnail&amp;cb_client=maps_sv.tactile.gps&amp;thumb=2&amp;w=203&amp;h=100&amp;yaw=28.24804&amp;pitch=0&amp;thumbfov=100!7i13312!8i6656" TargetMode="External"/><Relationship Id="rId43" Type="http://schemas.openxmlformats.org/officeDocument/2006/relationships/image" Target="media/image19.png"/><Relationship Id="rId48" Type="http://schemas.openxmlformats.org/officeDocument/2006/relationships/hyperlink" Target="https://mirazmac.info/read/microsoft-directx-all-versions-free-download.html" TargetMode="External"/><Relationship Id="rId56" Type="http://schemas.openxmlformats.org/officeDocument/2006/relationships/hyperlink" Target="https://leonardogamestudies.wordpress.com/year-2/unit-70-game-engines/assignment-1-task-2-components-of-engines/" TargetMode="External"/><Relationship Id="rId64" Type="http://schemas.openxmlformats.org/officeDocument/2006/relationships/image" Target="media/image31.jpg"/><Relationship Id="rId69" Type="http://schemas.openxmlformats.org/officeDocument/2006/relationships/hyperlink" Target="https://www.marioboards.com/index.php?topic=38871.0" TargetMode="External"/><Relationship Id="rId77" Type="http://schemas.openxmlformats.org/officeDocument/2006/relationships/hyperlink" Target="https://en.wikipedia.org/wiki/Image_resolution" TargetMode="External"/><Relationship Id="rId8" Type="http://schemas.openxmlformats.org/officeDocument/2006/relationships/hyperlink" Target="https://www.telescopes.net.nz/shop/Telescopes/Brass/Saxon+15-45X50+Brass+Telescope.html" TargetMode="External"/><Relationship Id="rId51" Type="http://schemas.openxmlformats.org/officeDocument/2006/relationships/image" Target="media/image23.jpeg"/><Relationship Id="rId72" Type="http://schemas.openxmlformats.org/officeDocument/2006/relationships/image" Target="media/image35.jpeg"/><Relationship Id="rId80" Type="http://schemas.openxmlformats.org/officeDocument/2006/relationships/image" Target="media/image39.png"/><Relationship Id="rId85" Type="http://schemas.openxmlformats.org/officeDocument/2006/relationships/hyperlink" Target="http://www.makeuseof.com/tag/all-you-need-to-know-about-video-codecs-containers-and-compressi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resetera.com/threads/water-rain-makes-games-look-better.8088/page-2" TargetMode="External"/><Relationship Id="rId25" Type="http://schemas.openxmlformats.org/officeDocument/2006/relationships/hyperlink" Target="http://www.cgmeetup.net/home/quick-rigging-and-skinning-a-character-in-maya-2017/" TargetMode="External"/><Relationship Id="rId33" Type="http://schemas.openxmlformats.org/officeDocument/2006/relationships/hyperlink" Target="http://3dvision-blog.com/tag/de-3d-cinema-glasses/" TargetMode="External"/><Relationship Id="rId38" Type="http://schemas.openxmlformats.org/officeDocument/2006/relationships/hyperlink" Target="https://www.google.co.uk/maps/place/FutureSkills+at+MediaCityUK/@53.4776204,-2.2965308,291m/data=!3m1!1e3!4m7!3m6!1s0x487bae6a78483ed7:0xaa8f8706109253af!8m2!3d53.477513!4d-2.295108!9m1!1b1" TargetMode="External"/><Relationship Id="rId46" Type="http://schemas.openxmlformats.org/officeDocument/2006/relationships/hyperlink" Target="http://www.alphr.com/virtual-reality/1004689/how-samsung-gear-vr-is-helping-to-train-doctors-to-save-patients-lives" TargetMode="External"/><Relationship Id="rId59" Type="http://schemas.openxmlformats.org/officeDocument/2006/relationships/image" Target="media/image27.png"/><Relationship Id="rId67" Type="http://schemas.openxmlformats.org/officeDocument/2006/relationships/hyperlink" Target="https://hackaday.com/2014/01/03/3d-printering-making-a-thing-in-blender-part-i/" TargetMode="External"/><Relationship Id="rId20" Type="http://schemas.openxmlformats.org/officeDocument/2006/relationships/image" Target="media/image7.png"/><Relationship Id="rId41" Type="http://schemas.openxmlformats.org/officeDocument/2006/relationships/image" Target="media/image18.jpg"/><Relationship Id="rId54" Type="http://schemas.openxmlformats.org/officeDocument/2006/relationships/hyperlink" Target="https://www.youtube.com/watch?v=W56cZC8Dk44" TargetMode="External"/><Relationship Id="rId62" Type="http://schemas.openxmlformats.org/officeDocument/2006/relationships/image" Target="media/image29.png"/><Relationship Id="rId70" Type="http://schemas.openxmlformats.org/officeDocument/2006/relationships/image" Target="media/image34.png"/><Relationship Id="rId75" Type="http://schemas.openxmlformats.org/officeDocument/2006/relationships/hyperlink" Target="http://cparisunit66.blogspot.co.uk/" TargetMode="External"/><Relationship Id="rId83" Type="http://schemas.openxmlformats.org/officeDocument/2006/relationships/hyperlink" Target="https://www.slideshare.net/sherifghoname/data-compression-28115182"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LDDjS4JGv6c" TargetMode="External"/><Relationship Id="rId23" Type="http://schemas.openxmlformats.org/officeDocument/2006/relationships/hyperlink" Target="https://www.sculpteo.com/es/tutoriales/prepara-tu-archivo-con-blender/" TargetMode="External"/><Relationship Id="rId28" Type="http://schemas.openxmlformats.org/officeDocument/2006/relationships/image" Target="media/image11.jpe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hyperlink" Target="http://etc.usf.edu/clipart/19700/19788/telescope_19788.htm" TargetMode="External"/><Relationship Id="rId31" Type="http://schemas.openxmlformats.org/officeDocument/2006/relationships/hyperlink" Target="https://www.youtube.com/watch?v=z-4c3JSLVww" TargetMode="External"/><Relationship Id="rId44" Type="http://schemas.openxmlformats.org/officeDocument/2006/relationships/hyperlink" Target="http://www.bossastudios.com/games/surgeon-simulator/" TargetMode="External"/><Relationship Id="rId52" Type="http://schemas.openxmlformats.org/officeDocument/2006/relationships/hyperlink" Target="http://dillonmasseyunit66.blogspot.co.uk/2013/01/graphics-pipeline.html" TargetMode="External"/><Relationship Id="rId60" Type="http://schemas.microsoft.com/office/2007/relationships/hdphoto" Target="media/hdphoto1.wdp"/><Relationship Id="rId65" Type="http://schemas.openxmlformats.org/officeDocument/2006/relationships/hyperlink" Target="https://www.mathsisfun.com/geometry/vertices-faces-edges.html" TargetMode="External"/><Relationship Id="rId73" Type="http://schemas.openxmlformats.org/officeDocument/2006/relationships/hyperlink" Target="https://www.youtube.com/watch?v=SVqWvlNNHo4" TargetMode="External"/><Relationship Id="rId78" Type="http://schemas.openxmlformats.org/officeDocument/2006/relationships/image" Target="media/image38.png"/><Relationship Id="rId81" Type="http://schemas.openxmlformats.org/officeDocument/2006/relationships/hyperlink" Target="http://www.mamakatslosinit.com/2014/11/behind-scenes-youtube-tag/" TargetMode="External"/><Relationship Id="rId86"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https://d.docs.live.net/584682fc0f03f0ac/level%203%20%20year%201/Unit%2066%20-%203D%20Modelling/Unit%2066%20Task%201.dotx" TargetMode="External"/></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Future skills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050477-0978-4E74-97AB-8098144A2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Unit%2066%20Task%201</Template>
  <TotalTime>913</TotalTime>
  <Pages>19</Pages>
  <Words>4539</Words>
  <Characters>25876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BTEC National 90 Credit Diploma in Creative Media Production</vt:lpstr>
    </vt:vector>
  </TitlesOfParts>
  <Company>Salford City College</Company>
  <LinksUpToDate>false</LinksUpToDate>
  <CharactersWithSpaces>30355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BTEC National 90 Credit Diploma in Creative Media Production</dc:title>
  <dc:subject>Unit 66: 3D Modelling</dc:subject>
  <dc:creator>STUDENT Joseph Roper</dc:creator>
  <cp:keywords/>
  <dc:description/>
  <cp:lastModifiedBy>STUDENT Joseph Roper</cp:lastModifiedBy>
  <cp:revision>34</cp:revision>
  <dcterms:created xsi:type="dcterms:W3CDTF">2018-05-22T17:39:00Z</dcterms:created>
  <dcterms:modified xsi:type="dcterms:W3CDTF">2018-06-06T13:20:00Z</dcterms:modified>
</cp:coreProperties>
</file>